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E655C" w14:textId="6FEE7F70" w:rsidR="00EB3BA9" w:rsidRPr="00DA7D58" w:rsidRDefault="00884A9B">
      <w:pPr>
        <w:rPr>
          <w:lang w:val="es-ES_tradnl"/>
        </w:rPr>
      </w:pPr>
      <w:r>
        <w:rPr>
          <w:noProof/>
        </w:rPr>
        <mc:AlternateContent>
          <mc:Choice Requires="wpg">
            <w:drawing>
              <wp:anchor distT="0" distB="0" distL="114300" distR="114300" simplePos="0" relativeHeight="251659264" behindDoc="0" locked="0" layoutInCell="1" allowOverlap="1" wp14:editId="30A2C864">
                <wp:simplePos x="0" y="0"/>
                <wp:positionH relativeFrom="page">
                  <wp:posOffset>5369560</wp:posOffset>
                </wp:positionH>
                <wp:positionV relativeFrom="page">
                  <wp:posOffset>-53975</wp:posOffset>
                </wp:positionV>
                <wp:extent cx="4026535" cy="10052050"/>
                <wp:effectExtent l="0" t="0" r="5080" b="0"/>
                <wp:wrapNone/>
                <wp:docPr id="6"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6535" cy="10052050"/>
                          <a:chOff x="7329" y="0"/>
                          <a:chExt cx="4911" cy="15840"/>
                        </a:xfrm>
                      </wpg:grpSpPr>
                      <wpg:grpSp>
                        <wpg:cNvPr id="7" name="Grupo 12"/>
                        <wpg:cNvGrpSpPr>
                          <a:grpSpLocks/>
                        </wpg:cNvGrpSpPr>
                        <wpg:grpSpPr bwMode="auto">
                          <a:xfrm>
                            <a:off x="7344" y="0"/>
                            <a:ext cx="4896" cy="15840"/>
                            <a:chOff x="7560" y="0"/>
                            <a:chExt cx="4700" cy="15840"/>
                          </a:xfrm>
                        </wpg:grpSpPr>
                        <wps:wsp>
                          <wps:cNvPr id="8" name="Rectángulo 13"/>
                          <wps:cNvSpPr>
                            <a:spLocks noChangeArrowheads="1"/>
                          </wps:cNvSpPr>
                          <wps:spPr bwMode="auto">
                            <a:xfrm>
                              <a:off x="7755" y="0"/>
                              <a:ext cx="4505" cy="15840"/>
                            </a:xfrm>
                            <a:prstGeom prst="rect">
                              <a:avLst/>
                            </a:prstGeom>
                            <a:solidFill>
                              <a:srgbClr xmlns:a14="http://schemas.microsoft.com/office/drawing/2010/main" val="FFC000" mc:Ignorable=""/>
                            </a:solidFill>
                            <a:ln>
                              <a:noFill/>
                            </a:ln>
                            <a:extLst>
                              <a:ext uri="{91240B29-F687-4F45-9708-019B960494DF}">
                                <a14:hiddenLine xmlns:a14="http://schemas.microsoft.com/office/drawing/2010/main" w="9525">
                                  <a:solidFill>
                                    <a:srgbClr val="D8D8D8" mc:Ignorable=""/>
                                  </a:solidFill>
                                  <a:miter lim="800000"/>
                                  <a:headEnd/>
                                  <a:tailEnd/>
                                </a14:hiddenLine>
                              </a:ext>
                            </a:extLst>
                          </wps:spPr>
                          <wps:bodyPr rot="0" vert="horz" wrap="square" lIns="91440" tIns="45720" rIns="91440" bIns="45720" anchor="t" anchorCtr="0" upright="1">
                            <a:noAutofit/>
                          </wps:bodyPr>
                        </wps:wsp>
                        <wps:wsp>
                          <wps:cNvPr id="9" name="Rectángulo 14" descr="Light vertical"/>
                          <wps:cNvSpPr>
                            <a:spLocks noChangeArrowheads="1"/>
                          </wps:cNvSpPr>
                          <wps:spPr bwMode="auto">
                            <a:xfrm>
                              <a:off x="7560" y="8"/>
                              <a:ext cx="195" cy="15825"/>
                            </a:xfrm>
                            <a:prstGeom prst="rect">
                              <a:avLst/>
                            </a:prstGeom>
                            <a:blipFill dpi="0" rotWithShape="0">
                              <a:blip r:embed="rId10">
                                <a:alphaModFix amt="80000"/>
                              </a:blip>
                              <a:srcRect/>
                              <a:tile tx="0" ty="0" sx="100000" sy="100000" flip="none" algn="tl"/>
                            </a:blip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rgbClr val="D8D8D8" mc:Ignorable=""/>
                                    </a:outerShdw>
                                  </a:effectLst>
                                </a14:hiddenEffects>
                              </a:ext>
                            </a:extLst>
                          </wps:spPr>
                          <wps:bodyPr rot="0" vert="horz" wrap="square" lIns="91440" tIns="45720" rIns="91440" bIns="45720" anchor="ctr" anchorCtr="0" upright="1">
                            <a:noAutofit/>
                          </wps:bodyPr>
                        </wps:wsp>
                      </wpg:grpSp>
                      <wps:wsp>
                        <wps:cNvPr id="10" name="Rectángulo 15"/>
                        <wps:cNvSpPr>
                          <a:spLocks noChangeArrowheads="1"/>
                        </wps:cNvSpPr>
                        <wps:spPr bwMode="auto">
                          <a:xfrm>
                            <a:off x="7344" y="0"/>
                            <a:ext cx="4896" cy="3958"/>
                          </a:xfrm>
                          <a:prstGeom prst="rect">
                            <a:avLst/>
                          </a:prstGeom>
                          <a:solidFill>
                            <a:srgbClr xmlns:a14="http://schemas.microsoft.com/office/drawing/2010/main" val="C00000" mc:Ignorable="">
                              <a:alpha val="80000"/>
                            </a:srgb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rgbClr val="D8D8D8" mc:Ignorable=""/>
                                  </a:outerShdw>
                                </a:effectLst>
                              </a14:hiddenEffects>
                            </a:ext>
                          </a:extLst>
                        </wps:spPr>
                        <wps:txbx>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EndPr/>
                              <w:sdtContent>
                                <w:p w14:paraId="149EC386" w14:textId="77777777" w:rsidR="00DA7D58" w:rsidRDefault="00DA7D58" w:rsidP="00EB3BA9">
                                  <w:pPr>
                                    <w:pStyle w:val="Sinespaciado"/>
                                    <w:rPr>
                                      <w:b/>
                                      <w:bCs/>
                                      <w:color w:val="FFFFFF" w:themeColor="background1"/>
                                      <w:sz w:val="96"/>
                                      <w:szCs w:val="96"/>
                                    </w:rPr>
                                  </w:pPr>
                                  <w:r>
                                    <w:rPr>
                                      <w:b/>
                                      <w:bCs/>
                                      <w:color w:val="FFFFFF" w:themeColor="background1"/>
                                      <w:sz w:val="96"/>
                                      <w:szCs w:val="96"/>
                                    </w:rPr>
                                    <w:t>2010</w:t>
                                  </w:r>
                                </w:p>
                              </w:sdtContent>
                            </w:sdt>
                          </w:txbxContent>
                        </wps:txbx>
                        <wps:bodyPr rot="0" vert="horz" wrap="square" lIns="365760" tIns="182880" rIns="182880" bIns="182880" anchor="b" anchorCtr="0" upright="1">
                          <a:noAutofit/>
                        </wps:bodyPr>
                      </wps:wsp>
                      <wps:wsp>
                        <wps:cNvPr id="11" name="Rectángulo 16"/>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9AAF7C9" w14:textId="77777777" w:rsidR="00DA7D58" w:rsidRPr="007A5647" w:rsidRDefault="00DA7D58" w:rsidP="00EB3BA9">
                              <w:pPr>
                                <w:rPr>
                                  <w:rFonts w:cstheme="minorHAnsi"/>
                                  <w:b/>
                                  <w:color w:val="FFFFFF" w:themeColor="background1"/>
                                </w:rPr>
                              </w:pPr>
                              <w:r w:rsidRPr="007A5647">
                                <w:rPr>
                                  <w:rFonts w:cstheme="minorHAnsi"/>
                                  <w:b/>
                                  <w:color w:val="FFFFFF" w:themeColor="background1"/>
                                </w:rPr>
                                <w:t>LAURA ARIAS PRADA</w:t>
                              </w:r>
                            </w:p>
                            <w:p w14:paraId="6EF0BC19" w14:textId="77777777" w:rsidR="00DA7D58" w:rsidRPr="007A5647" w:rsidRDefault="00DA7D58" w:rsidP="00EB3BA9">
                              <w:pPr>
                                <w:rPr>
                                  <w:rFonts w:cstheme="minorHAnsi"/>
                                  <w:b/>
                                  <w:color w:val="FFFFFF" w:themeColor="background1"/>
                                </w:rPr>
                              </w:pPr>
                              <w:r w:rsidRPr="007A5647">
                                <w:rPr>
                                  <w:rFonts w:cstheme="minorHAnsi"/>
                                  <w:b/>
                                  <w:color w:val="FFFFFF" w:themeColor="background1"/>
                                </w:rPr>
                                <w:t>NESTOR DIAZGRANADOS</w:t>
                              </w:r>
                            </w:p>
                            <w:p w14:paraId="246D025F" w14:textId="77777777" w:rsidR="00DA7D58" w:rsidRPr="007A5647" w:rsidRDefault="00DA7D58" w:rsidP="00EB3BA9">
                              <w:pPr>
                                <w:rPr>
                                  <w:rFonts w:cstheme="minorHAnsi"/>
                                  <w:b/>
                                  <w:color w:val="FFFFFF" w:themeColor="background1"/>
                                </w:rPr>
                              </w:pPr>
                              <w:r>
                                <w:rPr>
                                  <w:rFonts w:cstheme="minorHAnsi"/>
                                  <w:b/>
                                  <w:color w:val="FFFFFF" w:themeColor="background1"/>
                                </w:rPr>
                                <w:t xml:space="preserve">ANDREA FAJARDO, ARQUITECTA </w:t>
                              </w:r>
                            </w:p>
                            <w:p w14:paraId="0500B096" w14:textId="77777777"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WILLIAM JIMÉNEZ</w:t>
                              </w:r>
                            </w:p>
                            <w:p w14:paraId="06831535" w14:textId="77777777"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GERMÁN MORALES</w:t>
                              </w:r>
                            </w:p>
                            <w:p w14:paraId="6DD133E5" w14:textId="77777777" w:rsidR="00DA7D58" w:rsidRDefault="00DA7D58" w:rsidP="00EB3BA9">
                              <w:pPr>
                                <w:rPr>
                                  <w:rFonts w:cstheme="minorHAnsi"/>
                                  <w:b/>
                                  <w:color w:val="FFFFFF" w:themeColor="background1"/>
                                  <w:lang w:val="en-US"/>
                                </w:rPr>
                              </w:pPr>
                              <w:r w:rsidRPr="00EB3BA9">
                                <w:rPr>
                                  <w:rFonts w:cstheme="minorHAnsi"/>
                                  <w:b/>
                                  <w:color w:val="FFFFFF" w:themeColor="background1"/>
                                  <w:lang w:val="en-US"/>
                                </w:rPr>
                                <w:t>DAVID SUAREZ</w:t>
                              </w:r>
                            </w:p>
                            <w:p w14:paraId="0DC0C763" w14:textId="77777777" w:rsidR="00DA7D58" w:rsidRPr="00EB3BA9" w:rsidRDefault="00DA7D58"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EndPr/>
                              <w:sdtContent>
                                <w:p w14:paraId="37ADE9B9" w14:textId="77777777" w:rsidR="00DA7D58" w:rsidRDefault="00DA7D58"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14:paraId="25EC1FFF" w14:textId="77777777" w:rsidR="00DA7D58" w:rsidRDefault="00DA7D58" w:rsidP="00EB3BA9">
                              <w:pPr>
                                <w:pStyle w:val="Sinespaciado"/>
                                <w:spacing w:line="360" w:lineRule="auto"/>
                                <w:rPr>
                                  <w:color w:val="FFFFFF" w:themeColor="background1"/>
                                </w:rPr>
                              </w:pPr>
                            </w:p>
                            <w:p w14:paraId="6E943F8B" w14:textId="77777777" w:rsidR="00DA7D58" w:rsidRDefault="00DA7D58"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EndPr/>
                              <w:sdtContent>
                                <w:p w14:paraId="4856A365" w14:textId="77777777" w:rsidR="00DA7D58" w:rsidRPr="00957EAD" w:rsidRDefault="00DA7D58"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11" o:spid="_x0000_s1026" style="position:absolute;margin-left:422.8pt;margin-top:-4.25pt;width:317.05pt;height:791.5pt;z-index:251659264;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11" o:title="Light vertical" opacity="52429f" recolor="t" type="tile"/>
                    <v:shadow color="#d8d8d8" offset="3pt,3pt"/>
                  </v:rect>
                </v:group>
                <v:rect id="Rectángulo 15"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EndPr/>
                        <w:sdtContent>
                          <w:p w14:paraId="149EC386" w14:textId="77777777" w:rsidR="00DA7D58" w:rsidRDefault="00DA7D58"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Rectángulo 16"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14:paraId="39AAF7C9" w14:textId="77777777" w:rsidR="00DA7D58" w:rsidRPr="007A5647" w:rsidRDefault="00DA7D58" w:rsidP="00EB3BA9">
                        <w:pPr>
                          <w:rPr>
                            <w:rFonts w:cstheme="minorHAnsi"/>
                            <w:b/>
                            <w:color w:val="FFFFFF" w:themeColor="background1"/>
                          </w:rPr>
                        </w:pPr>
                        <w:r w:rsidRPr="007A5647">
                          <w:rPr>
                            <w:rFonts w:cstheme="minorHAnsi"/>
                            <w:b/>
                            <w:color w:val="FFFFFF" w:themeColor="background1"/>
                          </w:rPr>
                          <w:t>LAURA ARIAS PRADA</w:t>
                        </w:r>
                      </w:p>
                      <w:p w14:paraId="6EF0BC19" w14:textId="77777777" w:rsidR="00DA7D58" w:rsidRPr="007A5647" w:rsidRDefault="00DA7D58" w:rsidP="00EB3BA9">
                        <w:pPr>
                          <w:rPr>
                            <w:rFonts w:cstheme="minorHAnsi"/>
                            <w:b/>
                            <w:color w:val="FFFFFF" w:themeColor="background1"/>
                          </w:rPr>
                        </w:pPr>
                        <w:r w:rsidRPr="007A5647">
                          <w:rPr>
                            <w:rFonts w:cstheme="minorHAnsi"/>
                            <w:b/>
                            <w:color w:val="FFFFFF" w:themeColor="background1"/>
                          </w:rPr>
                          <w:t>NESTOR DIAZGRANADOS</w:t>
                        </w:r>
                      </w:p>
                      <w:p w14:paraId="246D025F" w14:textId="77777777" w:rsidR="00DA7D58" w:rsidRPr="007A5647" w:rsidRDefault="00DA7D58" w:rsidP="00EB3BA9">
                        <w:pPr>
                          <w:rPr>
                            <w:rFonts w:cstheme="minorHAnsi"/>
                            <w:b/>
                            <w:color w:val="FFFFFF" w:themeColor="background1"/>
                          </w:rPr>
                        </w:pPr>
                        <w:r>
                          <w:rPr>
                            <w:rFonts w:cstheme="minorHAnsi"/>
                            <w:b/>
                            <w:color w:val="FFFFFF" w:themeColor="background1"/>
                          </w:rPr>
                          <w:t xml:space="preserve">ANDREA FAJARDO, ARQUITECTA </w:t>
                        </w:r>
                      </w:p>
                      <w:p w14:paraId="0500B096" w14:textId="77777777"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WILLIAM JIMÉNEZ</w:t>
                        </w:r>
                      </w:p>
                      <w:p w14:paraId="06831535" w14:textId="77777777" w:rsidR="00DA7D58" w:rsidRPr="00EB3BA9" w:rsidRDefault="00DA7D58" w:rsidP="00EB3BA9">
                        <w:pPr>
                          <w:rPr>
                            <w:rFonts w:cstheme="minorHAnsi"/>
                            <w:b/>
                            <w:color w:val="FFFFFF" w:themeColor="background1"/>
                            <w:lang w:val="en-US"/>
                          </w:rPr>
                        </w:pPr>
                        <w:r w:rsidRPr="00EB3BA9">
                          <w:rPr>
                            <w:rFonts w:cstheme="minorHAnsi"/>
                            <w:b/>
                            <w:color w:val="FFFFFF" w:themeColor="background1"/>
                            <w:lang w:val="en-US"/>
                          </w:rPr>
                          <w:t>GERMÁN MORALES</w:t>
                        </w:r>
                      </w:p>
                      <w:p w14:paraId="6DD133E5" w14:textId="77777777" w:rsidR="00DA7D58" w:rsidRDefault="00DA7D58" w:rsidP="00EB3BA9">
                        <w:pPr>
                          <w:rPr>
                            <w:rFonts w:cstheme="minorHAnsi"/>
                            <w:b/>
                            <w:color w:val="FFFFFF" w:themeColor="background1"/>
                            <w:lang w:val="en-US"/>
                          </w:rPr>
                        </w:pPr>
                        <w:r w:rsidRPr="00EB3BA9">
                          <w:rPr>
                            <w:rFonts w:cstheme="minorHAnsi"/>
                            <w:b/>
                            <w:color w:val="FFFFFF" w:themeColor="background1"/>
                            <w:lang w:val="en-US"/>
                          </w:rPr>
                          <w:t>DAVID SUAREZ</w:t>
                        </w:r>
                      </w:p>
                      <w:p w14:paraId="0DC0C763" w14:textId="77777777" w:rsidR="00DA7D58" w:rsidRPr="00EB3BA9" w:rsidRDefault="00DA7D58"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EndPr/>
                        <w:sdtContent>
                          <w:p w14:paraId="37ADE9B9" w14:textId="77777777" w:rsidR="00DA7D58" w:rsidRDefault="00DA7D58"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14:paraId="25EC1FFF" w14:textId="77777777" w:rsidR="00DA7D58" w:rsidRDefault="00DA7D58" w:rsidP="00EB3BA9">
                        <w:pPr>
                          <w:pStyle w:val="Sinespaciado"/>
                          <w:spacing w:line="360" w:lineRule="auto"/>
                          <w:rPr>
                            <w:color w:val="FFFFFF" w:themeColor="background1"/>
                          </w:rPr>
                        </w:pPr>
                      </w:p>
                      <w:p w14:paraId="6E943F8B" w14:textId="77777777" w:rsidR="00DA7D58" w:rsidRDefault="00DA7D58"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EndPr/>
                        <w:sdtContent>
                          <w:p w14:paraId="4856A365" w14:textId="77777777" w:rsidR="00DA7D58" w:rsidRPr="00957EAD" w:rsidRDefault="00DA7D58"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mc:Fallback>
        </mc:AlternateContent>
      </w:r>
    </w:p>
    <w:p w14:paraId="1DA38797" w14:textId="77777777" w:rsidR="00EB3BA9" w:rsidRPr="00DA7D58" w:rsidRDefault="00EB3BA9">
      <w:pPr>
        <w:rPr>
          <w:lang w:val="es-ES_tradnl"/>
        </w:rPr>
      </w:pPr>
    </w:p>
    <w:p w14:paraId="2595676D" w14:textId="77777777" w:rsidR="00EB3BA9" w:rsidRPr="00DA7D58" w:rsidRDefault="00EB3BA9" w:rsidP="00EB3BA9">
      <w:pPr>
        <w:rPr>
          <w:rFonts w:cstheme="minorHAnsi"/>
          <w:b/>
          <w:smallCaps/>
          <w:color w:val="C00000"/>
          <w:spacing w:val="5"/>
          <w:lang w:val="es-ES_tradnl"/>
        </w:rPr>
      </w:pPr>
    </w:p>
    <w:p w14:paraId="6FAD8395" w14:textId="0123512B" w:rsidR="00EB3BA9" w:rsidRPr="00DA7D58" w:rsidRDefault="00884A9B">
      <w:pPr>
        <w:rPr>
          <w:lang w:val="es-ES_tradnl"/>
        </w:rPr>
      </w:pPr>
      <w:r>
        <w:rPr>
          <w:noProof/>
        </w:rPr>
        <mc:AlternateContent>
          <mc:Choice Requires="wps">
            <w:drawing>
              <wp:anchor distT="0" distB="0" distL="114300" distR="114300" simplePos="0" relativeHeight="251660288" behindDoc="0" locked="0" layoutInCell="0" allowOverlap="1" wp14:editId="5B9513BE">
                <wp:simplePos x="0" y="0"/>
                <wp:positionH relativeFrom="page">
                  <wp:posOffset>19050</wp:posOffset>
                </wp:positionH>
                <wp:positionV relativeFrom="page">
                  <wp:posOffset>2324735</wp:posOffset>
                </wp:positionV>
                <wp:extent cx="6626225" cy="1111885"/>
                <wp:effectExtent l="19050" t="19685" r="31750" b="49530"/>
                <wp:wrapNone/>
                <wp:docPr id="5"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6225" cy="1111885"/>
                        </a:xfrm>
                        <a:prstGeom prst="rect">
                          <a:avLst/>
                        </a:prstGeom>
                        <a:solidFill>
                          <a:srgbClr xmlns:a14="http://schemas.microsoft.com/office/drawing/2010/main" val="E36C0A" mc:Ignorable=""/>
                        </a:solidFill>
                        <a:ln w="38100">
                          <a:solidFill>
                            <a:schemeClr val="lt1">
                              <a:lumMod val="95000"/>
                              <a:lumOff val="0"/>
                            </a:schemeClr>
                          </a:solidFill>
                          <a:miter lim="800000"/>
                          <a:headEnd/>
                          <a:tailEnd/>
                        </a:ln>
                        <a:effectLst>
                          <a:outerShdw dist="28398" dir="3806097" algn="ctr" rotWithShape="0">
                            <a:srgbClr xmlns:a14="http://schemas.microsoft.com/office/drawing/2010/main" val="622423" mc:Ignorable="">
                              <a:alpha val="50000"/>
                            </a:srgbClr>
                          </a:outerShdw>
                        </a:effectLst>
                      </wps:spPr>
                      <wps:txbx>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14:paraId="788CD70B" w14:textId="77777777" w:rsidR="00DA7D58" w:rsidRDefault="00DA7D58"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32" style="position:absolute;margin-left:1.5pt;margin-top:183.05pt;width:521.75pt;height:8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14:paraId="788CD70B" w14:textId="77777777" w:rsidR="00DA7D58" w:rsidRDefault="00DA7D58"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mc:Fallback>
        </mc:AlternateContent>
      </w:r>
      <w:r w:rsidR="00EB3BA9" w:rsidRPr="00DA7D58">
        <w:rPr>
          <w:rFonts w:cstheme="minorHAnsi"/>
          <w:b/>
          <w:smallCaps/>
          <w:noProof/>
          <w:color w:val="C00000"/>
          <w:spacing w:val="5"/>
        </w:rPr>
        <w:drawing>
          <wp:anchor distT="0" distB="0" distL="114300" distR="114300" simplePos="0" relativeHeight="251663360" behindDoc="0" locked="0" layoutInCell="0" allowOverlap="1" wp14:editId="4D0AA1E9">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rPr>
        <w:drawing>
          <wp:anchor distT="0" distB="0" distL="114300" distR="114300" simplePos="0" relativeHeight="251662336" behindDoc="0" locked="0" layoutInCell="0" allowOverlap="1" wp14:editId="2BF239B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14:paraId="6E9DD3CD" w14:textId="77777777" w:rsidR="00EB3BA9" w:rsidRPr="00DA7D58" w:rsidRDefault="00EB3BA9">
      <w:pPr>
        <w:rPr>
          <w:lang w:val="es-ES_tradnl"/>
        </w:rPr>
      </w:pPr>
    </w:p>
    <w:p w14:paraId="37D3563C" w14:textId="77777777" w:rsidR="00B3737E" w:rsidRPr="00DA7D58" w:rsidRDefault="00B3737E" w:rsidP="00453498">
      <w:pPr>
        <w:pStyle w:val="Citadestacada"/>
        <w:outlineLvl w:val="0"/>
        <w:rPr>
          <w:i/>
          <w:lang w:val="es-ES_tradnl"/>
        </w:rPr>
      </w:pPr>
      <w:bookmarkStart w:id="0" w:name="_Toc176959079"/>
      <w:r w:rsidRPr="00DA7D58">
        <w:rPr>
          <w:lang w:val="es-ES_tradnl"/>
        </w:rPr>
        <w:t>HISTORIAL DE CAMBIOS</w:t>
      </w:r>
      <w:bookmarkEnd w:id="0"/>
    </w:p>
    <w:p w14:paraId="41A011E4" w14:textId="77777777" w:rsidR="00B3737E" w:rsidRPr="00DA7D58" w:rsidRDefault="00B3737E" w:rsidP="00B3737E">
      <w:pPr>
        <w:rPr>
          <w:lang w:val="es-ES_tradnl" w:bidi="en-US"/>
        </w:rPr>
      </w:pPr>
    </w:p>
    <w:tbl>
      <w:tblPr>
        <w:tblStyle w:val="Listaclara-nfasis4"/>
        <w:tblW w:w="0" w:type="auto"/>
        <w:tblLook w:val="01E0" w:firstRow="1" w:lastRow="1" w:firstColumn="1" w:lastColumn="1" w:noHBand="0" w:noVBand="0"/>
      </w:tblPr>
      <w:tblGrid>
        <w:gridCol w:w="1815"/>
        <w:gridCol w:w="1318"/>
        <w:gridCol w:w="1705"/>
        <w:gridCol w:w="1989"/>
        <w:gridCol w:w="1608"/>
      </w:tblGrid>
      <w:tr w:rsidR="00B3737E" w:rsidRPr="00DA7D58" w14:paraId="3DAB0D71" w14:textId="77777777">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815" w:type="dxa"/>
            <w:shd w:val="clear" w:color="auto" w:fill="FFC000"/>
          </w:tcPr>
          <w:p w14:paraId="34DB265B" w14:textId="77777777"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firstRow="0" w:lastRow="0" w:firstColumn="0" w:lastColumn="0" w:oddVBand="1" w:evenVBand="0" w:oddHBand="0" w:evenHBand="0" w:firstRowFirstColumn="0" w:firstRowLastColumn="0" w:lastRowFirstColumn="0" w:lastRowLastColumn="0"/>
            <w:tcW w:w="1318" w:type="dxa"/>
            <w:shd w:val="clear" w:color="auto" w:fill="FFC000"/>
          </w:tcPr>
          <w:p w14:paraId="565B3252" w14:textId="77777777"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14:paraId="03A655A6" w14:textId="77777777" w:rsidR="00B3737E" w:rsidRPr="00DA7D58" w:rsidRDefault="00B3737E" w:rsidP="006E7D3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firstRow="0" w:lastRow="0" w:firstColumn="0" w:lastColumn="0" w:oddVBand="1" w:evenVBand="0" w:oddHBand="0" w:evenHBand="0" w:firstRowFirstColumn="0" w:firstRowLastColumn="0" w:lastRowFirstColumn="0" w:lastRowLastColumn="0"/>
            <w:tcW w:w="1989" w:type="dxa"/>
            <w:shd w:val="clear" w:color="auto" w:fill="FFC000"/>
          </w:tcPr>
          <w:p w14:paraId="1F307D53" w14:textId="77777777"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firstRow="0" w:lastRow="0" w:firstColumn="0" w:lastColumn="1" w:oddVBand="0" w:evenVBand="0" w:oddHBand="0" w:evenHBand="0" w:firstRowFirstColumn="0" w:firstRowLastColumn="0" w:lastRowFirstColumn="0" w:lastRowLastColumn="0"/>
            <w:tcW w:w="1608" w:type="dxa"/>
            <w:shd w:val="clear" w:color="auto" w:fill="FFC000"/>
          </w:tcPr>
          <w:p w14:paraId="22449F96" w14:textId="77777777"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14:paraId="7384F9A9"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662F7A9F" w14:textId="77777777"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14:paraId="4680060B" w14:textId="77777777" w:rsidR="003E13AB" w:rsidRPr="00DA7D58" w:rsidRDefault="003E13AB" w:rsidP="00B3737E">
            <w:pPr>
              <w:rPr>
                <w:rFonts w:asciiTheme="minorHAnsi" w:hAnsiTheme="minorHAnsi" w:cstheme="minorHAnsi"/>
                <w:b w:val="0"/>
                <w:sz w:val="20"/>
                <w:szCs w:val="20"/>
                <w:lang w:val="es-ES_tradnl"/>
              </w:rPr>
            </w:pPr>
          </w:p>
          <w:p w14:paraId="3874BD7F" w14:textId="77777777" w:rsidR="003E13AB" w:rsidRPr="00DA7D58" w:rsidRDefault="003E13AB" w:rsidP="00B3737E">
            <w:pPr>
              <w:rPr>
                <w:rFonts w:asciiTheme="minorHAnsi" w:hAnsiTheme="minorHAnsi" w:cstheme="minorHAnsi"/>
                <w:b w:val="0"/>
                <w:sz w:val="20"/>
                <w:szCs w:val="20"/>
                <w:lang w:val="es-ES_tradnl"/>
              </w:rPr>
            </w:pPr>
          </w:p>
        </w:tc>
        <w:tc>
          <w:tcPr>
            <w:cnfStyle w:val="000010000000" w:firstRow="0" w:lastRow="0" w:firstColumn="0" w:lastColumn="0" w:oddVBand="1" w:evenVBand="0" w:oddHBand="0" w:evenHBand="0" w:firstRowFirstColumn="0" w:firstRowLastColumn="0" w:lastRowFirstColumn="0" w:lastRowLastColumn="0"/>
            <w:tcW w:w="1318" w:type="dxa"/>
          </w:tcPr>
          <w:p w14:paraId="71968162" w14:textId="77777777"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14:paraId="35EE7B0C" w14:textId="77777777" w:rsidR="00B3737E" w:rsidRPr="00DA7D58" w:rsidRDefault="00B3737E" w:rsidP="0028120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firstRow="0" w:lastRow="0" w:firstColumn="0" w:lastColumn="0" w:oddVBand="1" w:evenVBand="0" w:oddHBand="0" w:evenHBand="0" w:firstRowFirstColumn="0" w:firstRowLastColumn="0" w:lastRowFirstColumn="0" w:lastRowLastColumn="0"/>
            <w:tcW w:w="1989" w:type="dxa"/>
          </w:tcPr>
          <w:p w14:paraId="18F34B29" w14:textId="77777777"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firstRow="0" w:lastRow="0" w:firstColumn="0" w:lastColumn="1" w:oddVBand="0" w:evenVBand="0" w:oddHBand="0" w:evenHBand="0" w:firstRowFirstColumn="0" w:firstRowLastColumn="0" w:lastRowFirstColumn="0" w:lastRowLastColumn="0"/>
            <w:tcW w:w="1608" w:type="dxa"/>
          </w:tcPr>
          <w:p w14:paraId="48972887" w14:textId="77777777"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14:paraId="69FAAB91" w14:textId="77777777" w:rsidR="003E13AB" w:rsidRPr="00DA7D58" w:rsidRDefault="003E13AB" w:rsidP="003E13AB">
            <w:pPr>
              <w:rPr>
                <w:rFonts w:asciiTheme="minorHAnsi" w:hAnsiTheme="minorHAnsi" w:cstheme="minorHAnsi"/>
                <w:b w:val="0"/>
                <w:sz w:val="20"/>
                <w:szCs w:val="20"/>
                <w:lang w:val="es-ES_tradnl"/>
              </w:rPr>
            </w:pPr>
          </w:p>
          <w:p w14:paraId="5094C26D" w14:textId="77777777" w:rsidR="003E13AB" w:rsidRPr="00DA7D58" w:rsidRDefault="003E13AB" w:rsidP="003E13AB">
            <w:pPr>
              <w:rPr>
                <w:rFonts w:asciiTheme="minorHAnsi" w:hAnsiTheme="minorHAnsi" w:cstheme="minorHAnsi"/>
                <w:b w:val="0"/>
                <w:sz w:val="20"/>
                <w:szCs w:val="20"/>
                <w:lang w:val="es-ES_tradnl"/>
              </w:rPr>
            </w:pPr>
          </w:p>
          <w:p w14:paraId="75F3A6E3" w14:textId="77777777" w:rsidR="003E13AB" w:rsidRPr="00DA7D58" w:rsidRDefault="003E13AB" w:rsidP="003E13AB">
            <w:pPr>
              <w:rPr>
                <w:rFonts w:asciiTheme="minorHAnsi" w:hAnsiTheme="minorHAnsi" w:cstheme="minorHAnsi"/>
                <w:b w:val="0"/>
                <w:sz w:val="20"/>
                <w:szCs w:val="20"/>
                <w:lang w:val="es-ES_tradnl"/>
              </w:rPr>
            </w:pPr>
          </w:p>
          <w:p w14:paraId="1F5643C2" w14:textId="77777777" w:rsidR="003E13AB" w:rsidRPr="00DA7D58" w:rsidRDefault="003E13AB" w:rsidP="003E13AB">
            <w:pPr>
              <w:rPr>
                <w:rFonts w:asciiTheme="minorHAnsi" w:hAnsiTheme="minorHAnsi" w:cstheme="minorHAnsi"/>
                <w:b w:val="0"/>
                <w:sz w:val="20"/>
                <w:szCs w:val="20"/>
                <w:lang w:val="es-ES_tradnl"/>
              </w:rPr>
            </w:pPr>
          </w:p>
          <w:p w14:paraId="4B723587" w14:textId="77777777" w:rsidR="003E13AB" w:rsidRPr="00DA7D58" w:rsidRDefault="003E13AB" w:rsidP="003E13AB">
            <w:pPr>
              <w:rPr>
                <w:rFonts w:asciiTheme="minorHAnsi" w:hAnsiTheme="minorHAnsi" w:cstheme="minorHAnsi"/>
                <w:b w:val="0"/>
                <w:sz w:val="20"/>
                <w:szCs w:val="20"/>
                <w:lang w:val="es-ES_tradnl"/>
              </w:rPr>
            </w:pPr>
          </w:p>
          <w:p w14:paraId="777C63E4" w14:textId="77777777" w:rsidR="003E13AB" w:rsidRPr="00DA7D58" w:rsidRDefault="003E13AB" w:rsidP="003E13AB">
            <w:pPr>
              <w:rPr>
                <w:rFonts w:asciiTheme="minorHAnsi" w:hAnsiTheme="minorHAnsi" w:cstheme="minorHAnsi"/>
                <w:b w:val="0"/>
                <w:sz w:val="20"/>
                <w:szCs w:val="20"/>
                <w:lang w:val="es-ES_tradnl"/>
              </w:rPr>
            </w:pPr>
          </w:p>
          <w:p w14:paraId="7A111896" w14:textId="77777777" w:rsidR="003E13AB" w:rsidRPr="00DA7D58" w:rsidRDefault="003E13AB" w:rsidP="003E13AB">
            <w:pPr>
              <w:rPr>
                <w:rFonts w:asciiTheme="minorHAnsi" w:hAnsiTheme="minorHAnsi" w:cstheme="minorHAnsi"/>
                <w:b w:val="0"/>
                <w:bCs w:val="0"/>
                <w:sz w:val="20"/>
                <w:szCs w:val="20"/>
                <w:lang w:val="es-ES_tradnl"/>
              </w:rPr>
            </w:pPr>
          </w:p>
          <w:p w14:paraId="7CE92EF2" w14:textId="77777777" w:rsidR="003E13AB" w:rsidRPr="00DA7D58" w:rsidRDefault="003E13AB" w:rsidP="003E13AB">
            <w:pPr>
              <w:rPr>
                <w:rFonts w:asciiTheme="minorHAnsi" w:hAnsiTheme="minorHAnsi" w:cstheme="minorHAnsi"/>
                <w:b w:val="0"/>
                <w:sz w:val="20"/>
                <w:szCs w:val="20"/>
                <w:lang w:val="es-ES_tradnl"/>
              </w:rPr>
            </w:pPr>
          </w:p>
          <w:p w14:paraId="18BAEEE1" w14:textId="77777777" w:rsidR="003E13AB" w:rsidRPr="00DA7D58" w:rsidRDefault="003E13AB" w:rsidP="003E13AB">
            <w:pPr>
              <w:rPr>
                <w:rFonts w:asciiTheme="minorHAnsi" w:hAnsiTheme="minorHAnsi" w:cstheme="minorHAnsi"/>
                <w:b w:val="0"/>
                <w:sz w:val="20"/>
                <w:szCs w:val="20"/>
                <w:lang w:val="es-ES_tradnl"/>
              </w:rPr>
            </w:pPr>
          </w:p>
          <w:p w14:paraId="566AF60B" w14:textId="77777777" w:rsidR="003E13AB" w:rsidRPr="00DA7D58" w:rsidRDefault="003E13AB" w:rsidP="003E13AB">
            <w:pPr>
              <w:rPr>
                <w:rFonts w:asciiTheme="minorHAnsi" w:hAnsiTheme="minorHAnsi" w:cstheme="minorHAnsi"/>
                <w:b w:val="0"/>
                <w:bCs w:val="0"/>
                <w:sz w:val="20"/>
                <w:szCs w:val="20"/>
                <w:lang w:val="es-ES_tradnl"/>
              </w:rPr>
            </w:pPr>
          </w:p>
          <w:p w14:paraId="606DE8B3" w14:textId="77777777"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14:paraId="312B675C"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4F6AB20B" w14:textId="77777777"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firstRow="0" w:lastRow="0" w:firstColumn="0" w:lastColumn="0" w:oddVBand="1" w:evenVBand="0" w:oddHBand="0" w:evenHBand="0" w:firstRowFirstColumn="0" w:firstRowLastColumn="0" w:lastRowFirstColumn="0" w:lastRowLastColumn="0"/>
            <w:tcW w:w="1318" w:type="dxa"/>
          </w:tcPr>
          <w:p w14:paraId="4B3D2E2E" w14:textId="77777777"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14:paraId="052180EB" w14:textId="77777777" w:rsidR="00E536FA" w:rsidRPr="00DA7D58" w:rsidRDefault="00850822" w:rsidP="004E6B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firstRow="0" w:lastRow="0" w:firstColumn="0" w:lastColumn="0" w:oddVBand="1" w:evenVBand="0" w:oddHBand="0" w:evenHBand="0" w:firstRowFirstColumn="0" w:firstRowLastColumn="0" w:lastRowFirstColumn="0" w:lastRowLastColumn="0"/>
            <w:tcW w:w="1989" w:type="dxa"/>
          </w:tcPr>
          <w:p w14:paraId="715B618E" w14:textId="77777777"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firstRow="0" w:lastRow="0" w:firstColumn="0" w:lastColumn="1" w:oddVBand="0" w:evenVBand="0" w:oddHBand="0" w:evenHBand="0" w:firstRowFirstColumn="0" w:firstRowLastColumn="0" w:lastRowFirstColumn="0" w:lastRowLastColumn="0"/>
            <w:tcW w:w="1608" w:type="dxa"/>
          </w:tcPr>
          <w:p w14:paraId="59BA688A" w14:textId="77777777"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14:paraId="5F495BCF" w14:textId="77777777" w:rsidR="00E536FA" w:rsidRPr="00DA7D58" w:rsidRDefault="00E536FA" w:rsidP="004E6BB2">
            <w:pPr>
              <w:rPr>
                <w:rFonts w:asciiTheme="minorHAnsi" w:hAnsiTheme="minorHAnsi" w:cstheme="minorHAnsi"/>
                <w:b w:val="0"/>
                <w:sz w:val="20"/>
                <w:szCs w:val="20"/>
                <w:lang w:val="es-ES_tradnl"/>
              </w:rPr>
            </w:pPr>
          </w:p>
          <w:p w14:paraId="1C5400B3" w14:textId="77777777" w:rsidR="00E536FA" w:rsidRPr="00DA7D58" w:rsidRDefault="00E536FA" w:rsidP="004E6BB2">
            <w:pPr>
              <w:rPr>
                <w:rFonts w:asciiTheme="minorHAnsi" w:hAnsiTheme="minorHAnsi" w:cstheme="minorHAnsi"/>
                <w:b w:val="0"/>
                <w:sz w:val="20"/>
                <w:szCs w:val="20"/>
                <w:lang w:val="es-ES_tradnl"/>
              </w:rPr>
            </w:pPr>
          </w:p>
          <w:p w14:paraId="5DAB871A" w14:textId="77777777" w:rsidR="00E536FA" w:rsidRPr="00DA7D58" w:rsidRDefault="00E536FA" w:rsidP="004E6BB2">
            <w:pPr>
              <w:rPr>
                <w:rFonts w:asciiTheme="minorHAnsi" w:hAnsiTheme="minorHAnsi" w:cstheme="minorHAnsi"/>
                <w:b w:val="0"/>
                <w:sz w:val="20"/>
                <w:szCs w:val="20"/>
                <w:lang w:val="es-ES_tradnl"/>
              </w:rPr>
            </w:pPr>
          </w:p>
          <w:p w14:paraId="186AD381" w14:textId="77777777" w:rsidR="00E536FA" w:rsidRPr="00DA7D58" w:rsidRDefault="00E536FA" w:rsidP="004E6BB2">
            <w:pPr>
              <w:rPr>
                <w:rFonts w:asciiTheme="minorHAnsi" w:hAnsiTheme="minorHAnsi" w:cstheme="minorHAnsi"/>
                <w:b w:val="0"/>
                <w:sz w:val="20"/>
                <w:szCs w:val="20"/>
                <w:lang w:val="es-ES_tradnl"/>
              </w:rPr>
            </w:pPr>
          </w:p>
          <w:p w14:paraId="5540B449" w14:textId="77777777" w:rsidR="00E536FA" w:rsidRPr="00DA7D58" w:rsidRDefault="00E536FA" w:rsidP="004E6BB2">
            <w:pPr>
              <w:rPr>
                <w:rFonts w:asciiTheme="minorHAnsi" w:hAnsiTheme="minorHAnsi" w:cstheme="minorHAnsi"/>
                <w:b w:val="0"/>
                <w:sz w:val="20"/>
                <w:szCs w:val="20"/>
                <w:lang w:val="es-ES_tradnl"/>
              </w:rPr>
            </w:pPr>
          </w:p>
          <w:p w14:paraId="2E5125BE" w14:textId="77777777" w:rsidR="00E536FA" w:rsidRPr="00DA7D58" w:rsidRDefault="00E536FA" w:rsidP="004E6BB2">
            <w:pPr>
              <w:rPr>
                <w:rFonts w:asciiTheme="minorHAnsi" w:hAnsiTheme="minorHAnsi" w:cstheme="minorHAnsi"/>
                <w:b w:val="0"/>
                <w:sz w:val="20"/>
                <w:szCs w:val="20"/>
                <w:lang w:val="es-ES_tradnl"/>
              </w:rPr>
            </w:pPr>
          </w:p>
          <w:p w14:paraId="7A21BFF7" w14:textId="77777777" w:rsidR="00E536FA" w:rsidRPr="00DA7D58" w:rsidRDefault="00E536FA" w:rsidP="004E6BB2">
            <w:pPr>
              <w:rPr>
                <w:rFonts w:asciiTheme="minorHAnsi" w:hAnsiTheme="minorHAnsi" w:cstheme="minorHAnsi"/>
                <w:b w:val="0"/>
                <w:bCs w:val="0"/>
                <w:sz w:val="20"/>
                <w:szCs w:val="20"/>
                <w:lang w:val="es-ES_tradnl"/>
              </w:rPr>
            </w:pPr>
          </w:p>
          <w:p w14:paraId="7BCE4DAE" w14:textId="77777777" w:rsidR="00E536FA" w:rsidRPr="00DA7D58" w:rsidRDefault="00E536FA" w:rsidP="004E6BB2">
            <w:pPr>
              <w:rPr>
                <w:rFonts w:asciiTheme="minorHAnsi" w:hAnsiTheme="minorHAnsi" w:cstheme="minorHAnsi"/>
                <w:b w:val="0"/>
                <w:sz w:val="20"/>
                <w:szCs w:val="20"/>
                <w:lang w:val="es-ES_tradnl"/>
              </w:rPr>
            </w:pPr>
          </w:p>
          <w:p w14:paraId="3486FC14" w14:textId="77777777" w:rsidR="00E536FA" w:rsidRPr="00DA7D58" w:rsidRDefault="00E536FA" w:rsidP="004E6BB2">
            <w:pPr>
              <w:rPr>
                <w:rFonts w:asciiTheme="minorHAnsi" w:hAnsiTheme="minorHAnsi" w:cstheme="minorHAnsi"/>
                <w:b w:val="0"/>
                <w:sz w:val="20"/>
                <w:szCs w:val="20"/>
                <w:lang w:val="es-ES_tradnl"/>
              </w:rPr>
            </w:pPr>
          </w:p>
          <w:p w14:paraId="39816C73" w14:textId="77777777" w:rsidR="00E536FA" w:rsidRPr="00DA7D58" w:rsidRDefault="00E536FA" w:rsidP="004E6BB2">
            <w:pPr>
              <w:rPr>
                <w:rFonts w:asciiTheme="minorHAnsi" w:hAnsiTheme="minorHAnsi" w:cstheme="minorHAnsi"/>
                <w:b w:val="0"/>
                <w:bCs w:val="0"/>
                <w:sz w:val="20"/>
                <w:szCs w:val="20"/>
                <w:lang w:val="es-ES_tradnl"/>
              </w:rPr>
            </w:pPr>
          </w:p>
          <w:p w14:paraId="352A41CF" w14:textId="77777777"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14:paraId="04AFFA77"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692900FF" w14:textId="77777777"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firstRow="0" w:lastRow="0" w:firstColumn="0" w:lastColumn="0" w:oddVBand="1" w:evenVBand="0" w:oddHBand="0" w:evenHBand="0" w:firstRowFirstColumn="0" w:firstRowLastColumn="0" w:lastRowFirstColumn="0" w:lastRowLastColumn="0"/>
            <w:tcW w:w="1318" w:type="dxa"/>
          </w:tcPr>
          <w:p w14:paraId="651828E7" w14:textId="77777777"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14:paraId="6AE5FFD4" w14:textId="77777777" w:rsidR="00AB727D" w:rsidRPr="00DA7D58" w:rsidRDefault="00AB727D" w:rsidP="004E6BB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firstRow="0" w:lastRow="0" w:firstColumn="0" w:lastColumn="0" w:oddVBand="1" w:evenVBand="0" w:oddHBand="0" w:evenHBand="0" w:firstRowFirstColumn="0" w:firstRowLastColumn="0" w:lastRowFirstColumn="0" w:lastRowLastColumn="0"/>
            <w:tcW w:w="1989" w:type="dxa"/>
          </w:tcPr>
          <w:p w14:paraId="14946706" w14:textId="77777777"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firstRow="0" w:lastRow="0" w:firstColumn="0" w:lastColumn="1" w:oddVBand="0" w:evenVBand="0" w:oddHBand="0" w:evenHBand="0" w:firstRowFirstColumn="0" w:firstRowLastColumn="0" w:lastRowFirstColumn="0" w:lastRowLastColumn="0"/>
            <w:tcW w:w="1608" w:type="dxa"/>
          </w:tcPr>
          <w:p w14:paraId="1C41002A" w14:textId="77777777"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14:paraId="6008DFCD"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6E286B56" w14:textId="77777777"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0.3.0</w:t>
            </w:r>
          </w:p>
        </w:tc>
        <w:tc>
          <w:tcPr>
            <w:cnfStyle w:val="000010000000" w:firstRow="0" w:lastRow="0" w:firstColumn="0" w:lastColumn="0" w:oddVBand="1" w:evenVBand="0" w:oddHBand="0" w:evenHBand="0" w:firstRowFirstColumn="0" w:firstRowLastColumn="0" w:lastRowFirstColumn="0" w:lastRowLastColumn="0"/>
            <w:tcW w:w="1318" w:type="dxa"/>
          </w:tcPr>
          <w:p w14:paraId="1FAAC6B8" w14:textId="77777777"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14:paraId="759639B6" w14:textId="77777777" w:rsidR="00683A42" w:rsidRPr="00DA7D58" w:rsidRDefault="00683A42" w:rsidP="004E6B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firstRow="0" w:lastRow="0" w:firstColumn="0" w:lastColumn="0" w:oddVBand="1" w:evenVBand="0" w:oddHBand="0" w:evenHBand="0" w:firstRowFirstColumn="0" w:firstRowLastColumn="0" w:lastRowFirstColumn="0" w:lastRowLastColumn="0"/>
            <w:tcW w:w="1989" w:type="dxa"/>
          </w:tcPr>
          <w:p w14:paraId="1F30F627" w14:textId="77777777"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firstRow="0" w:lastRow="0" w:firstColumn="0" w:lastColumn="1" w:oddVBand="0" w:evenVBand="0" w:oddHBand="0" w:evenHBand="0" w:firstRowFirstColumn="0" w:firstRowLastColumn="0" w:lastRowFirstColumn="0" w:lastRowLastColumn="0"/>
            <w:tcW w:w="1608" w:type="dxa"/>
          </w:tcPr>
          <w:p w14:paraId="345FF363" w14:textId="77777777"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14:paraId="1C5E12F2"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4F7E9636" w14:textId="77777777"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firstRow="0" w:lastRow="0" w:firstColumn="0" w:lastColumn="0" w:oddVBand="1" w:evenVBand="0" w:oddHBand="0" w:evenHBand="0" w:firstRowFirstColumn="0" w:firstRowLastColumn="0" w:lastRowFirstColumn="0" w:lastRowLastColumn="0"/>
            <w:tcW w:w="1318" w:type="dxa"/>
          </w:tcPr>
          <w:p w14:paraId="46556E2F" w14:textId="77777777"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14:paraId="5670CF60" w14:textId="77777777" w:rsidR="007E4FC3" w:rsidRPr="00DA7D58" w:rsidRDefault="007E4FC3" w:rsidP="004E6BB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firstRow="0" w:lastRow="0" w:firstColumn="0" w:lastColumn="0" w:oddVBand="1" w:evenVBand="0" w:oddHBand="0" w:evenHBand="0" w:firstRowFirstColumn="0" w:firstRowLastColumn="0" w:lastRowFirstColumn="0" w:lastRowLastColumn="0"/>
            <w:tcW w:w="1989" w:type="dxa"/>
          </w:tcPr>
          <w:p w14:paraId="40D06899" w14:textId="77777777"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firstRow="0" w:lastRow="0" w:firstColumn="0" w:lastColumn="1" w:oddVBand="0" w:evenVBand="0" w:oddHBand="0" w:evenHBand="0" w:firstRowFirstColumn="0" w:firstRowLastColumn="0" w:lastRowFirstColumn="0" w:lastRowLastColumn="0"/>
            <w:tcW w:w="1608" w:type="dxa"/>
          </w:tcPr>
          <w:p w14:paraId="16497D71" w14:textId="77777777"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14:paraId="72D2717B"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60099EE9" w14:textId="77777777"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firstRow="0" w:lastRow="0" w:firstColumn="0" w:lastColumn="0" w:oddVBand="1" w:evenVBand="0" w:oddHBand="0" w:evenHBand="0" w:firstRowFirstColumn="0" w:firstRowLastColumn="0" w:lastRowFirstColumn="0" w:lastRowLastColumn="0"/>
            <w:tcW w:w="1318" w:type="dxa"/>
          </w:tcPr>
          <w:p w14:paraId="6C22380B" w14:textId="77777777"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14:paraId="77CCF14F" w14:textId="77777777" w:rsidR="00315E08" w:rsidRPr="00DA7D58" w:rsidRDefault="00315E08" w:rsidP="004E6BB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p>
        </w:tc>
        <w:tc>
          <w:tcPr>
            <w:cnfStyle w:val="000010000000" w:firstRow="0" w:lastRow="0" w:firstColumn="0" w:lastColumn="0" w:oddVBand="1" w:evenVBand="0" w:oddHBand="0" w:evenHBand="0" w:firstRowFirstColumn="0" w:firstRowLastColumn="0" w:lastRowFirstColumn="0" w:lastRowLastColumn="0"/>
            <w:tcW w:w="1989" w:type="dxa"/>
          </w:tcPr>
          <w:p w14:paraId="0C525286" w14:textId="77777777" w:rsidR="00315E08" w:rsidRPr="00DA7D58" w:rsidRDefault="00315E08" w:rsidP="004E6BB2">
            <w:pPr>
              <w:rPr>
                <w:rFonts w:asciiTheme="minorHAnsi" w:hAnsiTheme="minorHAnsi" w:cstheme="minorHAnsi"/>
                <w:sz w:val="20"/>
                <w:szCs w:val="20"/>
                <w:lang w:val="es-ES_tradnl"/>
              </w:rPr>
            </w:pPr>
          </w:p>
        </w:tc>
        <w:tc>
          <w:tcPr>
            <w:cnfStyle w:val="000100000000" w:firstRow="0" w:lastRow="0" w:firstColumn="0" w:lastColumn="1" w:oddVBand="0" w:evenVBand="0" w:oddHBand="0" w:evenHBand="0" w:firstRowFirstColumn="0" w:firstRowLastColumn="0" w:lastRowFirstColumn="0" w:lastRowLastColumn="0"/>
            <w:tcW w:w="1608" w:type="dxa"/>
          </w:tcPr>
          <w:p w14:paraId="4D3484AB" w14:textId="77777777"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14:paraId="23F5C3E6"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0E5861F7" w14:textId="77777777"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firstRow="0" w:lastRow="0" w:firstColumn="0" w:lastColumn="0" w:oddVBand="1" w:evenVBand="0" w:oddHBand="0" w:evenHBand="0" w:firstRowFirstColumn="0" w:firstRowLastColumn="0" w:lastRowFirstColumn="0" w:lastRowLastColumn="0"/>
            <w:tcW w:w="1318" w:type="dxa"/>
          </w:tcPr>
          <w:p w14:paraId="6FB2F1F5" w14:textId="77777777"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14:paraId="3EF92ACE" w14:textId="77777777" w:rsidR="00F65759" w:rsidRPr="00DA7D58" w:rsidRDefault="00F65759" w:rsidP="004E6BB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firstRow="0" w:lastRow="0" w:firstColumn="0" w:lastColumn="0" w:oddVBand="1" w:evenVBand="0" w:oddHBand="0" w:evenHBand="0" w:firstRowFirstColumn="0" w:firstRowLastColumn="0" w:lastRowFirstColumn="0" w:lastRowLastColumn="0"/>
            <w:tcW w:w="1989" w:type="dxa"/>
          </w:tcPr>
          <w:p w14:paraId="77EC02C4" w14:textId="77777777"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firstRow="0" w:lastRow="0" w:firstColumn="0" w:lastColumn="1" w:oddVBand="0" w:evenVBand="0" w:oddHBand="0" w:evenHBand="0" w:firstRowFirstColumn="0" w:firstRowLastColumn="0" w:lastRowFirstColumn="0" w:lastRowLastColumn="0"/>
            <w:tcW w:w="1608" w:type="dxa"/>
          </w:tcPr>
          <w:p w14:paraId="3433028E" w14:textId="77777777"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14:paraId="64BA4946"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26691EE1" w14:textId="77777777"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firstRow="0" w:lastRow="0" w:firstColumn="0" w:lastColumn="0" w:oddVBand="1" w:evenVBand="0" w:oddHBand="0" w:evenHBand="0" w:firstRowFirstColumn="0" w:firstRowLastColumn="0" w:lastRowFirstColumn="0" w:lastRowLastColumn="0"/>
            <w:tcW w:w="1318" w:type="dxa"/>
          </w:tcPr>
          <w:p w14:paraId="29D26CCA" w14:textId="77777777"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14:paraId="08A44D10" w14:textId="77777777" w:rsidR="00DA12D5" w:rsidRPr="00DA7D58" w:rsidRDefault="00DA12D5"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14:paraId="222D23D3" w14:textId="77777777" w:rsidR="00812D84" w:rsidRPr="00DA7D58" w:rsidRDefault="00812D84"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p>
          <w:p w14:paraId="38C4144B" w14:textId="77777777" w:rsidR="00812D84" w:rsidRPr="00DA7D58" w:rsidRDefault="00812D84"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firstRow="0" w:lastRow="0" w:firstColumn="0" w:lastColumn="0" w:oddVBand="1" w:evenVBand="0" w:oddHBand="0" w:evenHBand="0" w:firstRowFirstColumn="0" w:firstRowLastColumn="0" w:lastRowFirstColumn="0" w:lastRowLastColumn="0"/>
            <w:tcW w:w="1989" w:type="dxa"/>
          </w:tcPr>
          <w:p w14:paraId="554B5564" w14:textId="77777777"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14:paraId="4617B67E" w14:textId="77777777" w:rsidR="00812D84" w:rsidRPr="00DA7D58" w:rsidRDefault="00812D84" w:rsidP="00AD3D9D">
            <w:pPr>
              <w:rPr>
                <w:rFonts w:asciiTheme="minorHAnsi" w:hAnsiTheme="minorHAnsi" w:cstheme="minorHAnsi"/>
                <w:sz w:val="20"/>
                <w:szCs w:val="20"/>
                <w:lang w:val="es-ES_tradnl"/>
              </w:rPr>
            </w:pPr>
          </w:p>
          <w:p w14:paraId="16C0DF76" w14:textId="77777777"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firstRow="0" w:lastRow="0" w:firstColumn="0" w:lastColumn="1" w:oddVBand="0" w:evenVBand="0" w:oddHBand="0" w:evenHBand="0" w:firstRowFirstColumn="0" w:firstRowLastColumn="0" w:lastRowFirstColumn="0" w:lastRowLastColumn="0"/>
            <w:tcW w:w="1608" w:type="dxa"/>
          </w:tcPr>
          <w:p w14:paraId="004963A0" w14:textId="77777777"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14:paraId="1A7F959E" w14:textId="77777777" w:rsidR="00812D84" w:rsidRPr="00DA7D58" w:rsidRDefault="00812D84" w:rsidP="00AD3D9D">
            <w:pPr>
              <w:keepNext/>
              <w:rPr>
                <w:rFonts w:asciiTheme="minorHAnsi" w:hAnsiTheme="minorHAnsi" w:cstheme="minorHAnsi"/>
                <w:b w:val="0"/>
                <w:sz w:val="20"/>
                <w:szCs w:val="20"/>
                <w:lang w:val="es-ES_tradnl"/>
              </w:rPr>
            </w:pPr>
          </w:p>
          <w:p w14:paraId="2B9B937C" w14:textId="77777777" w:rsidR="00812D84" w:rsidRPr="00DA7D58" w:rsidRDefault="00812D84" w:rsidP="00AD3D9D">
            <w:pPr>
              <w:keepNext/>
              <w:rPr>
                <w:rFonts w:asciiTheme="minorHAnsi" w:hAnsiTheme="minorHAnsi" w:cstheme="minorHAnsi"/>
                <w:b w:val="0"/>
                <w:sz w:val="20"/>
                <w:szCs w:val="20"/>
                <w:lang w:val="es-ES_tradnl"/>
              </w:rPr>
            </w:pPr>
          </w:p>
          <w:p w14:paraId="0A75D007" w14:textId="77777777"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14:paraId="2E0E271F"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5999ED20" w14:textId="77777777"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firstRow="0" w:lastRow="0" w:firstColumn="0" w:lastColumn="0" w:oddVBand="1" w:evenVBand="0" w:oddHBand="0" w:evenHBand="0" w:firstRowFirstColumn="0" w:firstRowLastColumn="0" w:lastRowFirstColumn="0" w:lastRowLastColumn="0"/>
            <w:tcW w:w="1318" w:type="dxa"/>
          </w:tcPr>
          <w:p w14:paraId="012AD7A5" w14:textId="77777777"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14:paraId="639F8172" w14:textId="77777777" w:rsidR="00FA21DD" w:rsidRPr="00DA7D58" w:rsidRDefault="00FA21DD"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firstRow="0" w:lastRow="0" w:firstColumn="0" w:lastColumn="0" w:oddVBand="1" w:evenVBand="0" w:oddHBand="0" w:evenHBand="0" w:firstRowFirstColumn="0" w:firstRowLastColumn="0" w:lastRowFirstColumn="0" w:lastRowLastColumn="0"/>
            <w:tcW w:w="1989" w:type="dxa"/>
          </w:tcPr>
          <w:p w14:paraId="7935EE91" w14:textId="77777777"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firstRow="0" w:lastRow="0" w:firstColumn="0" w:lastColumn="1" w:oddVBand="0" w:evenVBand="0" w:oddHBand="0" w:evenHBand="0" w:firstRowFirstColumn="0" w:firstRowLastColumn="0" w:lastRowFirstColumn="0" w:lastRowLastColumn="0"/>
            <w:tcW w:w="1608" w:type="dxa"/>
          </w:tcPr>
          <w:p w14:paraId="250E3B85" w14:textId="77777777"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14:paraId="5FC29A4D"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6FFFA6E0" w14:textId="77777777"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firstRow="0" w:lastRow="0" w:firstColumn="0" w:lastColumn="0" w:oddVBand="1" w:evenVBand="0" w:oddHBand="0" w:evenHBand="0" w:firstRowFirstColumn="0" w:firstRowLastColumn="0" w:lastRowFirstColumn="0" w:lastRowLastColumn="0"/>
            <w:tcW w:w="1318" w:type="dxa"/>
          </w:tcPr>
          <w:p w14:paraId="3DB1DEAE" w14:textId="77777777"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14:paraId="6BB88410" w14:textId="77777777" w:rsidR="00D90FAA" w:rsidRPr="00DA7D58" w:rsidRDefault="00D90FAA"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firstRow="0" w:lastRow="0" w:firstColumn="0" w:lastColumn="0" w:oddVBand="1" w:evenVBand="0" w:oddHBand="0" w:evenHBand="0" w:firstRowFirstColumn="0" w:firstRowLastColumn="0" w:lastRowFirstColumn="0" w:lastRowLastColumn="0"/>
            <w:tcW w:w="1989" w:type="dxa"/>
          </w:tcPr>
          <w:p w14:paraId="20AF4543" w14:textId="77777777"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firstRow="0" w:lastRow="0" w:firstColumn="0" w:lastColumn="1" w:oddVBand="0" w:evenVBand="0" w:oddHBand="0" w:evenHBand="0" w:firstRowFirstColumn="0" w:firstRowLastColumn="0" w:lastRowFirstColumn="0" w:lastRowLastColumn="0"/>
            <w:tcW w:w="1608" w:type="dxa"/>
          </w:tcPr>
          <w:p w14:paraId="7F00E0F2" w14:textId="77777777"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14:paraId="5B251AF1"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47A65583" w14:textId="77777777"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1.0.0</w:t>
            </w:r>
          </w:p>
        </w:tc>
        <w:tc>
          <w:tcPr>
            <w:cnfStyle w:val="000010000000" w:firstRow="0" w:lastRow="0" w:firstColumn="0" w:lastColumn="0" w:oddVBand="1" w:evenVBand="0" w:oddHBand="0" w:evenHBand="0" w:firstRowFirstColumn="0" w:firstRowLastColumn="0" w:lastRowFirstColumn="0" w:lastRowLastColumn="0"/>
            <w:tcW w:w="1318" w:type="dxa"/>
          </w:tcPr>
          <w:p w14:paraId="532B5EC0" w14:textId="77777777"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14:paraId="41DED5A0" w14:textId="77777777" w:rsidR="00AD3D9D" w:rsidRPr="00DA7D58" w:rsidRDefault="001375E7"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firstRow="0" w:lastRow="0" w:firstColumn="0" w:lastColumn="0" w:oddVBand="1" w:evenVBand="0" w:oddHBand="0" w:evenHBand="0" w:firstRowFirstColumn="0" w:firstRowLastColumn="0" w:lastRowFirstColumn="0" w:lastRowLastColumn="0"/>
            <w:tcW w:w="1989" w:type="dxa"/>
          </w:tcPr>
          <w:p w14:paraId="1CB627DB" w14:textId="77777777"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firstRow="0" w:lastRow="0" w:firstColumn="0" w:lastColumn="1" w:oddVBand="0" w:evenVBand="0" w:oddHBand="0" w:evenHBand="0" w:firstRowFirstColumn="0" w:firstRowLastColumn="0" w:lastRowFirstColumn="0" w:lastRowLastColumn="0"/>
            <w:tcW w:w="1608" w:type="dxa"/>
          </w:tcPr>
          <w:p w14:paraId="1323B00A" w14:textId="77777777"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14:paraId="64B06524"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398768F1" w14:textId="77777777"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firstRow="0" w:lastRow="0" w:firstColumn="0" w:lastColumn="0" w:oddVBand="1" w:evenVBand="0" w:oddHBand="0" w:evenHBand="0" w:firstRowFirstColumn="0" w:firstRowLastColumn="0" w:lastRowFirstColumn="0" w:lastRowLastColumn="0"/>
            <w:tcW w:w="1318" w:type="dxa"/>
          </w:tcPr>
          <w:p w14:paraId="1AD1B3C7" w14:textId="77777777"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14:paraId="79EAA50B" w14:textId="77777777" w:rsidR="00E81E29" w:rsidRPr="00DA7D58" w:rsidRDefault="00E81E29"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firstRow="0" w:lastRow="0" w:firstColumn="0" w:lastColumn="0" w:oddVBand="1" w:evenVBand="0" w:oddHBand="0" w:evenHBand="0" w:firstRowFirstColumn="0" w:firstRowLastColumn="0" w:lastRowFirstColumn="0" w:lastRowLastColumn="0"/>
            <w:tcW w:w="1989" w:type="dxa"/>
          </w:tcPr>
          <w:p w14:paraId="39CA8956" w14:textId="77777777"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firstRow="0" w:lastRow="0" w:firstColumn="0" w:lastColumn="1" w:oddVBand="0" w:evenVBand="0" w:oddHBand="0" w:evenHBand="0" w:firstRowFirstColumn="0" w:firstRowLastColumn="0" w:lastRowFirstColumn="0" w:lastRowLastColumn="0"/>
            <w:tcW w:w="1608" w:type="dxa"/>
          </w:tcPr>
          <w:p w14:paraId="2A038920" w14:textId="77777777"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14:paraId="589FD2E6"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5E251215" w14:textId="77777777"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firstRow="0" w:lastRow="0" w:firstColumn="0" w:lastColumn="0" w:oddVBand="1" w:evenVBand="0" w:oddHBand="0" w:evenHBand="0" w:firstRowFirstColumn="0" w:firstRowLastColumn="0" w:lastRowFirstColumn="0" w:lastRowLastColumn="0"/>
            <w:tcW w:w="1318" w:type="dxa"/>
          </w:tcPr>
          <w:p w14:paraId="4F33A112" w14:textId="77777777"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14:paraId="0AB70988" w14:textId="77777777" w:rsidR="008B4BC9" w:rsidRPr="00DA7D58" w:rsidRDefault="008B4BC9"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firstRow="0" w:lastRow="0" w:firstColumn="0" w:lastColumn="0" w:oddVBand="1" w:evenVBand="0" w:oddHBand="0" w:evenHBand="0" w:firstRowFirstColumn="0" w:firstRowLastColumn="0" w:lastRowFirstColumn="0" w:lastRowLastColumn="0"/>
            <w:tcW w:w="1989" w:type="dxa"/>
          </w:tcPr>
          <w:p w14:paraId="2AF55FA7" w14:textId="77777777"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firstRow="0" w:lastRow="0" w:firstColumn="0" w:lastColumn="1" w:oddVBand="0" w:evenVBand="0" w:oddHBand="0" w:evenHBand="0" w:firstRowFirstColumn="0" w:firstRowLastColumn="0" w:lastRowFirstColumn="0" w:lastRowLastColumn="0"/>
            <w:tcW w:w="1608" w:type="dxa"/>
          </w:tcPr>
          <w:p w14:paraId="22635AD1" w14:textId="77777777"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14:paraId="0EC72C73"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066AACA2" w14:textId="77777777"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firstRow="0" w:lastRow="0" w:firstColumn="0" w:lastColumn="0" w:oddVBand="1" w:evenVBand="0" w:oddHBand="0" w:evenHBand="0" w:firstRowFirstColumn="0" w:firstRowLastColumn="0" w:lastRowFirstColumn="0" w:lastRowLastColumn="0"/>
            <w:tcW w:w="1318" w:type="dxa"/>
          </w:tcPr>
          <w:p w14:paraId="456D659E" w14:textId="77777777"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14:paraId="10E04308" w14:textId="77777777" w:rsidR="006614E5" w:rsidRPr="00DA7D58" w:rsidRDefault="006614E5"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14:paraId="06783B37" w14:textId="77777777" w:rsidR="006614E5" w:rsidRPr="00DA7D58" w:rsidRDefault="006614E5"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14:paraId="4D844E06" w14:textId="77777777" w:rsidR="006614E5" w:rsidRPr="00DA7D58" w:rsidRDefault="006614E5"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14:paraId="67B219FD" w14:textId="77777777" w:rsidR="006614E5" w:rsidRPr="00DA7D58" w:rsidRDefault="006614E5"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firstRow="0" w:lastRow="0" w:firstColumn="0" w:lastColumn="0" w:oddVBand="1" w:evenVBand="0" w:oddHBand="0" w:evenHBand="0" w:firstRowFirstColumn="0" w:firstRowLastColumn="0" w:lastRowFirstColumn="0" w:lastRowLastColumn="0"/>
            <w:tcW w:w="1989" w:type="dxa"/>
          </w:tcPr>
          <w:p w14:paraId="369BE8A3" w14:textId="77777777"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firstRow="0" w:lastRow="0" w:firstColumn="0" w:lastColumn="1" w:oddVBand="0" w:evenVBand="0" w:oddHBand="0" w:evenHBand="0" w:firstRowFirstColumn="0" w:firstRowLastColumn="0" w:lastRowFirstColumn="0" w:lastRowLastColumn="0"/>
            <w:tcW w:w="1608" w:type="dxa"/>
          </w:tcPr>
          <w:p w14:paraId="16387402" w14:textId="77777777"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14:paraId="5487BE5C"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0A00E257" w14:textId="77777777"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firstRow="0" w:lastRow="0" w:firstColumn="0" w:lastColumn="0" w:oddVBand="1" w:evenVBand="0" w:oddHBand="0" w:evenHBand="0" w:firstRowFirstColumn="0" w:firstRowLastColumn="0" w:lastRowFirstColumn="0" w:lastRowLastColumn="0"/>
            <w:tcW w:w="1318" w:type="dxa"/>
          </w:tcPr>
          <w:p w14:paraId="5EF7DDAC" w14:textId="77777777"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14:paraId="660006EB" w14:textId="77777777"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14:paraId="2A1653BE" w14:textId="77777777" w:rsidR="00CF29D5" w:rsidRPr="00DA7D58" w:rsidRDefault="00CF29D5"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14:paraId="359768DB" w14:textId="77777777" w:rsidR="00CF29D5" w:rsidRPr="00DA7D58" w:rsidRDefault="00CF29D5"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firstRow="0" w:lastRow="0" w:firstColumn="0" w:lastColumn="0" w:oddVBand="1" w:evenVBand="0" w:oddHBand="0" w:evenHBand="0" w:firstRowFirstColumn="0" w:firstRowLastColumn="0" w:lastRowFirstColumn="0" w:lastRowLastColumn="0"/>
            <w:tcW w:w="1989" w:type="dxa"/>
          </w:tcPr>
          <w:p w14:paraId="0C9E6251" w14:textId="77777777"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firstRow="0" w:lastRow="0" w:firstColumn="0" w:lastColumn="1" w:oddVBand="0" w:evenVBand="0" w:oddHBand="0" w:evenHBand="0" w:firstRowFirstColumn="0" w:firstRowLastColumn="0" w:lastRowFirstColumn="0" w:lastRowLastColumn="0"/>
            <w:tcW w:w="1608" w:type="dxa"/>
          </w:tcPr>
          <w:p w14:paraId="332E7F37" w14:textId="77777777"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14:paraId="19D326E4" w14:textId="77777777"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14:paraId="3421212A"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769EBED6" w14:textId="77777777"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firstRow="0" w:lastRow="0" w:firstColumn="0" w:lastColumn="0" w:oddVBand="1" w:evenVBand="0" w:oddHBand="0" w:evenHBand="0" w:firstRowFirstColumn="0" w:firstRowLastColumn="0" w:lastRowFirstColumn="0" w:lastRowLastColumn="0"/>
            <w:tcW w:w="1318" w:type="dxa"/>
          </w:tcPr>
          <w:p w14:paraId="430C1BC4" w14:textId="77777777"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14:paraId="429209FE" w14:textId="77777777" w:rsidR="00453498" w:rsidRPr="00DA7D58" w:rsidRDefault="00453498"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firstRow="0" w:lastRow="0" w:firstColumn="0" w:lastColumn="0" w:oddVBand="1" w:evenVBand="0" w:oddHBand="0" w:evenHBand="0" w:firstRowFirstColumn="0" w:firstRowLastColumn="0" w:lastRowFirstColumn="0" w:lastRowLastColumn="0"/>
            <w:tcW w:w="1989" w:type="dxa"/>
          </w:tcPr>
          <w:p w14:paraId="77961C4D" w14:textId="77777777"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firstRow="0" w:lastRow="0" w:firstColumn="0" w:lastColumn="1" w:oddVBand="0" w:evenVBand="0" w:oddHBand="0" w:evenHBand="0" w:firstRowFirstColumn="0" w:firstRowLastColumn="0" w:lastRowFirstColumn="0" w:lastRowLastColumn="0"/>
            <w:tcW w:w="1608" w:type="dxa"/>
          </w:tcPr>
          <w:p w14:paraId="54C8BDAB" w14:textId="77777777"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14:paraId="5A9F9EC3"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76020C24" w14:textId="77777777"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firstRow="0" w:lastRow="0" w:firstColumn="0" w:lastColumn="0" w:oddVBand="1" w:evenVBand="0" w:oddHBand="0" w:evenHBand="0" w:firstRowFirstColumn="0" w:firstRowLastColumn="0" w:lastRowFirstColumn="0" w:lastRowLastColumn="0"/>
            <w:tcW w:w="1318" w:type="dxa"/>
          </w:tcPr>
          <w:p w14:paraId="4798B0A5" w14:textId="77777777"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14:paraId="47BD959D" w14:textId="77777777" w:rsidR="006E1F8A" w:rsidRPr="00DA7D58" w:rsidRDefault="006E1F8A" w:rsidP="00AD3D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firstRow="0" w:lastRow="0" w:firstColumn="0" w:lastColumn="0" w:oddVBand="1" w:evenVBand="0" w:oddHBand="0" w:evenHBand="0" w:firstRowFirstColumn="0" w:firstRowLastColumn="0" w:lastRowFirstColumn="0" w:lastRowLastColumn="0"/>
            <w:tcW w:w="1989" w:type="dxa"/>
          </w:tcPr>
          <w:p w14:paraId="4F21828C" w14:textId="77777777" w:rsidR="006E1F8A" w:rsidRPr="00DA7D58" w:rsidRDefault="006E1F8A" w:rsidP="00AD3D9D">
            <w:pPr>
              <w:rPr>
                <w:rFonts w:asciiTheme="minorHAnsi" w:hAnsiTheme="minorHAnsi" w:cstheme="minorHAnsi"/>
                <w:b/>
                <w:sz w:val="20"/>
                <w:szCs w:val="20"/>
                <w:lang w:val="es-ES_tradnl"/>
              </w:rPr>
            </w:pPr>
          </w:p>
        </w:tc>
        <w:tc>
          <w:tcPr>
            <w:cnfStyle w:val="000100000000" w:firstRow="0" w:lastRow="0" w:firstColumn="0" w:lastColumn="1" w:oddVBand="0" w:evenVBand="0" w:oddHBand="0" w:evenHBand="0" w:firstRowFirstColumn="0" w:firstRowLastColumn="0" w:lastRowFirstColumn="0" w:lastRowLastColumn="0"/>
            <w:tcW w:w="1608" w:type="dxa"/>
          </w:tcPr>
          <w:p w14:paraId="539A1EE2" w14:textId="77777777"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14:paraId="19D6868F" w14:textId="77777777">
        <w:trPr>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389A96CD" w14:textId="77777777"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firstRow="0" w:lastRow="0" w:firstColumn="0" w:lastColumn="0" w:oddVBand="1" w:evenVBand="0" w:oddHBand="0" w:evenHBand="0" w:firstRowFirstColumn="0" w:firstRowLastColumn="0" w:lastRowFirstColumn="0" w:lastRowLastColumn="0"/>
            <w:tcW w:w="1318" w:type="dxa"/>
          </w:tcPr>
          <w:p w14:paraId="1D9808E5" w14:textId="77777777"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14:paraId="6C9A0B89" w14:textId="77777777" w:rsidR="0010568C" w:rsidRPr="00DA7D58" w:rsidRDefault="0010568C" w:rsidP="00AD3D9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firstRow="0" w:lastRow="0" w:firstColumn="0" w:lastColumn="0" w:oddVBand="1" w:evenVBand="0" w:oddHBand="0" w:evenHBand="0" w:firstRowFirstColumn="0" w:firstRowLastColumn="0" w:lastRowFirstColumn="0" w:lastRowLastColumn="0"/>
            <w:tcW w:w="1989" w:type="dxa"/>
          </w:tcPr>
          <w:p w14:paraId="6CB97882" w14:textId="77777777"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firstRow="0" w:lastRow="0" w:firstColumn="0" w:lastColumn="1" w:oddVBand="0" w:evenVBand="0" w:oddHBand="0" w:evenHBand="0" w:firstRowFirstColumn="0" w:firstRowLastColumn="0" w:lastRowFirstColumn="0" w:lastRowLastColumn="0"/>
            <w:tcW w:w="1608" w:type="dxa"/>
          </w:tcPr>
          <w:p w14:paraId="22510917" w14:textId="77777777"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14:paraId="27A6996E" w14:textId="77777777">
        <w:trPr>
          <w:cnfStyle w:val="000000100000" w:firstRow="0" w:lastRow="0" w:firstColumn="0" w:lastColumn="0" w:oddVBand="0" w:evenVBand="0" w:oddHBand="1"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55F4CF33" w14:textId="77777777"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lastRenderedPageBreak/>
              <w:t>2.3.0</w:t>
            </w:r>
          </w:p>
        </w:tc>
        <w:tc>
          <w:tcPr>
            <w:cnfStyle w:val="000010000000" w:firstRow="0" w:lastRow="0" w:firstColumn="0" w:lastColumn="0" w:oddVBand="1" w:evenVBand="0" w:oddHBand="0" w:evenHBand="0" w:firstRowFirstColumn="0" w:firstRowLastColumn="0" w:lastRowFirstColumn="0" w:lastRowLastColumn="0"/>
            <w:tcW w:w="1318" w:type="dxa"/>
          </w:tcPr>
          <w:p w14:paraId="2BBDBAA9" w14:textId="77777777" w:rsidR="00DA7D58" w:rsidRPr="00DA7D58" w:rsidRDefault="00DA7D58" w:rsidP="00E81E29">
            <w:pPr>
              <w:autoSpaceDE w:val="0"/>
              <w:autoSpaceDN w:val="0"/>
              <w:adjustRightInd w:val="0"/>
              <w:rPr>
                <w:rFonts w:cstheme="minorHAnsi"/>
                <w:b/>
                <w:sz w:val="20"/>
                <w:szCs w:val="20"/>
                <w:lang w:val="es-ES_tradnl"/>
              </w:rPr>
            </w:pPr>
            <w:r w:rsidRPr="00DA7D58">
              <w:rPr>
                <w:rFonts w:cstheme="minorHAnsi"/>
                <w:sz w:val="20"/>
                <w:szCs w:val="20"/>
                <w:lang w:val="es-ES_tradnl"/>
              </w:rPr>
              <w:t>Abril 12/2010</w:t>
            </w:r>
          </w:p>
        </w:tc>
        <w:tc>
          <w:tcPr>
            <w:tcW w:w="1705" w:type="dxa"/>
          </w:tcPr>
          <w:p w14:paraId="28AEA4C9" w14:textId="77777777" w:rsidR="00DA7D58" w:rsidRPr="00DA7D58" w:rsidRDefault="00DA7D58" w:rsidP="00AD3D9D">
            <w:pPr>
              <w:cnfStyle w:val="000000100000" w:firstRow="0" w:lastRow="0" w:firstColumn="0" w:lastColumn="0" w:oddVBand="0" w:evenVBand="0" w:oddHBand="1" w:evenHBand="0" w:firstRowFirstColumn="0" w:firstRowLastColumn="0" w:lastRowFirstColumn="0" w:lastRowLastColumn="0"/>
              <w:rPr>
                <w:rFonts w:cstheme="minorHAnsi"/>
                <w:b/>
                <w:sz w:val="20"/>
                <w:szCs w:val="20"/>
                <w:lang w:val="es-ES_tradnl"/>
              </w:rPr>
            </w:pPr>
            <w:r w:rsidRPr="00DA7D58">
              <w:rPr>
                <w:rFonts w:cstheme="minorHAnsi"/>
                <w:sz w:val="20"/>
                <w:szCs w:val="20"/>
                <w:lang w:val="es-ES_tradnl"/>
              </w:rPr>
              <w:t>Requerimientos n1 – n20</w:t>
            </w:r>
          </w:p>
        </w:tc>
        <w:tc>
          <w:tcPr>
            <w:cnfStyle w:val="000010000000" w:firstRow="0" w:lastRow="0" w:firstColumn="0" w:lastColumn="0" w:oddVBand="1" w:evenVBand="0" w:oddHBand="0" w:evenHBand="0" w:firstRowFirstColumn="0" w:firstRowLastColumn="0" w:lastRowFirstColumn="0" w:lastRowLastColumn="0"/>
            <w:tcW w:w="1989" w:type="dxa"/>
          </w:tcPr>
          <w:p w14:paraId="4EF4801F" w14:textId="77777777" w:rsidR="00DA7D58" w:rsidRPr="00DA7D58" w:rsidRDefault="00DA7D58" w:rsidP="00AD3D9D">
            <w:pPr>
              <w:rPr>
                <w:rFonts w:cstheme="minorHAnsi"/>
                <w:b/>
                <w:sz w:val="20"/>
                <w:szCs w:val="20"/>
                <w:lang w:val="es-ES_tradnl"/>
              </w:rPr>
            </w:pPr>
            <w:r>
              <w:rPr>
                <w:rFonts w:cstheme="minorHAnsi"/>
                <w:sz w:val="20"/>
                <w:szCs w:val="20"/>
                <w:lang w:val="es-ES_tradnl"/>
              </w:rPr>
              <w:t>Adaptación de los métodos de Verificación y validació</w:t>
            </w:r>
            <w:r w:rsidRPr="00DA7D58">
              <w:rPr>
                <w:rFonts w:cstheme="minorHAnsi"/>
                <w:sz w:val="20"/>
                <w:szCs w:val="20"/>
                <w:lang w:val="es-ES_tradnl"/>
              </w:rPr>
              <w:t>n</w:t>
            </w:r>
          </w:p>
        </w:tc>
        <w:tc>
          <w:tcPr>
            <w:cnfStyle w:val="000100000000" w:firstRow="0" w:lastRow="0" w:firstColumn="0" w:lastColumn="1" w:oddVBand="0" w:evenVBand="0" w:oddHBand="0" w:evenHBand="0" w:firstRowFirstColumn="0" w:firstRowLastColumn="0" w:lastRowFirstColumn="0" w:lastRowLastColumn="0"/>
            <w:tcW w:w="1608" w:type="dxa"/>
          </w:tcPr>
          <w:p w14:paraId="14E3FB95" w14:textId="77777777"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14:paraId="09374033" w14:textId="77777777"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r w:rsidR="00884A9B" w:rsidRPr="00DA7D58" w14:paraId="3F2CCA07" w14:textId="77777777">
        <w:trPr>
          <w:cnfStyle w:val="010000000000" w:firstRow="0" w:lastRow="1" w:firstColumn="0" w:lastColumn="0" w:oddVBand="0" w:evenVBand="0" w:oddHBand="0" w:evenHBand="0" w:firstRowFirstColumn="0" w:firstRowLastColumn="0" w:lastRowFirstColumn="0" w:lastRowLastColumn="0"/>
          <w:trHeight w:val="1497"/>
        </w:trPr>
        <w:tc>
          <w:tcPr>
            <w:cnfStyle w:val="001000000000" w:firstRow="0" w:lastRow="0" w:firstColumn="1" w:lastColumn="0" w:oddVBand="0" w:evenVBand="0" w:oddHBand="0" w:evenHBand="0" w:firstRowFirstColumn="0" w:firstRowLastColumn="0" w:lastRowFirstColumn="0" w:lastRowLastColumn="0"/>
            <w:tcW w:w="1815" w:type="dxa"/>
          </w:tcPr>
          <w:p w14:paraId="3D58CD94" w14:textId="77777777" w:rsidR="00884A9B" w:rsidRPr="00DA7D58" w:rsidRDefault="00884A9B" w:rsidP="004429A2">
            <w:pPr>
              <w:rPr>
                <w:rFonts w:cstheme="minorHAnsi"/>
                <w:b w:val="0"/>
                <w:sz w:val="20"/>
                <w:szCs w:val="20"/>
                <w:lang w:val="es-ES_tradnl"/>
              </w:rPr>
            </w:pPr>
            <w:r>
              <w:rPr>
                <w:rFonts w:cstheme="minorHAnsi"/>
                <w:b w:val="0"/>
                <w:sz w:val="20"/>
                <w:szCs w:val="20"/>
                <w:lang w:val="es-ES_tradnl"/>
              </w:rPr>
              <w:t>2.4</w:t>
            </w:r>
            <w:r w:rsidRPr="00DA7D58">
              <w:rPr>
                <w:rFonts w:cstheme="minorHAnsi"/>
                <w:b w:val="0"/>
                <w:sz w:val="20"/>
                <w:szCs w:val="20"/>
                <w:lang w:val="es-ES_tradnl"/>
              </w:rPr>
              <w:t>.0</w:t>
            </w:r>
          </w:p>
        </w:tc>
        <w:tc>
          <w:tcPr>
            <w:cnfStyle w:val="000010000000" w:firstRow="0" w:lastRow="0" w:firstColumn="0" w:lastColumn="0" w:oddVBand="1" w:evenVBand="0" w:oddHBand="0" w:evenHBand="0" w:firstRowFirstColumn="0" w:firstRowLastColumn="0" w:lastRowFirstColumn="0" w:lastRowLastColumn="0"/>
            <w:tcW w:w="1318" w:type="dxa"/>
          </w:tcPr>
          <w:p w14:paraId="12D37E96" w14:textId="77777777" w:rsidR="00884A9B" w:rsidRPr="00DA7D58" w:rsidRDefault="00884A9B" w:rsidP="004429A2">
            <w:pPr>
              <w:autoSpaceDE w:val="0"/>
              <w:autoSpaceDN w:val="0"/>
              <w:adjustRightInd w:val="0"/>
              <w:rPr>
                <w:rFonts w:cstheme="minorHAnsi"/>
                <w:b w:val="0"/>
                <w:sz w:val="20"/>
                <w:szCs w:val="20"/>
                <w:lang w:val="es-ES_tradnl"/>
              </w:rPr>
            </w:pPr>
            <w:r w:rsidRPr="00DA7D58">
              <w:rPr>
                <w:rFonts w:cstheme="minorHAnsi"/>
                <w:b w:val="0"/>
                <w:sz w:val="20"/>
                <w:szCs w:val="20"/>
                <w:lang w:val="es-ES_tradnl"/>
              </w:rPr>
              <w:t>Abril 12/2010</w:t>
            </w:r>
          </w:p>
        </w:tc>
        <w:tc>
          <w:tcPr>
            <w:tcW w:w="1705" w:type="dxa"/>
          </w:tcPr>
          <w:p w14:paraId="56ABEF79" w14:textId="77777777" w:rsidR="00884A9B" w:rsidRDefault="00884A9B" w:rsidP="00884A9B">
            <w:pPr>
              <w:cnfStyle w:val="010000000000" w:firstRow="0" w:lastRow="1" w:firstColumn="0" w:lastColumn="0" w:oddVBand="0" w:evenVBand="0" w:oddHBand="0" w:evenHBand="0" w:firstRowFirstColumn="0" w:firstRowLastColumn="0" w:lastRowFirstColumn="0" w:lastRowLastColumn="0"/>
              <w:rPr>
                <w:rFonts w:cstheme="minorHAnsi"/>
                <w:b w:val="0"/>
                <w:sz w:val="20"/>
                <w:szCs w:val="20"/>
                <w:lang w:val="es-ES_tradnl"/>
              </w:rPr>
            </w:pPr>
            <w:r w:rsidRPr="00DA7D58">
              <w:rPr>
                <w:rFonts w:cstheme="minorHAnsi"/>
                <w:b w:val="0"/>
                <w:sz w:val="20"/>
                <w:szCs w:val="20"/>
                <w:lang w:val="es-ES_tradnl"/>
              </w:rPr>
              <w:t xml:space="preserve">Requerimientos </w:t>
            </w:r>
            <w:r>
              <w:rPr>
                <w:rFonts w:cstheme="minorHAnsi"/>
                <w:b w:val="0"/>
                <w:sz w:val="20"/>
                <w:szCs w:val="20"/>
                <w:lang w:val="es-ES_tradnl"/>
              </w:rPr>
              <w:t>T2 – P2</w:t>
            </w:r>
          </w:p>
          <w:p w14:paraId="1D0ECA87" w14:textId="77777777" w:rsidR="00884A9B" w:rsidRPr="00DA7D58" w:rsidRDefault="00884A9B" w:rsidP="00884A9B">
            <w:pPr>
              <w:cnfStyle w:val="010000000000" w:firstRow="0" w:lastRow="1" w:firstColumn="0" w:lastColumn="0" w:oddVBand="0" w:evenVBand="0" w:oddHBand="0" w:evenHBand="0" w:firstRowFirstColumn="0" w:firstRowLastColumn="0" w:lastRowFirstColumn="0" w:lastRowLastColumn="0"/>
              <w:rPr>
                <w:rFonts w:cstheme="minorHAnsi"/>
                <w:b w:val="0"/>
                <w:sz w:val="20"/>
                <w:szCs w:val="20"/>
                <w:lang w:val="es-ES_tradnl"/>
              </w:rPr>
            </w:pPr>
            <w:r>
              <w:rPr>
                <w:rFonts w:cstheme="minorHAnsi"/>
                <w:b w:val="0"/>
                <w:sz w:val="20"/>
                <w:szCs w:val="20"/>
                <w:lang w:val="es-ES_tradnl"/>
              </w:rPr>
              <w:t>F1-F3</w:t>
            </w:r>
          </w:p>
        </w:tc>
        <w:tc>
          <w:tcPr>
            <w:cnfStyle w:val="000010000000" w:firstRow="0" w:lastRow="0" w:firstColumn="0" w:lastColumn="0" w:oddVBand="1" w:evenVBand="0" w:oddHBand="0" w:evenHBand="0" w:firstRowFirstColumn="0" w:firstRowLastColumn="0" w:lastRowFirstColumn="0" w:lastRowLastColumn="0"/>
            <w:tcW w:w="1989" w:type="dxa"/>
          </w:tcPr>
          <w:p w14:paraId="5B7C6127" w14:textId="77777777" w:rsidR="00884A9B" w:rsidRPr="00DA7D58" w:rsidRDefault="00884A9B" w:rsidP="004429A2">
            <w:pPr>
              <w:rPr>
                <w:rFonts w:cstheme="minorHAnsi"/>
                <w:b w:val="0"/>
                <w:sz w:val="20"/>
                <w:szCs w:val="20"/>
                <w:lang w:val="es-ES_tradnl"/>
              </w:rPr>
            </w:pPr>
            <w:r>
              <w:rPr>
                <w:rFonts w:cstheme="minorHAnsi"/>
                <w:b w:val="0"/>
                <w:sz w:val="20"/>
                <w:szCs w:val="20"/>
                <w:lang w:val="es-ES_tradnl"/>
              </w:rPr>
              <w:t>Adaptación de los métodos de Verificación y validació</w:t>
            </w:r>
            <w:r w:rsidRPr="00DA7D58">
              <w:rPr>
                <w:rFonts w:cstheme="minorHAnsi"/>
                <w:b w:val="0"/>
                <w:sz w:val="20"/>
                <w:szCs w:val="20"/>
                <w:lang w:val="es-ES_tradnl"/>
              </w:rPr>
              <w:t>n</w:t>
            </w:r>
          </w:p>
        </w:tc>
        <w:tc>
          <w:tcPr>
            <w:cnfStyle w:val="000100000000" w:firstRow="0" w:lastRow="0" w:firstColumn="0" w:lastColumn="1" w:oddVBand="0" w:evenVBand="0" w:oddHBand="0" w:evenHBand="0" w:firstRowFirstColumn="0" w:firstRowLastColumn="0" w:lastRowFirstColumn="0" w:lastRowLastColumn="0"/>
            <w:tcW w:w="1608" w:type="dxa"/>
          </w:tcPr>
          <w:p w14:paraId="4DA7F347" w14:textId="77777777" w:rsidR="00884A9B" w:rsidRPr="00DA7D58" w:rsidRDefault="00884A9B" w:rsidP="004429A2">
            <w:pPr>
              <w:keepNext/>
              <w:rPr>
                <w:rFonts w:cstheme="minorHAnsi"/>
                <w:b w:val="0"/>
                <w:sz w:val="20"/>
                <w:szCs w:val="20"/>
                <w:lang w:val="es-ES_tradnl"/>
              </w:rPr>
            </w:pPr>
            <w:r>
              <w:rPr>
                <w:rFonts w:cstheme="minorHAnsi"/>
                <w:b w:val="0"/>
                <w:sz w:val="20"/>
                <w:szCs w:val="20"/>
                <w:lang w:val="es-ES_tradnl"/>
              </w:rPr>
              <w:t>Néstor Diazgranados</w:t>
            </w:r>
          </w:p>
        </w:tc>
      </w:tr>
    </w:tbl>
    <w:p w14:paraId="344F4337" w14:textId="77777777" w:rsidR="00B3737E" w:rsidRPr="00DA7D58" w:rsidRDefault="00B3737E" w:rsidP="00B3737E">
      <w:pPr>
        <w:rPr>
          <w:lang w:val="es-ES_tradnl" w:bidi="en-US"/>
        </w:rPr>
      </w:pPr>
    </w:p>
    <w:p w14:paraId="5FD25232" w14:textId="77777777" w:rsidR="000B4A51" w:rsidRPr="00DA7D58" w:rsidRDefault="000B4A51" w:rsidP="00B3737E">
      <w:pPr>
        <w:rPr>
          <w:lang w:val="es-ES_tradnl" w:bidi="en-US"/>
        </w:rPr>
      </w:pPr>
    </w:p>
    <w:p w14:paraId="22A8315E" w14:textId="77777777" w:rsidR="009E0B50" w:rsidRPr="00DA7D58" w:rsidRDefault="009E0B50" w:rsidP="00B3737E">
      <w:pPr>
        <w:rPr>
          <w:lang w:val="es-ES_tradnl" w:bidi="en-US"/>
        </w:rPr>
      </w:pPr>
    </w:p>
    <w:p w14:paraId="297A9786" w14:textId="77777777" w:rsidR="009E0B50" w:rsidRPr="00DA7D58" w:rsidRDefault="009E0B50" w:rsidP="00B3737E">
      <w:pPr>
        <w:rPr>
          <w:lang w:val="es-ES_tradnl" w:bidi="en-US"/>
        </w:rPr>
      </w:pPr>
    </w:p>
    <w:p w14:paraId="5F13C83E" w14:textId="77777777" w:rsidR="003E13AB" w:rsidRPr="00DA7D58" w:rsidRDefault="003E13AB" w:rsidP="00453498">
      <w:pPr>
        <w:pStyle w:val="Citadestacada"/>
        <w:outlineLvl w:val="0"/>
        <w:rPr>
          <w:lang w:val="es-ES_tradnl"/>
        </w:rPr>
      </w:pPr>
      <w:r w:rsidRPr="00DA7D58">
        <w:rPr>
          <w:lang w:val="es-ES_tradnl"/>
        </w:rPr>
        <w:t xml:space="preserve">PLANTILLA PARA LA DOCUMENTACIÓN DELOS REQUERIMIENTOS </w:t>
      </w:r>
    </w:p>
    <w:p w14:paraId="14F5E731" w14:textId="77777777" w:rsidR="004910B3" w:rsidRPr="00DA7D58" w:rsidRDefault="004910B3" w:rsidP="00B3737E">
      <w:pPr>
        <w:rPr>
          <w:lang w:val="es-ES_tradnl" w:bidi="en-US"/>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7E4FC3" w:rsidRPr="00DA7D58" w14:paraId="5535449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8B2EF29"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38DBFC0"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0020A02"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946BFB9"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A36039D"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14:paraId="6A79BC0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7967681"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24D1E89"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399485C"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14:paraId="1EE06D7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B301543"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ACA3AC"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0FF2C0"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14:paraId="1DC4E8A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D54807"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38F26E"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B96784"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14:paraId="00D4EA03"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61F17C2"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1DF2EF8"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A198A21" w14:textId="77777777"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14:paraId="2E0902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22164A"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DBDB3E7"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1AB91E7"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14:paraId="5501AF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A3F3E7"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ED0A0B5"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4B23E02"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14:paraId="071D22A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CA7C3F3"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152802"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AC8954"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14:paraId="177228B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C61611"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4937A8"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E90BAF"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14:paraId="5358B13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191D7A5"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0A8785"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FDC418"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14:paraId="054F48D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C92BB43"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26A29F"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39B131"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14:paraId="6192A3A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AA481B"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89D1225"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CDE337"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14:paraId="665B46B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9CFC02"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7CB75D"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932E12"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14:paraId="7D9B524A"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6B50D68"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D045B0"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30E7B42"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14:paraId="25366BB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AB0CD61"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C3DCAC"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F5BBE8"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14:paraId="03CDC770"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3CEA99D"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4DC1FB"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177AC6"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14:paraId="3B5A531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868CE6F"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C43B63"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270E3E"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14:paraId="233B4F9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33268DC"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ED68B0"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D5D439"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14:paraId="232CD71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695F99"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854135"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2352D0"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14:paraId="5272B9C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A4586C6"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500A7C"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AF0580"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14:paraId="3D67916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64E86BA"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934936"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6C8CEF"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14:paraId="371FF341"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94106F0" w14:textId="77777777"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B3F0B7" w14:textId="77777777"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82679EB" w14:textId="77777777"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14:paraId="5FC3D802" w14:textId="77777777" w:rsidR="003E13AB" w:rsidRPr="00DA7D58" w:rsidRDefault="003E13AB" w:rsidP="00B3737E">
      <w:pPr>
        <w:rPr>
          <w:lang w:val="es-ES_tradnl" w:bidi="en-US"/>
        </w:rPr>
      </w:pPr>
    </w:p>
    <w:p w14:paraId="7742A4EE" w14:textId="77777777" w:rsidR="00AF3FFE" w:rsidRPr="00884A9B" w:rsidRDefault="00AF3FFE" w:rsidP="00B3737E">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14:paraId="52BE475B" w14:textId="77777777" w:rsidR="00AF3FFE" w:rsidRPr="00884A9B" w:rsidRDefault="00AF3FFE" w:rsidP="00B3737E">
      <w:pPr>
        <w:rPr>
          <w:lang w:val="en-US" w:bidi="en-US"/>
        </w:rPr>
      </w:pPr>
    </w:p>
    <w:p w14:paraId="68C44280" w14:textId="77777777" w:rsidR="00F903C6" w:rsidRPr="00DA7D58" w:rsidRDefault="00F903C6" w:rsidP="00F903C6">
      <w:pPr>
        <w:pStyle w:val="Citadestacada"/>
        <w:outlineLvl w:val="0"/>
        <w:rPr>
          <w:lang w:val="es-ES_tradnl"/>
        </w:rPr>
      </w:pPr>
      <w:r w:rsidRPr="00DA7D58">
        <w:rPr>
          <w:lang w:val="es-ES_tradnl"/>
        </w:rPr>
        <w:t xml:space="preserve">MÉTODOS DE VERIFICACIÓN Y VALIDACIÓN  </w:t>
      </w:r>
    </w:p>
    <w:p w14:paraId="4C381D8A" w14:textId="77777777" w:rsidR="000B4A51" w:rsidRPr="00DA7D58" w:rsidRDefault="000B4A51" w:rsidP="00E04D82">
      <w:pPr>
        <w:rPr>
          <w:lang w:val="es-ES_tradnl"/>
        </w:rPr>
      </w:pPr>
    </w:p>
    <w:tbl>
      <w:tblPr>
        <w:tblW w:w="11240" w:type="dxa"/>
        <w:tblInd w:w="52" w:type="dxa"/>
        <w:tblCellMar>
          <w:left w:w="70" w:type="dxa"/>
          <w:right w:w="70" w:type="dxa"/>
        </w:tblCellMar>
        <w:tblLook w:val="04A0" w:firstRow="1" w:lastRow="0" w:firstColumn="1" w:lastColumn="0" w:noHBand="0" w:noVBand="1"/>
      </w:tblPr>
      <w:tblGrid>
        <w:gridCol w:w="2285"/>
        <w:gridCol w:w="1363"/>
        <w:gridCol w:w="2368"/>
        <w:gridCol w:w="2983"/>
        <w:gridCol w:w="2241"/>
      </w:tblGrid>
      <w:tr w:rsidR="000B4A51" w:rsidRPr="00DA7D58" w14:paraId="5749C47E" w14:textId="77777777">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14:paraId="1FD20656" w14:textId="77777777"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14:paraId="6CFB6AA0" w14:textId="77777777">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14:paraId="4403F8E7" w14:textId="77777777"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14:paraId="67709BAB" w14:textId="77777777"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14:paraId="6610E295" w14:textId="77777777"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14:paraId="30D16AD0" w14:textId="77777777"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14:paraId="0F45975D" w14:textId="77777777">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14:paraId="04367DC1"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14:paraId="398311BB" w14:textId="77777777"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14:paraId="744C0ABF"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14:paraId="24453D18"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14:paraId="4126A364" w14:textId="77777777">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14:paraId="7BCC95DC"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14:paraId="729E1945" w14:textId="77777777"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14:paraId="363C721D"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14:paraId="47F29ABA"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14:paraId="7F1C4284" w14:textId="77777777">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14:paraId="02571AA9"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14:paraId="62A66503"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14:paraId="247E16F6"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14:paraId="144390F2"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14:paraId="488B39C2" w14:textId="77777777">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14:paraId="7A30C167"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14:paraId="3B788B92" w14:textId="77777777"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14:paraId="1A8F4352"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14:paraId="05166E1E"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14:paraId="56E61D74" w14:textId="77777777">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14:paraId="20339E8C"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lastRenderedPageBreak/>
              <w:t>Pruebas (Testing)</w:t>
            </w:r>
          </w:p>
        </w:tc>
        <w:tc>
          <w:tcPr>
            <w:tcW w:w="1363" w:type="dxa"/>
            <w:tcBorders>
              <w:top w:val="nil"/>
              <w:left w:val="nil"/>
              <w:bottom w:val="single" w:sz="4" w:space="0" w:color="auto"/>
              <w:right w:val="single" w:sz="4" w:space="0" w:color="auto"/>
            </w:tcBorders>
            <w:shd w:val="clear" w:color="000000" w:fill="FAC090"/>
            <w:noWrap/>
            <w:vAlign w:val="center"/>
          </w:tcPr>
          <w:p w14:paraId="775616E1" w14:textId="77777777"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14:paraId="3CB8B484"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14:paraId="14F212AF"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14:paraId="25C3782D"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14:paraId="46211652" w14:textId="77777777">
        <w:trPr>
          <w:trHeight w:val="2100"/>
        </w:trPr>
        <w:tc>
          <w:tcPr>
            <w:tcW w:w="2285" w:type="dxa"/>
            <w:vMerge/>
            <w:tcBorders>
              <w:top w:val="nil"/>
              <w:left w:val="single" w:sz="4" w:space="0" w:color="auto"/>
              <w:bottom w:val="single" w:sz="4" w:space="0" w:color="auto"/>
              <w:right w:val="single" w:sz="4" w:space="0" w:color="auto"/>
            </w:tcBorders>
            <w:vAlign w:val="center"/>
          </w:tcPr>
          <w:p w14:paraId="5504D371" w14:textId="77777777"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14:paraId="353069E6" w14:textId="77777777"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14:paraId="1D5B59D9" w14:textId="77777777"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14:paraId="5492A3A3"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14:paraId="189C7AD6" w14:textId="77777777"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14:paraId="56571B10" w14:textId="77777777">
        <w:trPr>
          <w:trHeight w:val="2385"/>
        </w:trPr>
        <w:tc>
          <w:tcPr>
            <w:tcW w:w="2285" w:type="dxa"/>
            <w:vMerge/>
            <w:tcBorders>
              <w:top w:val="nil"/>
              <w:left w:val="single" w:sz="4" w:space="0" w:color="auto"/>
              <w:bottom w:val="single" w:sz="4" w:space="0" w:color="auto"/>
              <w:right w:val="single" w:sz="4" w:space="0" w:color="auto"/>
            </w:tcBorders>
            <w:vAlign w:val="center"/>
          </w:tcPr>
          <w:p w14:paraId="7E621290" w14:textId="77777777"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14:paraId="136F2928" w14:textId="77777777"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14:paraId="2A8AAD56" w14:textId="77777777"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14:paraId="252892DC"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14:paraId="2096DADD" w14:textId="77777777"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14:paraId="3875CC4E" w14:textId="77777777">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14:paraId="66B6194A" w14:textId="77777777"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14:paraId="72F51BF9" w14:textId="77777777"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14:paraId="403F1578"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14:paraId="4F2779BB" w14:textId="77777777"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14:paraId="1A2BB038" w14:textId="77777777" w:rsidR="000B4A51" w:rsidRPr="00DA7D58" w:rsidRDefault="000B4A51" w:rsidP="00E04D82">
      <w:pPr>
        <w:rPr>
          <w:lang w:val="es-ES_tradnl"/>
        </w:rPr>
        <w:sectPr w:rsidR="000B4A51" w:rsidRPr="00DA7D58">
          <w:headerReference w:type="default" r:id="rId14"/>
          <w:headerReference w:type="first" r:id="rId15"/>
          <w:pgSz w:w="12240" w:h="15840"/>
          <w:pgMar w:top="851" w:right="567" w:bottom="1418" w:left="567" w:header="709" w:footer="709" w:gutter="0"/>
          <w:cols w:space="708"/>
          <w:titlePg/>
          <w:docGrid w:linePitch="360"/>
        </w:sectPr>
      </w:pPr>
    </w:p>
    <w:p w14:paraId="19140CB1" w14:textId="77777777" w:rsidR="003E13AB" w:rsidRPr="00DA7D58" w:rsidRDefault="00656550" w:rsidP="00D50E61">
      <w:pPr>
        <w:jc w:val="both"/>
        <w:rPr>
          <w:lang w:val="es-ES_tradnl"/>
        </w:rPr>
      </w:pPr>
      <w:r w:rsidRPr="00DA7D58">
        <w:rPr>
          <w:lang w:val="es-ES_tradnl"/>
        </w:rPr>
        <w:lastRenderedPageBreak/>
        <w:t>La anterior tabla describe los Métodos de Verificac</w:t>
      </w:r>
      <w:r w:rsidR="00D50E61" w:rsidRPr="00DA7D58">
        <w:rPr>
          <w:lang w:val="es-ES_tradnl"/>
        </w:rPr>
        <w:t>ión y Validación que se empleará</w:t>
      </w:r>
      <w:r w:rsidRPr="00DA7D58">
        <w:rPr>
          <w:lang w:val="es-ES_tradnl"/>
        </w:rPr>
        <w:t>n para asegurar los atributos de calidad de los requerimientos</w:t>
      </w:r>
      <w:r w:rsidR="00D50E61" w:rsidRPr="00DA7D58">
        <w:rPr>
          <w:lang w:val="es-ES_tradnl"/>
        </w:rPr>
        <w:t>. En la plantilla de especificación de requerimientos se dedica un campo para especificar el Metodo V&amp;V en la sección de Verificación y Validación.</w:t>
      </w:r>
      <w:r w:rsidRPr="00DA7D58">
        <w:rPr>
          <w:lang w:val="es-ES_tradnl"/>
        </w:rPr>
        <w:t xml:space="preserve"> </w:t>
      </w:r>
    </w:p>
    <w:p w14:paraId="3137AC8E" w14:textId="77777777" w:rsidR="00D71905" w:rsidRPr="00884A9B" w:rsidRDefault="00D71905" w:rsidP="00516D55">
      <w:pPr>
        <w:jc w:val="both"/>
        <w:rPr>
          <w:lang w:val="en-US"/>
        </w:rPr>
      </w:pPr>
      <w:r w:rsidRPr="00884A9B">
        <w:rPr>
          <w:lang w:val="en-US"/>
        </w:rPr>
        <w:t>Referencias:</w:t>
      </w:r>
    </w:p>
    <w:p w14:paraId="3FE39DA6" w14:textId="77777777" w:rsidR="00516D55" w:rsidRPr="00884A9B" w:rsidRDefault="00516D55" w:rsidP="00516D55">
      <w:pPr>
        <w:jc w:val="both"/>
        <w:rPr>
          <w:lang w:val="en-US"/>
        </w:rPr>
      </w:pPr>
      <w:r w:rsidRPr="00884A9B">
        <w:rPr>
          <w:lang w:val="en-US"/>
        </w:rPr>
        <w:t>A. Terry Bahill, S. J. Henderson : “Requirements Development, Verification and Validation Exhibited Famous Failures”, Agosto 2004</w:t>
      </w:r>
      <w:r w:rsidR="001D03E6" w:rsidRPr="00884A9B">
        <w:rPr>
          <w:lang w:val="en-US"/>
        </w:rPr>
        <w:t xml:space="preserve"> </w:t>
      </w:r>
      <w:r w:rsidR="001D03E6" w:rsidRPr="00884A9B">
        <w:rPr>
          <w:rFonts w:cstheme="minorHAnsi"/>
          <w:iCs/>
          <w:lang w:val="en-US"/>
        </w:rPr>
        <w:t xml:space="preserve">Systems and Industrial Engineering, University of Arizona, Tucson, AZ 85721-0020, U.S. Military Academy, West Point, NY 10996; </w:t>
      </w:r>
      <w:hyperlink r:id="rId16" w:history="1">
        <w:r w:rsidR="001D03E6" w:rsidRPr="00884A9B">
          <w:rPr>
            <w:rStyle w:val="Hipervnculo"/>
            <w:lang w:val="en-US"/>
          </w:rPr>
          <w:t>http://www.sie.arizona.edu/sysengr/publishedPapers/famousFailures.pdf</w:t>
        </w:r>
      </w:hyperlink>
    </w:p>
    <w:p w14:paraId="1A23CFE2" w14:textId="77777777" w:rsidR="001D03E6" w:rsidRPr="00884A9B" w:rsidRDefault="001D03E6" w:rsidP="00516D55">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14:paraId="6AEADE20" w14:textId="77777777" w:rsidR="0090362A" w:rsidRPr="00884A9B" w:rsidRDefault="0090362A" w:rsidP="0090362A">
      <w:pPr>
        <w:autoSpaceDE w:val="0"/>
        <w:autoSpaceDN w:val="0"/>
        <w:adjustRightInd w:val="0"/>
        <w:spacing w:after="0" w:line="240" w:lineRule="auto"/>
        <w:jc w:val="both"/>
        <w:rPr>
          <w:rFonts w:cstheme="minorHAnsi"/>
          <w:bCs/>
          <w:lang w:val="en-US"/>
        </w:rPr>
      </w:pPr>
      <w:bookmarkStart w:id="1"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1"/>
    </w:p>
    <w:p w14:paraId="4F586756" w14:textId="77777777" w:rsidR="0090362A" w:rsidRPr="00884A9B" w:rsidRDefault="0090362A" w:rsidP="0090362A">
      <w:pPr>
        <w:autoSpaceDE w:val="0"/>
        <w:autoSpaceDN w:val="0"/>
        <w:adjustRightInd w:val="0"/>
        <w:spacing w:after="0" w:line="240" w:lineRule="auto"/>
        <w:jc w:val="both"/>
        <w:rPr>
          <w:rFonts w:cstheme="minorHAnsi"/>
          <w:bCs/>
          <w:lang w:val="en-US"/>
        </w:rPr>
      </w:pPr>
    </w:p>
    <w:p w14:paraId="0D8135DF" w14:textId="77777777" w:rsidR="0090362A" w:rsidRPr="00884A9B" w:rsidRDefault="0090362A" w:rsidP="0090362A">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14:paraId="30FC6782" w14:textId="77777777" w:rsidR="001D03E6" w:rsidRPr="00884A9B" w:rsidRDefault="001D03E6" w:rsidP="00516D55">
      <w:pPr>
        <w:jc w:val="both"/>
        <w:rPr>
          <w:rFonts w:cstheme="minorHAnsi"/>
          <w:lang w:val="en-US"/>
        </w:rPr>
      </w:pPr>
    </w:p>
    <w:p w14:paraId="5E1BA23E" w14:textId="77777777" w:rsidR="00656550" w:rsidRPr="00DA7D58" w:rsidRDefault="00656550" w:rsidP="00656550">
      <w:pPr>
        <w:pStyle w:val="Citadestacada"/>
        <w:rPr>
          <w:lang w:val="es-ES_tradnl"/>
        </w:rPr>
      </w:pPr>
      <w:r w:rsidRPr="00DA7D58">
        <w:rPr>
          <w:lang w:val="es-ES_tradnl"/>
        </w:rPr>
        <w:t>DISTRIBUCIÓN DE LOS REQUERIMIENTOS CLASIFICADOS POR COMPONENTES</w:t>
      </w:r>
    </w:p>
    <w:p w14:paraId="652C1151" w14:textId="77777777" w:rsidR="00656550" w:rsidRPr="00DA7D58" w:rsidRDefault="00656550" w:rsidP="00E04D82">
      <w:pPr>
        <w:rPr>
          <w:lang w:val="es-ES_tradnl"/>
        </w:rPr>
      </w:pPr>
    </w:p>
    <w:p w14:paraId="66A146BC" w14:textId="77777777" w:rsidR="00656550" w:rsidRPr="00DA7D58" w:rsidRDefault="00656550" w:rsidP="002D6A8F">
      <w:pPr>
        <w:rPr>
          <w:lang w:val="es-ES_tradnl" w:eastAsia="es-CO"/>
        </w:rPr>
      </w:pPr>
    </w:p>
    <w:p w14:paraId="5423933B" w14:textId="77777777" w:rsidR="003E13AB" w:rsidRPr="00DA7D58" w:rsidRDefault="00D71905" w:rsidP="00D71905">
      <w:pPr>
        <w:jc w:val="center"/>
        <w:rPr>
          <w:lang w:val="es-ES_tradnl"/>
        </w:rPr>
      </w:pPr>
      <w:r w:rsidRPr="00DA7D58">
        <w:rPr>
          <w:noProof/>
        </w:rPr>
        <w:lastRenderedPageBreak/>
        <w:drawing>
          <wp:inline distT="0" distB="0" distL="0" distR="0" wp14:editId="069C112C">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7"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14:paraId="73D41EB7" w14:textId="77777777" w:rsidR="002D6A8F" w:rsidRPr="00DA7D58" w:rsidRDefault="002D6A8F" w:rsidP="002D6A8F">
      <w:pPr>
        <w:rPr>
          <w:lang w:val="es-ES_tradnl"/>
        </w:rPr>
      </w:pPr>
    </w:p>
    <w:p w14:paraId="2BAB3BFB" w14:textId="77777777" w:rsidR="002D6A8F" w:rsidRPr="00DA7D58" w:rsidRDefault="002D6A8F" w:rsidP="002D6A8F">
      <w:pPr>
        <w:rPr>
          <w:lang w:val="es-ES_tradnl"/>
        </w:rPr>
      </w:pPr>
    </w:p>
    <w:p w14:paraId="6328DC6E" w14:textId="77777777" w:rsidR="002D6A8F" w:rsidRPr="00DA7D58" w:rsidRDefault="002D6A8F" w:rsidP="002D6A8F">
      <w:pPr>
        <w:rPr>
          <w:lang w:val="es-ES_tradnl"/>
        </w:rPr>
      </w:pPr>
    </w:p>
    <w:p w14:paraId="319D5668" w14:textId="77777777" w:rsidR="002D6A8F" w:rsidRPr="00DA7D58" w:rsidRDefault="002D6A8F" w:rsidP="002D6A8F">
      <w:pPr>
        <w:rPr>
          <w:lang w:val="es-ES_tradnl"/>
        </w:rPr>
      </w:pPr>
    </w:p>
    <w:p w14:paraId="7C08A394" w14:textId="77777777" w:rsidR="00AD3D9D" w:rsidRPr="00DA7D58" w:rsidRDefault="00AD3D9D" w:rsidP="002D6A8F">
      <w:pPr>
        <w:rPr>
          <w:lang w:val="es-ES_tradnl"/>
        </w:rPr>
      </w:pPr>
    </w:p>
    <w:p w14:paraId="72784FC3" w14:textId="77777777" w:rsidR="00714D89" w:rsidRPr="00DA7D58" w:rsidRDefault="00714D89" w:rsidP="002D6A8F">
      <w:pPr>
        <w:rPr>
          <w:lang w:val="es-ES_tradnl"/>
        </w:rPr>
      </w:pPr>
    </w:p>
    <w:p w14:paraId="0C98D45E" w14:textId="77777777" w:rsidR="00053C2E" w:rsidRPr="00DA7D58" w:rsidRDefault="00053C2E" w:rsidP="002D6A8F">
      <w:pPr>
        <w:rPr>
          <w:lang w:val="es-ES_tradnl"/>
        </w:rPr>
      </w:pPr>
    </w:p>
    <w:p w14:paraId="5E17DC9C" w14:textId="77777777" w:rsidR="00053C2E" w:rsidRPr="00DA7D58" w:rsidRDefault="00053C2E" w:rsidP="002D6A8F">
      <w:pPr>
        <w:rPr>
          <w:lang w:val="es-ES_tradnl"/>
        </w:rPr>
      </w:pPr>
    </w:p>
    <w:p w14:paraId="54772AEE" w14:textId="77777777" w:rsidR="00053C2E" w:rsidRPr="00DA7D58" w:rsidRDefault="00053C2E" w:rsidP="002D6A8F">
      <w:pPr>
        <w:rPr>
          <w:lang w:val="es-ES_tradnl"/>
        </w:rPr>
      </w:pPr>
    </w:p>
    <w:p w14:paraId="7AB6D9A1" w14:textId="77777777" w:rsidR="00714D89" w:rsidRPr="00DA7D58" w:rsidRDefault="00714D89" w:rsidP="002D6A8F">
      <w:pPr>
        <w:rPr>
          <w:lang w:val="es-ES_tradnl"/>
        </w:rPr>
      </w:pPr>
    </w:p>
    <w:p w14:paraId="53C7E847" w14:textId="77777777" w:rsidR="00714D89" w:rsidRPr="00DA7D58" w:rsidRDefault="00714D89" w:rsidP="002D6A8F">
      <w:pPr>
        <w:rPr>
          <w:lang w:val="es-ES_tradnl"/>
        </w:rPr>
      </w:pPr>
    </w:p>
    <w:p w14:paraId="3726D01F" w14:textId="77777777" w:rsidR="003E13AB" w:rsidRPr="00DA7D58" w:rsidRDefault="003E13AB" w:rsidP="00453498">
      <w:pPr>
        <w:pStyle w:val="Citadestacada"/>
        <w:ind w:left="0"/>
        <w:outlineLvl w:val="0"/>
        <w:rPr>
          <w:lang w:val="es-ES_tradnl"/>
        </w:rPr>
      </w:pPr>
      <w:r w:rsidRPr="00DA7D58">
        <w:rPr>
          <w:lang w:val="es-ES_tradnl"/>
        </w:rPr>
        <w:lastRenderedPageBreak/>
        <w:t>ESPECIFICACIÓN DE REQUERIMIENTOS</w:t>
      </w:r>
    </w:p>
    <w:p w14:paraId="670B176A"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14F45CD3"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F8E3BC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E97842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5B59D9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36C7A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3B5EA9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274D623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D99BB3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DAFAEB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7CE1020"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884A9B" w:rsidRPr="007E4FC3" w14:paraId="4BBBE00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EBD692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7754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EDFAD0"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4AFA65B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18DED3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D2492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4DEFE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50972D69"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31BDDD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F195C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AF83F09"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884A9B" w:rsidRPr="007E4FC3" w14:paraId="3478435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2B5F99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A3638D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D2FF934"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884A9B" w:rsidRPr="007E4FC3" w14:paraId="444E772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4BB44D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F4C610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032B4C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14:paraId="2BB1ECD4"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13E283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99113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36E311"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5587DDD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3D738D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AC4FF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83C776"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62578B48"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855A6F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F33E3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A7118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3101CFF7"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38727F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1419C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2D96E0"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0CE18080"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94173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54C573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BA29C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884A9B" w:rsidRPr="007E4FC3" w14:paraId="0EF205BF"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20B73C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66A6B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167E2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17AE209D"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5D31B9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D7752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AB75E6B" w14:textId="77777777" w:rsidR="00884A9B" w:rsidRPr="007B3701" w:rsidRDefault="00884A9B" w:rsidP="004429A2">
            <w:pPr>
              <w:jc w:val="center"/>
              <w:rPr>
                <w:rFonts w:eastAsiaTheme="minorHAnsi"/>
                <w:lang w:eastAsia="en-US" w:bidi="en-US"/>
              </w:rPr>
            </w:pPr>
            <w:r w:rsidRPr="007B3701">
              <w:rPr>
                <w:lang w:bidi="en-US"/>
              </w:rPr>
              <w:t>modelado, simulación,</w:t>
            </w:r>
            <w:r>
              <w:rPr>
                <w:lang w:bidi="en-US"/>
              </w:rPr>
              <w:t xml:space="preserve"> pruebas </w:t>
            </w:r>
          </w:p>
        </w:tc>
      </w:tr>
      <w:tr w:rsidR="00884A9B" w:rsidRPr="007E4FC3" w14:paraId="3F1703FE"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E25F68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6FB4E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7B87D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14:paraId="16E02865"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1010CA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4F334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6F88CF"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494B3DF1"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307A713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55887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604BD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0916BE6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6942C8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7D190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36D1AE"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30011F2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893461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F5B8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B10B08"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102A33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614EE9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10EA8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01D2D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884A9B" w:rsidRPr="007E4FC3" w14:paraId="5CFFCD2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D3BC99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B1C5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020829"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456715C"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C6F581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9275C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BBCC82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034781F6" w14:textId="77777777" w:rsidR="00884A9B" w:rsidRDefault="00884A9B" w:rsidP="00884A9B"/>
    <w:p w14:paraId="69515BEF" w14:textId="77777777" w:rsidR="00884A9B" w:rsidRDefault="00884A9B" w:rsidP="00884A9B"/>
    <w:p w14:paraId="7140C80D"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8247B2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D477E9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AD0B8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44BAF2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8B677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D0D73E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02D1AC7F"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A9541E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B0E711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41488D1"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884A9B" w:rsidRPr="007E4FC3" w14:paraId="0929E5C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0D32D3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79C5B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A1B858"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56A8774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760F87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2963D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E740A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01795C22"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7F4972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D570A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F3438F2"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884A9B" w:rsidRPr="007E4FC3" w14:paraId="0A579C4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7D02B0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80F07C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3AB368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14:paraId="09B4860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E1240E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D50CF3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02A16A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10CF41DB"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D8751B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571E7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38A99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7F8A825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A1E17E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8876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3313C6"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A2F88AC"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FB76DF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03851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147DE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4C452D00"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C9B025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B5342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9F45C9"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19D36F5E"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DC31F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E74B55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5D3BF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884A9B" w:rsidRPr="007E4FC3" w14:paraId="597496F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F6438C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E3C72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5CAD6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4101E19E"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8D0601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0239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9760DF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14:paraId="01F65429"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039490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B3A18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49A2C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2E30D3A2"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2074E4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53128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F98A07"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884A9B" w:rsidRPr="007E4FC3" w14:paraId="43AB50EF"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2233C45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FF48C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9866C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14:paraId="25DA18A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4CB1A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48ECF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B6FB7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884A9B" w:rsidRPr="007E4FC3" w14:paraId="6A1DBBF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AF1051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5CA98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DFA084"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D7693A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1C0248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4550C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392CBF"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884A9B" w:rsidRPr="007E4FC3" w14:paraId="4E89E8D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90B0F3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54590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E8080E"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12F1DFD3"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BB72FB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AE599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4B0EFF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64244B03" w14:textId="77777777" w:rsidR="00884A9B" w:rsidRDefault="00884A9B" w:rsidP="00884A9B"/>
    <w:p w14:paraId="5F5E961E" w14:textId="77777777" w:rsidR="00884A9B" w:rsidRDefault="00884A9B" w:rsidP="00884A9B"/>
    <w:p w14:paraId="4AB1E98B" w14:textId="77777777" w:rsidR="00884A9B" w:rsidRDefault="00884A9B" w:rsidP="00884A9B"/>
    <w:p w14:paraId="265961E0" w14:textId="77777777" w:rsidR="00884A9B" w:rsidRDefault="00884A9B" w:rsidP="00884A9B"/>
    <w:p w14:paraId="4E0C82D3" w14:textId="77777777" w:rsidR="00884A9B" w:rsidRDefault="00884A9B" w:rsidP="00884A9B"/>
    <w:p w14:paraId="5103B82F"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43D4E24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6BDD3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B6C27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F33F779"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7A9A99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2DC988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49A386F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8FA09E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B5A8E4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C120055"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84A9B" w:rsidRPr="007E4FC3" w14:paraId="1395B76F"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17E3DA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10DE4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92D229D"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6B5F7AD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1AAD1F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47181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73751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3E23C9E2"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8F8B6F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88FFD5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6F7DE9C"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84A9B" w:rsidRPr="007E4FC3" w14:paraId="13181D1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E04BA5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66C9FC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03958F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14:paraId="3D63AAC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F207E6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C9F069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BCCDDB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1B83E38E"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39B453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BB66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5D4744"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783DE42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DBD8EF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232F9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E4953B"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4997ECC"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9679A3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932FC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9CC76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4CE29F30"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FA2388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5FFD9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8F920D"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218BB493"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01E38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C83A6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A0669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84A9B" w:rsidRPr="007E4FC3" w14:paraId="61A1D86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79B347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384A2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82090B"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4353AEB7"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8F755A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9E0C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14D08B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14:paraId="01F86853"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C628DB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E309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EEA9E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50F60429"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1C6D93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8730F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6EC12F"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1D0A41CF"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090A7BC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3C385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497B4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14:paraId="459C568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8B69D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67DC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8BCF4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84A9B" w:rsidRPr="007E4FC3" w14:paraId="00C74BE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9B02A3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4FA0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B9DFB1"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D72BAE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B815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2ABE0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C937E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84A9B" w:rsidRPr="007E4FC3" w14:paraId="3F3A356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579719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0835E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08BCA7"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3CBF0FD1"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720598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16B1E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4B4F24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08CE9B19" w14:textId="77777777" w:rsidR="00884A9B" w:rsidRDefault="00884A9B" w:rsidP="00884A9B"/>
    <w:p w14:paraId="7920BD35" w14:textId="77777777" w:rsidR="00884A9B" w:rsidRDefault="00884A9B" w:rsidP="00884A9B"/>
    <w:p w14:paraId="7807A41E" w14:textId="77777777" w:rsidR="00884A9B" w:rsidRDefault="00884A9B" w:rsidP="00884A9B"/>
    <w:p w14:paraId="58301B7E" w14:textId="77777777" w:rsidR="00884A9B" w:rsidRDefault="00884A9B" w:rsidP="00884A9B"/>
    <w:p w14:paraId="489B8FB5" w14:textId="77777777" w:rsidR="00884A9B" w:rsidRDefault="00884A9B" w:rsidP="00884A9B"/>
    <w:p w14:paraId="12E4F1EA"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3222EE0F"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4216BB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12DE6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8EED8F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E0659F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4B72C1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6A9A581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113736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23F8BA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ADDD0A7"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84A9B" w:rsidRPr="007E4FC3" w14:paraId="5C1C348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31E70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7A049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0EDC0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1CFE941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11861D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6EF29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5D512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02818F2A"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D84112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E937E2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B5B8EC8"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84A9B" w:rsidRPr="007E4FC3" w14:paraId="57569A4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F5DDF2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F46AB0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51CA79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14:paraId="1FB0BD2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069A61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0162D8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DDC8395"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488D66CA"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A563D3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7746F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EA3F5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1EE5694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3AD405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89B4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DA9DD3"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29CFC75"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2051A3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CBA41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64019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11DC6B57"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B8DD3B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01058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3ED0C8"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9B16720"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00EA4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CCE548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8EC1E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84A9B" w:rsidRPr="007E4FC3" w14:paraId="41C8775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5CE16E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51ABC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37E7E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7CB0578D"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297FA9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75112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51EE12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84A9B" w:rsidRPr="007E4FC3" w14:paraId="4DE7D4BA"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41BB9E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B6B7B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B3C70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3DDC0E1E"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1D8B4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8B667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E6BC8B"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76DE516B"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3E16703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DC97B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B64E1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654DEFBD"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9E675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2CEA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19BBF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631E2BC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9F3182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F258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3EBE7A"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DE3F8E1"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781785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F334D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3E162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14:paraId="37DD04C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DCFCA8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9A2B8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84F5F7"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1C2C2049"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50D56D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C8EB9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603D5C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63DF5BD2" w14:textId="77777777" w:rsidR="00884A9B" w:rsidRDefault="00884A9B" w:rsidP="00884A9B"/>
    <w:p w14:paraId="0AD27630" w14:textId="77777777" w:rsidR="00884A9B" w:rsidRDefault="00884A9B" w:rsidP="00884A9B"/>
    <w:p w14:paraId="470CBC52" w14:textId="77777777" w:rsidR="00884A9B" w:rsidRDefault="00884A9B" w:rsidP="00884A9B"/>
    <w:p w14:paraId="4EA1680F" w14:textId="77777777" w:rsidR="00884A9B" w:rsidRDefault="00884A9B" w:rsidP="00884A9B"/>
    <w:p w14:paraId="2121F239" w14:textId="77777777" w:rsidR="00884A9B" w:rsidRDefault="00884A9B" w:rsidP="00884A9B"/>
    <w:p w14:paraId="2E564854"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4914271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F218D4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5353FE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6E0238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FBEEF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AF1CB6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4C128AC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52CC24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125C9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1A68393"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84A9B" w:rsidRPr="007E4FC3" w14:paraId="05B9377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61B4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4CE68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3566E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2C4C6B7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D915C4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8E8C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AF048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1BCF88B4"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AC4246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1B456C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E7223AE"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84A9B" w:rsidRPr="007E4FC3" w14:paraId="2CA766A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3BC279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447F9F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84E3DD8"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84A9B" w:rsidRPr="007E4FC3" w14:paraId="7D1D446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D18FC3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28FA52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BBF188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52EAC4A5"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6D59D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08040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8E5F4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4878CE4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386C63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6EB80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976134"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F5C196D"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D8D363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664C2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83478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61301F98"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B484F7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1CDB5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17C6BD"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25FCA64B"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E38E96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85DFBF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970DE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14:paraId="52D4792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884432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10A9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39C8A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0641440C"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C39958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294DC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398C16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14:paraId="61068CCE"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0DC44D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49ED0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18231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6FE5CD81"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354B32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6A6DE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065B34"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2B2DAE4D"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5E09B21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03041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FC09C0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AFE5F7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8494F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52BA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CEFE4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5617AB9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BA1F98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EE960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FE1FD2"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7B1B85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51F3DD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9517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C5EA13"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5D0C916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7F9A87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C196C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C33D1F"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3F426264"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632C64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EE71E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A93B2E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70C56B72" w14:textId="77777777" w:rsidR="00884A9B" w:rsidRDefault="00884A9B" w:rsidP="00884A9B"/>
    <w:p w14:paraId="60B7DB70" w14:textId="77777777" w:rsidR="00884A9B" w:rsidRDefault="00884A9B" w:rsidP="00884A9B"/>
    <w:p w14:paraId="086A4E9A" w14:textId="77777777" w:rsidR="00884A9B" w:rsidRDefault="00884A9B" w:rsidP="00884A9B"/>
    <w:p w14:paraId="71562789" w14:textId="77777777" w:rsidR="00884A9B" w:rsidRDefault="00884A9B" w:rsidP="00884A9B"/>
    <w:p w14:paraId="11379873"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18BF5EC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CE039F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11D59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E10C49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4521A9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CD1D40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7D10D1B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0A4543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B3F538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773B5C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884A9B" w:rsidRPr="007E4FC3" w14:paraId="70A6422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94ACF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FD75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8B28B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78495E1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544E98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BF903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0CACA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75EC796F"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1AC3C4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7913D0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9DFB340"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3862BF1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BFB99B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E4443F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BF02FB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14:paraId="5C9CDB4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F4ABA9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0E5F54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0FF48E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40AB0E56"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894007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E2AED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5A779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7B50808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D51C65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32F44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D277F3"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F278E17"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A60111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7D5D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75FAE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0453D49C"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B82F33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B8EC7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54F551"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59607F0D"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10104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64D690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C4223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3D47F59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5F6F9F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E0C70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3F73BE"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04A22889"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CA5C38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4BD15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DA9C2C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884A9B" w:rsidRPr="007E4FC3" w14:paraId="7F680A43"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BF9B3E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76D41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B290C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13A02957"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55E977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E6668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F769BC"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884A9B" w:rsidRPr="007E4FC3" w14:paraId="363E816A"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025EB27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F254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B2E66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677ACC1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F79CF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4CB6C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0D838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2502A50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CF3B11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DCD3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BA595A"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77D477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18163B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DA63F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395BA2"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6783252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C2AA1F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94CB2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43C255"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2294A8A8"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D35F13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7371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CD5D68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3C16E8CF" w14:textId="77777777" w:rsidR="00884A9B" w:rsidRDefault="00884A9B" w:rsidP="00884A9B"/>
    <w:p w14:paraId="55EE1461" w14:textId="77777777" w:rsidR="00884A9B" w:rsidRDefault="00884A9B" w:rsidP="00884A9B"/>
    <w:p w14:paraId="2990BC82" w14:textId="77777777" w:rsidR="00884A9B" w:rsidRDefault="00884A9B" w:rsidP="00884A9B"/>
    <w:p w14:paraId="309C96F4" w14:textId="77777777" w:rsidR="00884A9B" w:rsidRDefault="00884A9B" w:rsidP="00884A9B"/>
    <w:p w14:paraId="0257CC50"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3B840A5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D45B8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D65D8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8D028C5"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B8BDC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E541A5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25DCCB8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38CCFE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C10517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911404D"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84A9B" w:rsidRPr="007E4FC3" w14:paraId="6DA8ED47"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278AFC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FBD51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2B640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34FF21E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4A3B85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E41C6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226EB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667A3E3E"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AC45B3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9EBD4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73A667B"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4337286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AB2CE4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89F658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6061A9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14:paraId="5B65AB1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616334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CB9797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2769CA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3C653D3D"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6621A3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9500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49E1B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14:paraId="5A0C52E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2EB2E7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636F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C288F0"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A62ECB7"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5D4469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A532A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94E6B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61793A27"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0200F3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F43F3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2A0E73"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0D70C947"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2B8C4F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569B0B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AD4D0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14:paraId="443A915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AE65C6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74547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D9C3D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0AEE63EA"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5E714C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1492B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94C9B4A"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14:paraId="15901AF6"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67BCF6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D0F35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13542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593B801F"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4670B1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211BE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38C070"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55005EAA"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5AAF13A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90F6A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54605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58CB357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A3C8C0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D4D47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E6BC1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48FC890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6CF186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E72E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F4DE2F"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6EF0D58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B2227E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6209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0CED1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14:paraId="18A18A8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83BDEF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E5F55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00C565"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6808EBF8"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84C714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A1890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B12B726"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395167A7" w14:textId="77777777" w:rsidR="00884A9B" w:rsidRDefault="00884A9B" w:rsidP="00884A9B"/>
    <w:p w14:paraId="0302545A" w14:textId="77777777" w:rsidR="00884A9B" w:rsidRDefault="00884A9B" w:rsidP="00884A9B"/>
    <w:p w14:paraId="0B6ABCA4" w14:textId="77777777" w:rsidR="00884A9B" w:rsidRDefault="00884A9B" w:rsidP="00884A9B"/>
    <w:p w14:paraId="18D39F0C" w14:textId="77777777" w:rsidR="00884A9B" w:rsidRDefault="00884A9B" w:rsidP="00884A9B"/>
    <w:p w14:paraId="09895410" w14:textId="77777777" w:rsidR="00884A9B" w:rsidRDefault="00884A9B" w:rsidP="00884A9B"/>
    <w:p w14:paraId="746AA3B1"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78391D5C"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A16B6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4640BA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D205751"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CC2A11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1AB6B1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3D6FB91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2284CD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F193FC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6AFB2EB"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84A9B" w:rsidRPr="007E4FC3" w14:paraId="1507687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21D5BE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5BD3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C74DFB"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3FC4355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83F14E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1228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AD773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7DAC9E9D"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53EAD0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080093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AEEFEAA"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2E090B3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24DEB9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253D1C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4A2A10B"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84A9B" w:rsidRPr="007E4FC3" w14:paraId="61C65A4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C00569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40679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77F82B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0D18B032"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1815D2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DFB6C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74A63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1A50A6B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72C347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E4E1C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B6DD31"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09B67C3"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317EB4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AA033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4A61ED"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56652E9E"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4E8733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97EE6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A0AEF7"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17C8D21B"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2BA4B0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FDD070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63C6A8"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84A9B" w:rsidRPr="007E4FC3" w14:paraId="55C3968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E311CB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2685B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E3DDE0"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6C2F6A7A"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B7326D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A6DA5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B13A860"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14:paraId="102EA50B"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214B10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D8F4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24BB3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6BCD7D9A"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87E40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86267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7D9518"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53183A38"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45586C8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47C94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00E9DB"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654DF6BF"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7E510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F68B5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4BC19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563A904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AFFEF2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85947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9E4E9B"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C46788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BE23A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6A7D0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4C758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64427D6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68B299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C6549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A76E62"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478E19FD"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5D2473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02DE8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C208B55"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3187DE25" w14:textId="77777777" w:rsidR="00884A9B" w:rsidRDefault="00884A9B" w:rsidP="00884A9B"/>
    <w:p w14:paraId="4462061C" w14:textId="77777777" w:rsidR="00884A9B" w:rsidRDefault="00884A9B" w:rsidP="00884A9B"/>
    <w:p w14:paraId="7F9143BF" w14:textId="77777777" w:rsidR="00884A9B" w:rsidRDefault="00884A9B" w:rsidP="00884A9B"/>
    <w:p w14:paraId="02E105F4" w14:textId="77777777" w:rsidR="00884A9B" w:rsidRDefault="00884A9B" w:rsidP="00884A9B"/>
    <w:p w14:paraId="0DAE1605" w14:textId="77777777" w:rsidR="00884A9B" w:rsidRDefault="00884A9B" w:rsidP="00884A9B"/>
    <w:p w14:paraId="6A8F7005"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61A823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BC955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5D34FE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6ADB30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0BADA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B6CC05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01B8407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202914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78C696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0B52E2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84A9B" w:rsidRPr="007E4FC3" w14:paraId="42B04BCC"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8D2AA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AB4A2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497F9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1480331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058B4B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18AD2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B6F27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390E8731"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534E93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9E410D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D65E4FD"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337285E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D652F0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DC908C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462F58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14:paraId="19CFD2D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B87AF6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F61F7D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C6E982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4B553350"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4D8E8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56F23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978EF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14:paraId="47CF402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E9E4EC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4092B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494454"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409B7E3"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4DCF8B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3FBCC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39449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4387DA8A"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3E0678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F0FE8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60B837"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2C9DAA5A"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D7C1B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92E69C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9E011E"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84A9B" w:rsidRPr="007E4FC3" w14:paraId="5FD4D8E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79CF8F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08E7E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B4D17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291E1705"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392473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C2403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026BC9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14:paraId="4D5B1695"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265E1B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9063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43067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033177ED"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A7E43C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FBB1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DAB3D4"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0AC69699"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1BD2838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0BE5D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7D9B9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E8AB53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8C1B8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093A3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0A91DE"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6B50480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A57927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9BC19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5DB0B0"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295C2D5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1E8D4C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3840E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1E602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84A9B" w:rsidRPr="007E4FC3" w14:paraId="59854C4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043FC4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3321C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A419F9"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7CC61A94"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9CB61E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77EA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5710B2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56F6952D" w14:textId="77777777" w:rsidR="00884A9B" w:rsidRDefault="00884A9B" w:rsidP="00884A9B"/>
    <w:p w14:paraId="4CC5D177" w14:textId="77777777" w:rsidR="00884A9B" w:rsidRDefault="00884A9B" w:rsidP="00884A9B"/>
    <w:p w14:paraId="5C018E35" w14:textId="77777777" w:rsidR="00884A9B" w:rsidRDefault="00884A9B" w:rsidP="00884A9B"/>
    <w:p w14:paraId="42B96823" w14:textId="77777777" w:rsidR="00884A9B" w:rsidRDefault="00884A9B" w:rsidP="00884A9B"/>
    <w:p w14:paraId="5DDCDB3C" w14:textId="77777777" w:rsidR="00884A9B" w:rsidRDefault="00884A9B" w:rsidP="00884A9B"/>
    <w:p w14:paraId="7CD36270"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A04556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474542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DCC4F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225096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1E7921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BDD0B3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64B7E74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34C7BF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83CE47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315570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84A9B" w:rsidRPr="007E4FC3" w14:paraId="2055B3FD"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2F884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8CBA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E459C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2669266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2E6BDD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0D1F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87237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6EB0759A"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AF3663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6A5C85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1038274"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0FDEE9A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29C908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B606C9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D31F05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84A9B" w:rsidRPr="007E4FC3" w14:paraId="4BFA48B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5B6FC5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7FB90C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8EE608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6F398F1C"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BC4E30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4787F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3826E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14:paraId="09C5583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E34168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517F3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8ABEC4"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C012FDE"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2D62F4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E106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C8BCD5"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0518FB57"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4960E1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A8972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BA74A0"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2220FC08"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A6EEA9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C2A35E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62248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2417AB3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6718B6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FE001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55DD4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14FE69C4"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B111BF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6A1C7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3D3876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84A9B" w:rsidRPr="007E4FC3" w14:paraId="5F6F197B"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F2C348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E8255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EC5B1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522D11E8"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431704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AC4F0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6051C0"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3428122D"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2614E55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AF48A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83B0F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297A5F9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04E0F2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A8497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17007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14:paraId="0D9A8BC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6B2668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13D2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7BD4AC"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180CA4C"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CF0003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462C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3586CB"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14:paraId="247643A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4DDBA6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45A1F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636DBF"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544615CA"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80F377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CF8E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78C167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1FBEC252" w14:textId="77777777" w:rsidR="00884A9B" w:rsidRDefault="00884A9B" w:rsidP="00884A9B"/>
    <w:p w14:paraId="743198C1" w14:textId="77777777" w:rsidR="00884A9B" w:rsidRDefault="00884A9B" w:rsidP="00884A9B"/>
    <w:p w14:paraId="2DBE2391" w14:textId="77777777" w:rsidR="00884A9B" w:rsidRDefault="00884A9B" w:rsidP="00884A9B"/>
    <w:p w14:paraId="72674A77" w14:textId="77777777" w:rsidR="00884A9B" w:rsidRDefault="00884A9B" w:rsidP="00884A9B"/>
    <w:p w14:paraId="7FA09A6F"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E7C7DAD"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F51810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D0726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BC22A2B"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2D88F6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02762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4DE4F6E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8EE544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A23059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C99A89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84A9B" w:rsidRPr="007E4FC3" w14:paraId="1F27C97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DFE9A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13BCA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393EB7"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7A67239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468FC6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A6CB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D6617F"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732F57AD"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1CE667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63E166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6ED930E"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84A9B" w:rsidRPr="007E4FC3" w14:paraId="5C74B6F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A436EA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7F8B83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BC0BF3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84A9B" w:rsidRPr="007E4FC3" w14:paraId="369A9F7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49CD41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F822BF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FDD4487"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67540226"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4E3BF4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2E62C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9077E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72C7645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CE35EF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BF30E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C3DB79"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238B88D8"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661E82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12F13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BC796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187D7098"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B0D811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1D1E4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20417F"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707E07F3"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55275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0D2662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A5DF8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5D58367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E03EC6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9171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A90CA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4F1B89CD"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C2E697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90EC3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1C21E9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14:paraId="7EBCEF9B"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E82513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73943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09A99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1249FCFF"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1410C0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76AEE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2179CA"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51CCF3D8"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3B7B887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2F488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FE09DB"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5E044EF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B384C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F9A1E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C606E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14:paraId="18EB4F4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655712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E1E94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C0723C"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240696EE"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4D045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ACB4F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A6E0B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14:paraId="7A16F32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BD8FDE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907D4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22CCC8"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19564643"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D7A87C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B836C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61B88A6"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14:paraId="1DD238DB" w14:textId="77777777" w:rsidR="00884A9B" w:rsidRDefault="00884A9B" w:rsidP="00884A9B"/>
    <w:p w14:paraId="24DBEC19" w14:textId="77777777" w:rsidR="00884A9B" w:rsidRDefault="00884A9B" w:rsidP="00884A9B"/>
    <w:p w14:paraId="23FD39F3" w14:textId="77777777" w:rsidR="00884A9B" w:rsidRDefault="00884A9B" w:rsidP="00884A9B"/>
    <w:p w14:paraId="44A4E1F7" w14:textId="77777777" w:rsidR="00884A9B" w:rsidRDefault="00884A9B" w:rsidP="00884A9B"/>
    <w:p w14:paraId="047D8D89"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276D25A1"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FAB7B3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0A2BA8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DDACD2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DFDDBB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EE1CC7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6DA9C7A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14960C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711F9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79A833F"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84A9B" w:rsidRPr="007E4FC3" w14:paraId="0372A92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55D1B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EB27F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68EDAB"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210498F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0CF92D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40DD8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7F705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1D182238"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86CDE6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39DB2E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3E4D6FB"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5279D8F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1E5795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B6BCA0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13251D3"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14:paraId="6D01DDF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785DA0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50AAF1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5EAD534"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3AD3CA31"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BAC4D4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1D77D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8AF48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14:paraId="0EF3837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A0089E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B71D1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E2C6DA"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19615DB"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F0675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DB19F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811F2E"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2ACF4ACF"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5D14CD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7DF5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51524D"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160CF951"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D75C42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9F428D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D0DF2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84A9B" w:rsidRPr="007E4FC3" w14:paraId="1ABD780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AC5435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B5FD5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C488B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2410AF20"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1B14F3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39128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A88903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84A9B" w:rsidRPr="007E4FC3" w14:paraId="53D5CA91"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F1B13C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D17E4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E60EE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3C178BEC"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BC90E0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2C8F0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777702E"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16A663AA"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6E5FB64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E0779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58C5B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1962D0C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84A243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5CE37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8F4BF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2333AA5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EF007A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63908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AD521B"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2A56C40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01A2E2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69A5F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111B73"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16B2902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DAAEB5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12C4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08DA7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F4550C3"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B51FE7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9B04B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D102417"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71380A79" w14:textId="77777777" w:rsidR="00884A9B" w:rsidRDefault="00884A9B" w:rsidP="00884A9B"/>
    <w:p w14:paraId="0DF6C8A9" w14:textId="77777777" w:rsidR="00884A9B" w:rsidRDefault="00884A9B" w:rsidP="00884A9B"/>
    <w:p w14:paraId="4F7CA2E2" w14:textId="77777777" w:rsidR="00884A9B" w:rsidRDefault="00884A9B" w:rsidP="00884A9B"/>
    <w:p w14:paraId="7B81875F" w14:textId="77777777" w:rsidR="00884A9B" w:rsidRDefault="00884A9B" w:rsidP="00884A9B"/>
    <w:p w14:paraId="33334E75" w14:textId="77777777" w:rsidR="00884A9B" w:rsidRDefault="00884A9B" w:rsidP="00884A9B"/>
    <w:p w14:paraId="5255BD96"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95E13A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E57109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D24365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144838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C761A6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DE89E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175E15A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924BD5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17FA97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995EAD0"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884A9B" w:rsidRPr="007E4FC3" w14:paraId="3CD2A2E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70F38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3AFEF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545F2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1730C1A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7C01B9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EF0EA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11E95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4412A3D3"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482463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4CB78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CD8CBE4"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123A4E7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A239FC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3B4A19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3A87FC4"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14:paraId="5C299AE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1E19B1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707124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555EB1D"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3D8C7603"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327F1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5A19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8BDC3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3DEF097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0981BD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71F82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48D3B9"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15C5F64"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64C03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3BF32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EBBA7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34CB092F"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FC426D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11EF3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12581D"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7BE9D6AE"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C2C0F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16874A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F5145A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884A9B" w:rsidRPr="007E4FC3" w14:paraId="46D099B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4DDC83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56111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DA5A8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6239FB8F"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BA671D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6A86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0BC489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14:paraId="163D83A6"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5747EF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3746F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AA0990"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710CD0BE"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0F042D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40CE5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37CEFE"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16A3954B"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13B10D8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5FA06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98312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36CC55C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CA3211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38FD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5CD7B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1ED631D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803AC6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F8CD1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E0F2FA"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250EC20"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42065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F9917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4E70F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3533549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57F888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A4808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E36F58"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49DDD21B"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D40111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DCBE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8824D57"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5DD224EE" w14:textId="77777777" w:rsidR="00884A9B" w:rsidRDefault="00884A9B" w:rsidP="00884A9B"/>
    <w:p w14:paraId="61DFB778" w14:textId="77777777" w:rsidR="00884A9B" w:rsidRDefault="00884A9B" w:rsidP="00884A9B"/>
    <w:p w14:paraId="5E8E5DD8" w14:textId="77777777" w:rsidR="00884A9B" w:rsidRDefault="00884A9B" w:rsidP="00884A9B"/>
    <w:p w14:paraId="16B30CD9" w14:textId="77777777" w:rsidR="00884A9B" w:rsidRDefault="00884A9B" w:rsidP="00884A9B"/>
    <w:p w14:paraId="6E00B174" w14:textId="77777777" w:rsidR="00884A9B" w:rsidRDefault="00884A9B" w:rsidP="00884A9B"/>
    <w:p w14:paraId="2BA49A11"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3378BEE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4B7397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42397E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486D8A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3140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0958769"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40C4CCA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A3FA19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628091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8F2416D"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884A9B" w:rsidRPr="007E4FC3" w14:paraId="0922CC5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8EC55F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AAFE7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F1AA6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28F55FA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705214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DAA98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A6D99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3900D2F6"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8624FC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E9B1FD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0207A4E"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2776B00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FA9EBE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4CCC4A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EA1278B"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14:paraId="4B5DCB9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F4CB12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C35C5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5EC0A8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101D68E9"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858502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088C8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045AD5"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74597BF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34E69B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3A7E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1C78F8"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6ED6B981"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7F49FB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A0478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E4352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3DE79174"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E97828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762CE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A5BA44"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44D6670"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7C3E54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140DD3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72846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884A9B" w:rsidRPr="007E4FC3" w14:paraId="3CCDE8A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85FB16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267B2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4FC890"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787F6C8E"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263D65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22A8D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BB4F748"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884A9B" w:rsidRPr="007E4FC3" w14:paraId="24E82590"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B7476E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02446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05E32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4AB9C43A"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8F5C9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3A327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AF2F63"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6E0D36E3"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53A9C80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6C728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72ED7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1205900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BFF8CF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CEB15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776FB7"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64F106C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A73407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7E2DD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B07123"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3D654F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9D1F6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CADE4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BF240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14:paraId="049C43D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08696E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5893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2474A9"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BAB2DA3"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9E2B39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11968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2C99D7B"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4102714D" w14:textId="77777777" w:rsidR="00884A9B" w:rsidRDefault="00884A9B" w:rsidP="00884A9B"/>
    <w:p w14:paraId="15C17274" w14:textId="77777777" w:rsidR="00884A9B" w:rsidRDefault="00884A9B" w:rsidP="00884A9B"/>
    <w:p w14:paraId="39508E61" w14:textId="77777777" w:rsidR="00884A9B" w:rsidRDefault="00884A9B" w:rsidP="00884A9B"/>
    <w:p w14:paraId="6272E897" w14:textId="77777777" w:rsidR="00884A9B" w:rsidRDefault="00884A9B" w:rsidP="00884A9B"/>
    <w:p w14:paraId="6D51E263" w14:textId="77777777" w:rsidR="00884A9B" w:rsidRDefault="00884A9B" w:rsidP="00884A9B"/>
    <w:p w14:paraId="7966E1A1"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40F438F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AEACC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CB27EC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6B706F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692132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CF6BE6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06BB898F"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439F54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E83A2A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B048051"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884A9B" w:rsidRPr="007E4FC3" w14:paraId="7855E7B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98D62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5CF15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A32F2E"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315FDD2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2A7B9B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8B7D2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4D812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6365A755"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5B3046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FBD570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DBFD546"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7CA560A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DD15DF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40EB0C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29FEF1F"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884A9B" w:rsidRPr="007E4FC3" w14:paraId="1F0D9B7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F79281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604540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F18374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14:paraId="05442B8B"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812546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3C353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D2D50C"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225BBA6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347227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0277E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BE29F1"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004186D2"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409B4B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66A10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3C6D7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13EE3E67"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CDDC60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0407E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AF80D5"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B87CAE9"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5DCB2C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EC399C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EFD33E"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884A9B" w:rsidRPr="007E4FC3" w14:paraId="375EB46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380413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53668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91FB3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097C0F55"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73BF4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28D34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33DEB63"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884A9B" w:rsidRPr="007E4FC3" w14:paraId="07B72A8A"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764E59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C927D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0AA70B"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5A5703EE"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8E7A5E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D5855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6900F8"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4153ADD2"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573EB97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5F168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F0074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92CE5B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2401D4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AF9A9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CA410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31AEEF5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A76286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F7C4D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4831E6"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A166E6D"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20AB9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6337D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61FC3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14:paraId="770B60E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997234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30AF1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BAA2F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F1D38D4"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A91897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5249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BD6EBB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6F19C7B9" w14:textId="77777777" w:rsidR="00884A9B" w:rsidRDefault="00884A9B" w:rsidP="00884A9B"/>
    <w:p w14:paraId="4B0FF293" w14:textId="77777777" w:rsidR="00884A9B" w:rsidRDefault="00884A9B" w:rsidP="00884A9B"/>
    <w:p w14:paraId="3DD9E0AC" w14:textId="77777777" w:rsidR="00884A9B" w:rsidRDefault="00884A9B" w:rsidP="00884A9B"/>
    <w:p w14:paraId="6A8CF635" w14:textId="77777777" w:rsidR="00884A9B" w:rsidRDefault="00884A9B" w:rsidP="00884A9B"/>
    <w:p w14:paraId="3CCE3349" w14:textId="77777777" w:rsidR="00884A9B" w:rsidRDefault="00884A9B" w:rsidP="00884A9B"/>
    <w:p w14:paraId="4D923DCD"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39DBD1E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E59C9D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5A164A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B9EED7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B092B8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D6A09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2C273EF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110F10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1FB460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FBB3684"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884A9B" w:rsidRPr="007E4FC3" w14:paraId="1500CF5F"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A781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2CF57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D1A055"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07224B6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B2037F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0FF1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AB9FE7"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61A518FF"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9B3197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6E3BCE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9D37E68"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5826AF8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5BCD7D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8B1077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A78D241"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884A9B" w:rsidRPr="007E4FC3" w14:paraId="46D7BEA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F2986F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72AB9C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D259BD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14:paraId="385E9906"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DB9CDB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1565B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EB992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6E0D9E8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02155B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E1515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F9B7D2"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8F5C620"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B874D1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A5B0C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7C271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678F47ED"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7BE88C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91006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C909F2"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8D54708"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C7461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DD87E8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7BC8DB"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884A9B" w:rsidRPr="007E4FC3" w14:paraId="75209F1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912F71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9D16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61DB22"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6D7174B1"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F83F2D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0933C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014EA6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884A9B" w:rsidRPr="007E4FC3" w14:paraId="0811F288"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4968D2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B11B4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7163E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1D7DEF4A"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391F09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C6EE7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B78533"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3D7BD5A9"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0351AF3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BAC55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30781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7F2D42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C07D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88433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87632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47D169E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9C112D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FB962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BBE873"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0B6473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7D8B2D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5289F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84E0F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14:paraId="0C717BD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BD6850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B985E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51CEA5"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4E5E2FC"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8A8B02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7AF28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9B80D5F"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02419F7D" w14:textId="77777777" w:rsidR="00884A9B" w:rsidRDefault="00884A9B" w:rsidP="00884A9B"/>
    <w:p w14:paraId="2A902BE5" w14:textId="77777777" w:rsidR="00884A9B" w:rsidRDefault="00884A9B" w:rsidP="00884A9B"/>
    <w:p w14:paraId="77F0AD7B" w14:textId="77777777" w:rsidR="00884A9B" w:rsidRDefault="00884A9B" w:rsidP="00884A9B"/>
    <w:p w14:paraId="673C4EDA" w14:textId="77777777" w:rsidR="00884A9B" w:rsidRDefault="00884A9B" w:rsidP="00884A9B"/>
    <w:p w14:paraId="0FA9F51D" w14:textId="77777777" w:rsidR="00884A9B" w:rsidRDefault="00884A9B" w:rsidP="00884A9B"/>
    <w:p w14:paraId="062D0CF1"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0C4608E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9561DE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7C5915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1658476"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E974BC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D42F1E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1B236C4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5CFBAE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D4283A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BC1F6B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884A9B" w:rsidRPr="007E4FC3" w14:paraId="35DED77E"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FEB64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A4197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70AE63"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48831E6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0FDDA3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A910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EAD1E6"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14:paraId="0A6DA799"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932119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0D97BD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7194FD"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0E63EE59"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BC34B7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E32AE2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9500886"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14:paraId="555DCBE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ABB94F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94D95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0695E9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7C27DE11"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A640DA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6B692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ADAF3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14:paraId="1B70B28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07F338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E7A2F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63EC65"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64566035"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D7E156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08C0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CA060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4DE1C221"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0B5C26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EF812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3B3EB6"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FFB01A9"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8E149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5BF220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88178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884A9B" w:rsidRPr="007E4FC3" w14:paraId="2BEF764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B7BA10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DCCA3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47009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426D211B"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C9A5E1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17497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D6AB9F8"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884A9B" w:rsidRPr="007E4FC3" w14:paraId="0EFF4B5A"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F9BE39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782A4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FB6FD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1DDD09EF"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2FA7B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7066A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1FA3D6"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0B32B4F2"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43D2CA5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A99E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3F3DC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0CB4E8A6"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35468B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4285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1AC2EE"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7EF5C4E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34DE70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A485E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B2D080"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4B9BA92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590665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B2813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1375D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14:paraId="1C93253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DB5B32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A6EBE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B41B9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5A806251"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407225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BC62E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62A295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0A489F5C" w14:textId="77777777" w:rsidR="00884A9B" w:rsidRDefault="00884A9B" w:rsidP="00884A9B"/>
    <w:p w14:paraId="1F164F69" w14:textId="77777777" w:rsidR="00884A9B" w:rsidRDefault="00884A9B" w:rsidP="00884A9B"/>
    <w:p w14:paraId="35F13175" w14:textId="77777777" w:rsidR="00884A9B" w:rsidRDefault="00884A9B" w:rsidP="00884A9B"/>
    <w:p w14:paraId="010325D5" w14:textId="77777777" w:rsidR="00884A9B" w:rsidRDefault="00884A9B" w:rsidP="00884A9B"/>
    <w:p w14:paraId="70CF0510" w14:textId="77777777" w:rsidR="00884A9B" w:rsidRDefault="00884A9B" w:rsidP="00884A9B"/>
    <w:p w14:paraId="510228DB"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56040A0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AE62A1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AEA31C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583EB85"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0EF137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EC9FD37"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545D31C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401E59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7D1C86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6018BCF"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884A9B" w:rsidRPr="007E4FC3" w14:paraId="7A52E7C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4AA3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784F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88B9F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5B65401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992E68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A3BC0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70A48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14:paraId="3DE3240B"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65872D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A3B978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B31BB16"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42C4CB8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DEA86C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94220E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8F5A4EC"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884A9B" w:rsidRPr="007E4FC3" w14:paraId="4E25CF5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2BFB83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00A80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DECBD4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7250EE13"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B901D3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BC997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57908B"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14:paraId="66B62C1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5CA4DF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1E726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1863B6"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FD32DFA"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5C6224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1DF94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F0D97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717FBC6A"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397ACC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CD44A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CEE6F9"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571507EE"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C6C262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C011C9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B3501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884A9B" w:rsidRPr="007E4FC3" w14:paraId="4EC4E7B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CDE136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9BFE8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80A19D"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34A0C7EA"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2F93B1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5D51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D099B8A"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14:paraId="4D78E5D0"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7221A2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5107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93FDB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7F34A1BB"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2154D5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44778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A9E14A"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7354F6B1"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212D789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7759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B607C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3017E1E"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D88D43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43369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9270E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884A9B" w:rsidRPr="007E4FC3" w14:paraId="4DE526A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B5033F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E585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484753"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21F7F59"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B0987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A00C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076E4F"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4245C9D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D65717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BDF3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2FEA8C"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5889E85E"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A5BF8F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6A213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3896238"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3DA438D0" w14:textId="77777777" w:rsidR="00884A9B" w:rsidRDefault="00884A9B" w:rsidP="00884A9B"/>
    <w:p w14:paraId="60245528" w14:textId="77777777" w:rsidR="00884A9B" w:rsidRDefault="00884A9B" w:rsidP="00884A9B"/>
    <w:p w14:paraId="6CE3D850" w14:textId="77777777" w:rsidR="00884A9B" w:rsidRDefault="00884A9B" w:rsidP="00884A9B"/>
    <w:p w14:paraId="7BEE6DC5" w14:textId="77777777" w:rsidR="00884A9B" w:rsidRDefault="00884A9B" w:rsidP="00884A9B"/>
    <w:p w14:paraId="04F61063" w14:textId="77777777" w:rsidR="00884A9B" w:rsidRDefault="00884A9B" w:rsidP="00884A9B"/>
    <w:p w14:paraId="6EDF5624"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54756D5B"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8F89B6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46F006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16F79E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CA3C6B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20B3ED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14:paraId="45D033D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7F113F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6972D9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0BCCB4D"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884A9B" w:rsidRPr="007E4FC3" w14:paraId="7FE1634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F60D9E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9357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8B87B1"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14:paraId="4646573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4AA435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E5D1B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AA6DE3"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14:paraId="25B40573"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38D745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4B5C5E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C766957" w14:textId="77777777" w:rsidR="00884A9B" w:rsidRPr="007E4FC3" w:rsidRDefault="00884A9B" w:rsidP="004429A2">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14:paraId="45D36B0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641D44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678CCC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353EDB8"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884A9B" w:rsidRPr="007E4FC3" w14:paraId="38F358A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ABD0A4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1408C3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44F8021"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14:paraId="34675EE0"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A9C5F9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0B55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E0E96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14:paraId="55C9D44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CAF894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320A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C453A6"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ECA4D71"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AE0B0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DA7E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3CA672"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1A6B2F78"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2099C5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BFFA4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F1E1AB"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27E506A3"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D08D9F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79EF4F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282A2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6314215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83C5C1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A636D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920D4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20A12A2A"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6505B4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C993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71DE32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884A9B" w:rsidRPr="007E4FC3" w14:paraId="611CE1B9"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1DB478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54D23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10D08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14:paraId="3278F8D5"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C0C5AC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02BB8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E168AA"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23680A65"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65EECA4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D23F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E3EF81"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524EB57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963990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F3C28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7A3BA4"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618FD72C"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09409C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4884B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193841"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51DE4D8"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63EB0B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0E2E6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16072B"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14:paraId="315E45C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6E125B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70788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CCC2EA"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9DAD0BB"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8A6C02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2747A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DF3B7B0"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14:paraId="2A86461D" w14:textId="77777777" w:rsidR="00884A9B" w:rsidRDefault="00884A9B" w:rsidP="00884A9B"/>
    <w:p w14:paraId="7C3C9881" w14:textId="77777777" w:rsidR="00884A9B" w:rsidRDefault="00884A9B" w:rsidP="00884A9B"/>
    <w:p w14:paraId="3BB38220" w14:textId="77777777" w:rsidR="00884A9B" w:rsidRDefault="00884A9B" w:rsidP="00884A9B"/>
    <w:p w14:paraId="7093E9CD" w14:textId="77777777" w:rsidR="00053C2E" w:rsidRPr="00DA7D58" w:rsidRDefault="00053C2E" w:rsidP="00255C68">
      <w:pPr>
        <w:rPr>
          <w:lang w:val="es-ES_tradnl"/>
        </w:rPr>
      </w:pPr>
    </w:p>
    <w:p w14:paraId="757D580D" w14:textId="77777777" w:rsidR="00053C2E" w:rsidRPr="00DA7D58" w:rsidRDefault="00053C2E" w:rsidP="00255C68">
      <w:pPr>
        <w:rPr>
          <w:lang w:val="es-ES_tradnl"/>
        </w:rPr>
      </w:pPr>
    </w:p>
    <w:p w14:paraId="64A7F138" w14:textId="77777777" w:rsidR="00255C68" w:rsidRPr="00DA7D58" w:rsidRDefault="00255C68" w:rsidP="00255C68">
      <w:pPr>
        <w:rPr>
          <w:lang w:val="es-ES_tradnl"/>
        </w:rPr>
      </w:pPr>
    </w:p>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71B64329" w14:textId="77777777">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9DDCCF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D0D98A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DA5B52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923707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F9E29CB"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5E98F827"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83B63D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97146B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9B34CE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14:paraId="63413A81" w14:textId="77777777">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74D4A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0EAE0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375EE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14:paraId="1B2E2006"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86E5E9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2FF77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35489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14:paraId="4C618C7D" w14:textId="77777777">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38F39E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8AC535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6051774" w14:textId="77777777"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14:paraId="04A9C6F6"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5577EF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8AE7E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92E6A1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61903327"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042788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117810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DBCDDA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1F33C483" w14:textId="77777777">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407494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92975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C48BCB"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14:paraId="54CF4FCA"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006A04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403AC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1AF253"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14:paraId="2541110A" w14:textId="77777777">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034D8F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745AB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C9EAC9"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14:paraId="42C8A588" w14:textId="77777777">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C37755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9C5F4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FEBDE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14:paraId="3577DCF1" w14:textId="77777777">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6831EF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F48757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CE96B0"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14:paraId="4E03B02F"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263DED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67ECE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F7AF10"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14:paraId="42945C2C" w14:textId="77777777">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E8ADDD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6CF74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F57B3AA" w14:textId="77777777"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14:paraId="2EB77F5C" w14:textId="77777777">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0A0CE8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2053B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381CD9"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14:paraId="7F98B066" w14:textId="77777777">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09DADA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1CF46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DA025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45C0F904" w14:textId="77777777">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1FB42F5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89FBC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8D81FF"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0EB02468" w14:textId="77777777">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71DDF2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06A6B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35D81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14:paraId="63BBCF4F"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6715DC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279DB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DB64E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14:paraId="6D71EC47" w14:textId="77777777">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0CE3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73977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8604C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14:paraId="3FE80D1C" w14:textId="77777777">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682638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30A53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3F9FF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14:paraId="7CA27DB5" w14:textId="77777777">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44BD13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A660A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8D7DF6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0BD7C4C" w14:textId="77777777" w:rsidR="00255C68" w:rsidRPr="00DA7D58" w:rsidRDefault="00255C68" w:rsidP="00255C68">
      <w:pPr>
        <w:rPr>
          <w:lang w:val="es-ES_tradnl"/>
        </w:rPr>
      </w:pPr>
    </w:p>
    <w:p w14:paraId="00562689"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54CDE13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4110EB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D6E699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FD6AC6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9A0319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19AA58C"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7F527B5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45263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CD8BB4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195EA83"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14:paraId="3E4C692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523A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91A94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18D91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6121A48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6B8A8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AE838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F8E97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14:paraId="5F64B9B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2B23D5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AE7179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E8069B9" w14:textId="77777777"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14:paraId="40EDE69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34B33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ECB03E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D61184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14:paraId="7320CAB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B4E82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43A24B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59E409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32DE60F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C0E34A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07113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2CFC79"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46B0771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3B71C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8884A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56F98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4FD1A0A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AD61B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E61B0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A7C8DD"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58CEFAA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80CF36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E2438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458A1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3CBE70B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772CD5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A3C089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22C3C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14:paraId="365AC2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F786E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003FD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9ECE3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03635DBA"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2E613C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92A05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71E605C"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14:paraId="477CF18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60F53C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0ED84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8B2E54"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17DE20D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F4ABDE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643C6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6E346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3EEAD43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F9F0A3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578A3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5F3115"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2C002BA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1DAFBF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0049D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1D3ED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14:paraId="075311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984B7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93CFD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9A8E5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14:paraId="3E04412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C5901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36499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B1909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14:paraId="0582CE8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434DC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0BAD5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070CCD"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14:paraId="45B6598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63A7B9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A3580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1758D3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F9684CF" w14:textId="77777777" w:rsidR="00255C68" w:rsidRPr="00DA7D58" w:rsidRDefault="00255C68" w:rsidP="00255C68">
      <w:pPr>
        <w:rPr>
          <w:lang w:val="es-ES_tradnl"/>
        </w:rPr>
      </w:pPr>
    </w:p>
    <w:p w14:paraId="4C71EC70" w14:textId="77777777" w:rsidR="00255C68" w:rsidRPr="00DA7D58" w:rsidRDefault="00255C68" w:rsidP="00255C68">
      <w:pPr>
        <w:rPr>
          <w:lang w:val="es-ES_tradnl"/>
        </w:rPr>
      </w:pPr>
    </w:p>
    <w:p w14:paraId="49886C77" w14:textId="77777777" w:rsidR="00611806" w:rsidRPr="00DA7D58" w:rsidRDefault="00611806" w:rsidP="00255C68">
      <w:pPr>
        <w:rPr>
          <w:lang w:val="es-ES_tradnl"/>
        </w:rPr>
      </w:pPr>
    </w:p>
    <w:p w14:paraId="11B5DAAA" w14:textId="77777777" w:rsidR="00611806" w:rsidRPr="00DA7D58" w:rsidRDefault="00611806" w:rsidP="00255C68">
      <w:pPr>
        <w:rPr>
          <w:lang w:val="es-ES_tradnl"/>
        </w:rPr>
      </w:pPr>
    </w:p>
    <w:p w14:paraId="08925F89"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294A65E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267D1F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3EE468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71538A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42B700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175A511"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288F5F6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6350C6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C29234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13A6708"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14:paraId="4BD17FB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4B76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FE266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12F86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51C57F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1D243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03F7B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42691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14:paraId="0F65540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0AF9E6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C5DB62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222E2D9" w14:textId="77777777"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14:paraId="266EA0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D558F6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66B1A6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5E03C1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14:paraId="12EB24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015D3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862CBC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131147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5FBEC41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1ED957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8BED8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23C162"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62AB1E4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765B9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A4552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643DF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086CEE5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9B55DF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E1995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C4F160"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29E9019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600E3E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344D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7E575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5E5DB2E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AEFC48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B53E08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D9D21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4C0C41D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BA4BC4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D8D0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BA383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14:paraId="75FE368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D46D27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04CE4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06AA30E"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14:paraId="7D603A2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47E250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5FEE9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50D74C"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59A1C86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FA4B9B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74CA5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833C0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150A095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E911F2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652D4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86DE47"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40AA497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D14DC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6BF17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1A869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14:paraId="516ECA4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D02DD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7AACD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45FFB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5DAD20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2528FE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67A52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36A16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14:paraId="75DF376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B7EF5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65E19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8CBA99"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14:paraId="7AE8D258"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F5D50A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EAB45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C141EA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0DA6677" w14:textId="77777777" w:rsidR="00255C68" w:rsidRPr="00DA7D58" w:rsidRDefault="00255C68" w:rsidP="00255C68">
      <w:pPr>
        <w:rPr>
          <w:lang w:val="es-ES_tradnl"/>
        </w:rPr>
      </w:pPr>
    </w:p>
    <w:p w14:paraId="6599BDAB" w14:textId="77777777" w:rsidR="00255C68" w:rsidRPr="00DA7D58" w:rsidRDefault="00255C68" w:rsidP="00255C68">
      <w:pPr>
        <w:rPr>
          <w:lang w:val="es-ES_tradnl"/>
        </w:rPr>
      </w:pPr>
    </w:p>
    <w:p w14:paraId="560E2C2D" w14:textId="77777777" w:rsidR="00255C68" w:rsidRPr="00DA7D58" w:rsidRDefault="00255C68" w:rsidP="00255C68">
      <w:pPr>
        <w:rPr>
          <w:lang w:val="es-ES_tradnl"/>
        </w:rPr>
      </w:pPr>
    </w:p>
    <w:p w14:paraId="78C19921"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376B0B2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61C7E9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E30A35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AF74DE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C75203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462A54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B6F94E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96BA4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174B54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55AE77F"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14:paraId="205DF4C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B1453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B9A8F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9334D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51147D1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84D28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8C98F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D64B5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14:paraId="66109465"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A0F3E8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5DDDDB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B8E8852"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0026825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19C20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835707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529657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14:paraId="42D85A3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62091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C044D0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C0C670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4606D2DA"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108F8E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42378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58D597"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7F6F037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ED3DC9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C2A68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7B9E2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675BED5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0E539E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EB6A5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5BB5D7"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1893062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CAC321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0970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29B1B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0CA4977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B5FF61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B71784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1EEE3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40FE6FE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532C3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D2E8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24F60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14:paraId="64AF8E1A"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C17240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CE85E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3F3A28A"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14:paraId="379DFE5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DEB72F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A5EFF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F434E4"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7F4F30F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332746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A9048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1FE98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3698BA9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C1582B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4569C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F8887C"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3EFA4A6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C3A13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06F59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086AE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14:paraId="432F7D1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3044DF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30F28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D5C69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2CE465E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DFDCF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2BB26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67599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14:paraId="46CE97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25E7F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3FFC0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FB3FBC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14:paraId="1BB0F8B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EA9ECE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F216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D575DA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6F420933" w14:textId="77777777" w:rsidR="00255C68" w:rsidRPr="00DA7D58" w:rsidRDefault="00255C68" w:rsidP="00255C68">
      <w:pPr>
        <w:rPr>
          <w:lang w:val="es-ES_tradnl"/>
        </w:rPr>
      </w:pPr>
    </w:p>
    <w:p w14:paraId="5367D460" w14:textId="77777777" w:rsidR="00255C68" w:rsidRPr="00DA7D58" w:rsidRDefault="00255C68" w:rsidP="00255C68">
      <w:pPr>
        <w:rPr>
          <w:lang w:val="es-ES_tradnl"/>
        </w:rPr>
      </w:pPr>
    </w:p>
    <w:p w14:paraId="514B4176"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2A38BA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14:paraId="4F1B3CDC" w14:textId="77777777"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14:paraId="62FA9A76"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14:paraId="43049934"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14:paraId="22762ECB"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14:paraId="2AEDDF7D"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6C0A7D40"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5731B6A6"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14:paraId="2938D97F"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14:paraId="04FCA9CB" w14:textId="77777777"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14:paraId="11955CC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6973FC67"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21A6FAE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14:paraId="1DF315BB"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405E493B"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2A163BAE"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31FC4AD1"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14:paraId="36CF0E24"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14:paraId="3261D1DD" w14:textId="77777777">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14:paraId="7C2C2137"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14:paraId="44033171"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14:paraId="498C9CA2" w14:textId="77777777"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14:paraId="6B81AEBC"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6DBCCB0C"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14:paraId="7EC67B4C"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14:paraId="1F75210D"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52759F29"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69195948"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14:paraId="0C830A15"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14:paraId="1A2682D3"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DE2AC5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14:paraId="0567BED1"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78100002"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14:paraId="18DD53C0"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14:paraId="5ADB9DC5"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7BFB4DCA"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72E42EB3"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14:paraId="36E06DA8"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44BCFE6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14:paraId="3640834E"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63FA2106"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14:paraId="0DD1CD48" w14:textId="77777777"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4C6C5555" w14:textId="77777777">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14:paraId="21796913"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49C0D0B3"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14:paraId="051331DB"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5B0CCB2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73126F4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14:paraId="2542CE22"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14:paraId="0EEAA6C7" w14:textId="77777777"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14:paraId="77E0B618"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14DA6D1D"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1A98B22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14:paraId="6EF63F21" w14:textId="77777777"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14:paraId="7AD2717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14:paraId="02B6A026"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332A74CC"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14:paraId="7ECF8947"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14:paraId="7102FA56" w14:textId="77777777">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14:paraId="7657A1B1"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1AE2FDD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14:paraId="112FC771" w14:textId="77777777"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095FD0E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14:paraId="1A4AAF9A"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3E3F724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14:paraId="230EC9C8"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275D4DE9" w14:textId="77777777">
        <w:trPr>
          <w:trHeight w:val="330"/>
        </w:trPr>
        <w:tc>
          <w:tcPr>
            <w:tcW w:w="0" w:type="auto"/>
            <w:vMerge/>
            <w:tcBorders>
              <w:top w:val="nil"/>
              <w:left w:val="single" w:sz="12" w:space="0" w:color="auto"/>
              <w:bottom w:val="single" w:sz="12" w:space="0" w:color="000000"/>
              <w:right w:val="single" w:sz="12" w:space="0" w:color="000000"/>
            </w:tcBorders>
            <w:vAlign w:val="center"/>
          </w:tcPr>
          <w:p w14:paraId="3BDE0031"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4EBA1C36"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14:paraId="54D9173C" w14:textId="77777777"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1D5C751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4182B9D0"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4F1F360E"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14:paraId="7B699A96" w14:textId="77777777"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14:paraId="516F339F"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7F04ABEC"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71448241"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14:paraId="6C45EBAD" w14:textId="77777777"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14:paraId="3664AE3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321C4AA1"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0267E399"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14:paraId="669327A4"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4A00C9AE"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4F7CA3E9"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7BA90E5D"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14:paraId="1F98F522" w14:textId="77777777"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14:paraId="2B817E48" w14:textId="77777777">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14:paraId="1B45F81F" w14:textId="77777777"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664C83EB" w14:textId="77777777"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14:paraId="206DB33A" w14:textId="77777777"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21D64B34" w14:textId="77777777" w:rsidR="00255C68" w:rsidRPr="00DA7D58" w:rsidRDefault="00255C68" w:rsidP="00255C68">
      <w:pPr>
        <w:rPr>
          <w:lang w:val="es-ES_tradnl"/>
        </w:rPr>
      </w:pPr>
    </w:p>
    <w:p w14:paraId="350FC276"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1F91F0E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8A4080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7D4C23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82CAC3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4D7EF8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B0D12A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1C4BD4D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D4A6E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51336C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D29EBE8"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14:paraId="7A90D17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42FE58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84A40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95D81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64F32DB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C1730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671D2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D7195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14:paraId="1B937D45"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02C9D0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A917C4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A586124"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6CC72B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3975B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B65C96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AECE2D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14:paraId="6827DDA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D0F5F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E7874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2A4F0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4F535AE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C6FE6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EF6B7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FB21FB"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5E6A9CF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BD3E72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58823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883BC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69F115E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B1538E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34C9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1342A8"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4F5C248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0E2F85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5E1A3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2180E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7DC4DD6E"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CF1D81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4FC83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419A2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1AF84B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6FB56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9009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BC5FA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6C2F160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583D0B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EA49E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3220BE5"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14:paraId="7644A19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56CC91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6C046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F2877D"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A24079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1F8469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B9112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D4008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6331CC0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344049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70314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1F3B46"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043DB77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86D6CC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F303A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DF228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14:paraId="6C90CC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B34EA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DE40E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6BBF2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3DAFC9E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9F89CF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AAE1B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A0DFA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3D6DCD2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BE269E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05B6D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43E324"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14:paraId="30087D3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863E20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E2FB5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0D1E9F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0B8AFCD" w14:textId="77777777" w:rsidR="00255C68" w:rsidRPr="00DA7D58" w:rsidRDefault="00255C68" w:rsidP="00255C68">
      <w:pPr>
        <w:rPr>
          <w:lang w:val="es-ES_tradnl"/>
        </w:rPr>
      </w:pPr>
    </w:p>
    <w:p w14:paraId="583D18DF"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4B38136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AF0153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76A3ED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1F9748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9F74DC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F6EDD9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456D1A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4DCBB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08DB94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80A75D2"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14:paraId="2238204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1B4ED4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FE68F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0DDF3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6900703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3A6C6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5E736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7D2BA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14:paraId="1AA244E2"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0DE214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4AFBA8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4945C36"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1588BD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394D9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762A29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E04B46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14:paraId="21F5258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CEAD1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8D2E5E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DC9CE1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3E26079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4AD4A3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05E7B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97445A"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16BF383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FEE07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6D5B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71405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2DF5D1D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0DD005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63837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B849D8"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59F1788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A7FEE0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DAB8D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F0E79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6D461CA2"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A8AEE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549A2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DFEAF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66E7A28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C56C5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D8FD7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80DE9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0E35E4A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F52781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D712C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AF7599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14:paraId="2A67E0D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490D35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08D58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F44781"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4397D8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E2901F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3E75C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39C4A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27402A4E"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C91757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5527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CFE991"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13DC978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A3C8E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5E31B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A5E20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14:paraId="7730177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0AF163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F386C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8681D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2F074CC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B01A5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3B99C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8853E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2C549B6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61997A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DAE8C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222791"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14:paraId="023D459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4DA7AF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AC003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D91177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3A4394F" w14:textId="77777777" w:rsidR="00255C68" w:rsidRPr="00DA7D58" w:rsidRDefault="00255C68" w:rsidP="00255C68">
      <w:pPr>
        <w:rPr>
          <w:lang w:val="es-ES_tradnl"/>
        </w:rPr>
      </w:pPr>
    </w:p>
    <w:p w14:paraId="4E3731B1" w14:textId="77777777" w:rsidR="00255C68" w:rsidRPr="00DA7D58" w:rsidRDefault="00255C68" w:rsidP="00255C68">
      <w:pPr>
        <w:rPr>
          <w:lang w:val="es-ES_tradnl"/>
        </w:rPr>
      </w:pPr>
    </w:p>
    <w:p w14:paraId="367A214C"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4A0F9F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65C362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A9746D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884C46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86F5C4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4334578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41B9FB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7264A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38CF53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1A86447"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14:paraId="2332563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CB9BA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1F43E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7C3CB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1D5AC63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D21F05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0F1A1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67E8C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14:paraId="26F5431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E73A36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5502AF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F8E08D3"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20F0FEE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1CC62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CEA30A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F59BE9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14:paraId="7754E2E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705E5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9DF980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1D72FE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61E22A87"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E9227D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0F2E1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68BB32"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14:paraId="3681FD4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86742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23DB3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9D599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14:paraId="0DB628E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3DF1C7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548CA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A4A0B5"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20C34B5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04B139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3B1EC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18CED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3CBB9FF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2E4EE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E94D4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A50B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2810011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F3977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06DC4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3CF85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0BEA8D7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905AC6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B3292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93FB40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14:paraId="781969F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0410F8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FD81F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6FA4FE"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7046220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202B30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99B62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ECF37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1630856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D937C8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1CD36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E71580"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62FCBE9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E797E5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F131A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0B20F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14:paraId="2B96CD2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292B7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74F79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4BAF7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298615C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4A47F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B7719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8CD9A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28142D2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FDA1A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2E2B0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3666D8"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14:paraId="2770D237"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91441D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2E18A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8740F0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2E3D3F94" w14:textId="77777777" w:rsidR="00255C68" w:rsidRPr="00DA7D58" w:rsidRDefault="00255C68" w:rsidP="00255C68">
      <w:pPr>
        <w:rPr>
          <w:lang w:val="es-ES_tradnl"/>
        </w:rPr>
      </w:pPr>
    </w:p>
    <w:p w14:paraId="7EBCE20F" w14:textId="77777777" w:rsidR="00255C68" w:rsidRPr="00DA7D58" w:rsidRDefault="00255C68" w:rsidP="00255C68">
      <w:pPr>
        <w:rPr>
          <w:lang w:val="es-ES_tradnl"/>
        </w:rPr>
      </w:pPr>
    </w:p>
    <w:p w14:paraId="2F395CBA"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3F5A3FE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6A7080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0EC318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0344C2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15B2F2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22D4FC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00922A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51CE7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16A185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E34F0DC"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14:paraId="0920AF5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9834EB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707BF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51331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06FE0A4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5F3CE8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482D0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F325C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0378706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ADD39B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3FBAE8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962EF06"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5DC6AC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7CF43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AB2935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FCA450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14:paraId="1901BBF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9CCFDD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833AC6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168B55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4C607781"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295127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F2B60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3EE19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2ECD7F8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D5650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92B81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ACC9F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14:paraId="4E4483F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CA2DDC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22CC7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0A113F"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0F0F04B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586772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964C1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F1F34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09737FB3"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E3414F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F14AAE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EC7C9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389EFAD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F6B24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21DC6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11455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0A24EBFF"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60A063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9C317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82337E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14:paraId="6013401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57E3CE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F3244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C3F178"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E61055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D8F893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90571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6A62E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48AD34D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B15E69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3D0E5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5C22BA"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2193ED3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D07B3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13AA6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7DC8F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14:paraId="5EAD983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FF70D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99454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042FE0" w14:textId="77777777"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14:paraId="402467B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4B548C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B5C91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F1610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7250E03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ABC25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4AEB1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2A3570"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14:paraId="38A45CA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3B7096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F0A9A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EAA5C5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14843D1B" w14:textId="77777777" w:rsidR="00255C68" w:rsidRPr="00DA7D58" w:rsidRDefault="00255C68" w:rsidP="00255C68">
      <w:pPr>
        <w:rPr>
          <w:lang w:val="es-ES_tradnl"/>
        </w:rPr>
      </w:pPr>
    </w:p>
    <w:p w14:paraId="3028E9A2" w14:textId="77777777" w:rsidR="00255C68" w:rsidRPr="00DA7D58" w:rsidRDefault="00255C68" w:rsidP="00255C68">
      <w:pPr>
        <w:rPr>
          <w:lang w:val="es-ES_tradnl"/>
        </w:rPr>
      </w:pPr>
    </w:p>
    <w:p w14:paraId="2C97C7DD"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993EB1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5DB453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7FB70A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41E75E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F9F50E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DEF8A2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17144FF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AE7A9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2A0E2C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1286E17"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14:paraId="715B4EE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14D320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858C0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593BE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58E10BE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6EF484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B429B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B09F6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086FA5C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C92D87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887198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1EA669F"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1F729D0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385A4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2EB2C9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31B0A9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14:paraId="2F8A79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FFACC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D950D5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A2D866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0A84AC0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E54F08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9C3E3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0B8F4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1D40949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C941F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F4995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AC6F8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08741FF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19073C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B6E28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1E10B7"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36620C3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9FBE8C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1DF92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EC255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1D2E774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A7C9C3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981D9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7DFBB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540BF43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A2591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40F56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13BB7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2C3113B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9A5957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64A14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F8BAB21"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14:paraId="2D96F97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1CF122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F8298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5CEA57"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0FD71E5E"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3EC958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324E3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EE6CF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2C20C0F2"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AB4BF7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20FA8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3750B9"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24C2EBB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96C16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8777A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06CBB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14:paraId="5419984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4D9FEC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10320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5CC5B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14:paraId="2BEB916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4F4C33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F2483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C905A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66EC4A6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735977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00D73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4E6101"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14:paraId="6632934C"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1EEAEE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B7AB5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D349B3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D49A50C" w14:textId="77777777" w:rsidR="00255C68" w:rsidRPr="00DA7D58" w:rsidRDefault="00255C68" w:rsidP="00255C68">
      <w:pPr>
        <w:rPr>
          <w:lang w:val="es-ES_tradnl"/>
        </w:rPr>
      </w:pPr>
    </w:p>
    <w:p w14:paraId="4D4DA06A"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17B78F4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60FE14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A42CB7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F84908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BA9BEB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A0688B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4F9332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01470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40DB68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D1FFF54"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14:paraId="3E51389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D0EC58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BD3E8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13F95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318DD60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CF5360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275CD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21DFA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63DCEB6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9585B2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DAEB3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2DD8A3"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086945C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D40014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B7DA40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09C8C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14:paraId="3CD3D17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9A6ACF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A45AEF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E55CE2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06C147CF"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517ADC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7191B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EEFF3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4B7CF2C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EC827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56579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6B0A7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61F663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37BD3E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7D238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C9C1E0"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4902B31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DA0725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5050B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34A09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222D4EC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79CCC6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55A3F7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42A7D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265C3DD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34DFB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76859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F0724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1CED3DD0"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BBD689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61B8D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BFC664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14:paraId="743D5FA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469240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9948E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8FF1D5"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638D73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18A88D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B17D5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228AF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6FE26A8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DA5B53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2512E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543783"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3AFDE6B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C1D203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68FAB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668B6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14:paraId="370415E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8922E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0D77C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B9B28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14:paraId="29EA7A7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C925B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B8E5C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53C64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42F73F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3691DF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B06F4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AA57CE"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14:paraId="41848E33"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24128D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C80C8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D967E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14:paraId="15501EB6" w14:textId="77777777" w:rsidR="00255C68" w:rsidRPr="00DA7D58" w:rsidRDefault="00255C68" w:rsidP="00255C68">
      <w:pPr>
        <w:rPr>
          <w:lang w:val="es-ES_tradnl"/>
        </w:rPr>
      </w:pPr>
    </w:p>
    <w:p w14:paraId="3DB6D9F9"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33E128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AD5059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9444D6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C5ADA5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477E91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736FAB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3486CD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58C3A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B56503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94EF12C"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14:paraId="3463785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78EC1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052A0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2A574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69B6EB2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0B8B5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EEB47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8D59B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32DE3E23"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9687A8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830954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ADCC77F"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05F0444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30286E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2FD281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4F92AE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14:paraId="15BB8D5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790A0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782700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210B34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7F4079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72AA39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D3A9C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253F2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5AE8ABE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D5136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577DD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8365E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2E9B0E5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B18839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7DA95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D6A594"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753FEB7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D81BE8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7801B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E7735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04B94E1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03892B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5622F2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B7EAD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3140CB9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F5983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DDDB0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28CCA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25FF12B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DCFF37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BB12B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CCAAA97"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14:paraId="76895B6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57E92C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D0FBD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5B0988"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0B71719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E8382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263F2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50D11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6316EF8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A1F5D5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4D726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2ACD67"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6E19FEA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1EF619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80828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1C3B4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14:paraId="24EA5AF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64B6F5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FB1D4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9EB09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14:paraId="14FC086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B1819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C543F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CE1B5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7081D0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3DA9CC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BC42F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622067"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14:paraId="6D08321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F15A63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97069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8E5A56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6E779BD6" w14:textId="77777777" w:rsidR="00255C68" w:rsidRPr="00DA7D58" w:rsidRDefault="00255C68" w:rsidP="00255C68">
      <w:pPr>
        <w:rPr>
          <w:lang w:val="es-ES_tradnl"/>
        </w:rPr>
      </w:pPr>
    </w:p>
    <w:p w14:paraId="7DA25301"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77237D5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7574DB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B4D45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E63345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EDD11B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1FDF81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23E3E58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78D786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9501D6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18484B6"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14:paraId="152973D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E83FD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E6A50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55C9B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0E2C48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4CC63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5D37C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30F4C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5376A22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3F26CC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6446CA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A0A2D3F"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391E24C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9378AF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2DABC3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C7329F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14:paraId="77D7D2A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76A32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65E62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DE8D24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AB28D16"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DB8F08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EFB31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B59F7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5AEEB5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DB796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CE552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A51A4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026F7B9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2BF159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ABF3F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BBD1E1"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7018A71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9E4CA9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3DA77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4DE36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73F8EE6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CCEEAF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9197F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4D210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BE474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DE854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AB3CD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492A3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327DE39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6632A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58EAD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F35EACF"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14:paraId="7640A86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290C9E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9EB00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D317B1"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13E640D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989861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E9A77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CAB09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0EBED3CF"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3524EC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A5C80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F72E79"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158612F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9D05A2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E8B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CAC8C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14:paraId="0E866D4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92C4A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8E3D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CA64B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14:paraId="37F5ACF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61B7B2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51A8F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CC055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0BF25CD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F8D80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84075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197D8D"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14:paraId="752C8C3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BE197E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8D37E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CA79C8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14:paraId="490BAAB0" w14:textId="77777777" w:rsidR="00255C68" w:rsidRPr="00DA7D58" w:rsidRDefault="00255C68" w:rsidP="00255C68">
      <w:pPr>
        <w:rPr>
          <w:lang w:val="es-ES_tradnl"/>
        </w:rPr>
      </w:pPr>
    </w:p>
    <w:p w14:paraId="5FA00F42" w14:textId="77777777" w:rsidR="00255C68" w:rsidRPr="00DA7D58" w:rsidRDefault="00255C68" w:rsidP="00255C68">
      <w:pPr>
        <w:rPr>
          <w:lang w:val="es-ES_tradnl"/>
        </w:rPr>
      </w:pPr>
    </w:p>
    <w:p w14:paraId="1A763158"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F2DDDB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34FB2B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387133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FF8A91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17C23E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27A76D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5CF3229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A0680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DC3187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08DDA0F"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14:paraId="3D6EE3E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6834DC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4BBCD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97323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780F3C4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2296F3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9CF6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A03B4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2F203FF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B886B0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B7FA3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AC05241"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56A1937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428AA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ACCCFD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E4DB83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14:paraId="39A2F50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FA3028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BA443F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7D0358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5A253DF3"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B9EFE1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86651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E0E7B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14:paraId="01EE12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1C68C8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09536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D0AF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55FDE1F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53AF5C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F4839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68A7E4"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189306E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7D1CE0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D945C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5679F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31BFD95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B7C88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38EC79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8B9AD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6B6F344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00962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8DF41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DA1BF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300F168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4369E4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62F31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513B4E3"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14:paraId="224B82E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DE0C78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53A1F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7980B4"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76135DBF"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5E8FDE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6267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2A9E9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6247E2C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000667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68BE3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56715D"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1D69814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AD334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A212A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B2977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14:paraId="0DC8D73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392555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E0D9C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10563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14:paraId="0759CDE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CF56B9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2E5F9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15E75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55F8A8A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B3BE43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AEE3A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60570F"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14:paraId="7BC6DEE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F6BC09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C89FE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2AC019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1762B304" w14:textId="77777777" w:rsidR="00255C68" w:rsidRPr="00DA7D58" w:rsidRDefault="00255C68" w:rsidP="00255C68">
      <w:pPr>
        <w:rPr>
          <w:lang w:val="es-ES_tradnl"/>
        </w:rPr>
      </w:pPr>
    </w:p>
    <w:p w14:paraId="407A6B9B" w14:textId="77777777" w:rsidR="00255C68" w:rsidRPr="00DA7D58" w:rsidRDefault="00255C68" w:rsidP="00255C68">
      <w:pPr>
        <w:rPr>
          <w:lang w:val="es-ES_tradnl"/>
        </w:rPr>
      </w:pPr>
    </w:p>
    <w:p w14:paraId="337EFA44"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2038F5A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953DE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17FCF5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F416E9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C3D06C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C39CB4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11201F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34053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AB9061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72C7F65"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14:paraId="4ED7E12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5256F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DFD16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71E7D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1197106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AE5319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AB5B7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E0011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14:paraId="30CE01A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B5BE2C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F16E29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BFF00C9" w14:textId="77777777"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14:paraId="089F6C7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21327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699C2D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3D39F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347EED2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117CB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4EAE7C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2CB837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0E72665"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45BEBB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6EDEC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65C94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5702CD7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B8D1B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5288B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548F1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6AF49E5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191DD4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E1938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E478A2"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51E62C5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56A5D7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91A35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33D7B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52954AE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63EEDC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735AB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F42DF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5A842B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6773C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D0AC4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6DC84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0C5CCCA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315911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6D362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1C2E1C9"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14:paraId="2DB00B7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F23634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A4815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03E68A"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3997A65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5B5553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93B9B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47551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3416025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9D491A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E367F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174099"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04139CC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B6414B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7AFC1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2672E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14:paraId="760A64F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725E5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9A774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DF2E9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14:paraId="2745A39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7D02DF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8085F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A147A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5074A03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A2736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315D0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CABAFE"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14:paraId="7252CD3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533B7E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21C7F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70051E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6D9820C1" w14:textId="77777777" w:rsidR="00255C68" w:rsidRPr="00DA7D58" w:rsidRDefault="00255C68" w:rsidP="00255C68">
      <w:pPr>
        <w:spacing w:after="0" w:line="240" w:lineRule="auto"/>
        <w:rPr>
          <w:rFonts w:ascii="Calibri" w:eastAsia="Times New Roman" w:hAnsi="Calibri" w:cs="Calibri"/>
          <w:color w:val="000000"/>
          <w:lang w:val="es-ES_tradnl" w:eastAsia="es-CO"/>
        </w:rPr>
      </w:pPr>
    </w:p>
    <w:p w14:paraId="002D8188" w14:textId="77777777" w:rsidR="00255C68" w:rsidRPr="00DA7D58" w:rsidRDefault="00255C68" w:rsidP="00255C68">
      <w:pPr>
        <w:rPr>
          <w:lang w:val="es-ES_tradnl"/>
        </w:rPr>
      </w:pPr>
    </w:p>
    <w:p w14:paraId="6CCEE3CB" w14:textId="77777777" w:rsidR="00255C68" w:rsidRPr="00DA7D58" w:rsidRDefault="00255C68" w:rsidP="00255C68">
      <w:pPr>
        <w:rPr>
          <w:lang w:val="es-ES_tradnl"/>
        </w:rPr>
      </w:pPr>
    </w:p>
    <w:p w14:paraId="5805D516" w14:textId="77777777" w:rsidR="00611806" w:rsidRPr="00DA7D58" w:rsidRDefault="00611806"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73BDF36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2CC9C4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2" w:name="OLE_LINK1"/>
            <w:bookmarkStart w:id="3"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E93861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C8AF7D7"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A52DFC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485EB12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1C67C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30EF3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55627F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547E26F"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14:paraId="6CB28D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6A4872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E1FF3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09EC1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1A0A4C2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DB6C5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D74BD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85974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14:paraId="5FCD063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8182C3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2650EB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9F2B9C2"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6A638D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7360E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059C60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F0FC0C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26EFCAE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82EBB3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3D1907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99FEA6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7C82E7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847F22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22CEF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6B988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3B44872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AC665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E0392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FE7E6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14:paraId="0B8A5FFB"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F0159B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DC12C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C85C50"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25CA77B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690CE6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4B951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A48D3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045968A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5F36D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6C7B90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1178F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51D0A9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10A3D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6B1C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412FB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7D823CE9"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D0605F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1F392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7E0935D"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14:paraId="0DCB13E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867A6A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71908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C1D9BE"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5F39FCF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2C87D5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7DFB7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2554F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52BF883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EAAA37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4ED3B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1DF7FE"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2D763F5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D8A42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1D3A2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4C3AB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14:paraId="29EC164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6824C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56AC2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17E65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14:paraId="10A1F2C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11EB17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8B647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993C1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3F18B48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EB824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F1AA4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1EEA8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14:paraId="4B5DFB9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1D29DA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F7A84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2FF68A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2"/>
      <w:bookmarkEnd w:id="3"/>
    </w:tbl>
    <w:p w14:paraId="6F88FF74"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508A15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5BD092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0156C0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0DECF7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EC9F09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420452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230DE8C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722296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49A062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3EA6ABF"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14:paraId="7483CA4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7A8918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E4DE4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3161D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39B6C1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EF3D6B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810AE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8C842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14:paraId="33B23C1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32D3CC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982963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1C95442"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5037314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B94A6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A69174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CAEFD4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4DC6281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6A829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12139E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2B7BC7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71D42328"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5FD457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5F904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2F7CD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14:paraId="7B07A0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55AF7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3849E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782A9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14:paraId="38ACA91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EB8604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52778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C174DB"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618DC56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2E06FD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2E53D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52E0F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34BE90F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DB513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6C89A4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D37F1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1A1BF41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CBE26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B9ED6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D63E2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14:paraId="1255768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D6F71C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6D3A0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4574095" w14:textId="77777777"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14:paraId="65F4A61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3B0460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7B242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25D8A3"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F8AC55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59518D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E6274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7D935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01D2A8ED"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9C0F4F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83871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E18C5D"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090806E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9A7371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F9EAB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AD57A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14:paraId="019567A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3FE452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AEE21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23B9A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14:paraId="6327802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BB71A0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6DA77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BED61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115D6A0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6D202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766D6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4FD2FA"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14:paraId="44161BB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7B98B0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165BE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8D0248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1F314E89" w14:textId="77777777" w:rsidR="00255C68" w:rsidRPr="00DA7D58" w:rsidRDefault="00255C68" w:rsidP="00255C68">
      <w:pPr>
        <w:rPr>
          <w:lang w:val="es-ES_tradnl"/>
        </w:rPr>
      </w:pPr>
    </w:p>
    <w:p w14:paraId="419EB390"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7BFC992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05B745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F8A8C4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133C6B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A5A998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0C04AA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026105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8C0E4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C0CEB4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6ABA837"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14:paraId="0473C01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F0F3B0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5751A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E5798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4F6DA3D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9C942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ECBB0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CF654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14:paraId="3A1E541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C32844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908B11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D7DB1E4"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2CEBB4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88BDAA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85027A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60D726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3514228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969815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F92F6E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41642F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40CC53E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07C4C6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8B3B2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69CC3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580F0CF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BB199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D24FF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52659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6FE8FFF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4706C4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F64A1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842E17"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05D7FA7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8AFCDB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73C76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B5F07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5FEE67E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9AFDE1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AE85A7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E485D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0E11262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1620D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F6392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7FBB30E"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26DB6019"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2F0BE8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CAAC5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24186C2"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14:paraId="5F97308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9026B9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E6356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9C91EE"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45711FDF"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62E69F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A2F86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21381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242A141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FE0884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D9C71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B7A462"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5AA5A5D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D50F9E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8F634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DFED7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14:paraId="3B4B6BC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D7875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6EE4F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53074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14:paraId="0F888E2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771F56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E12B6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4B730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0DED78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C1B03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918C6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C489F7"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14:paraId="7B0A2D6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A4174B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28966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C1EF78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507DFB3A" w14:textId="77777777" w:rsidR="00255C68" w:rsidRPr="00DA7D58" w:rsidRDefault="00255C68" w:rsidP="00255C68">
      <w:pPr>
        <w:rPr>
          <w:lang w:val="es-ES_tradnl"/>
        </w:rPr>
      </w:pPr>
    </w:p>
    <w:p w14:paraId="0C1BBC4F"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63A84F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F13ED2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A7EC65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C8AEBA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87EC0B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1B48AB9"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34CA9A6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E0AF21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4F5187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9B94CF8"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14:paraId="32FBC88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B91AF1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F5F69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02E44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18A7A31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483232"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BA4B2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E210B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14:paraId="337E800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228205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86E716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001E36D"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5D61ABD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014AB5"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79BB8E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C1143C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47E7729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70A37B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E0739F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646DF0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3163AA57"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523597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2C82A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9BFDC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3CAFD2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8A866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53CD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045EA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14:paraId="6FA51EF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03CD3E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990E2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C160A3"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25C4F74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CA1A3B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12E0A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4218F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7FD58243"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04F2B2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83707C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3329C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5D5536F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F34A8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7F66D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988C9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03542B1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92AACF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39AC7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09AF273" w14:textId="77777777"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14:paraId="41A74B3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F055723"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ECAE6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EAE030"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35A462B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9FD0BD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BB296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30B53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243AD27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E6C8DC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87F01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11C837"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5D29E20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A96CC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BE31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7F0D3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14:paraId="19341B2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D0D62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B34A3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32E97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14:paraId="7FE468F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02909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71EC0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7796E3"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3A1E838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9BB82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F483B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6DCB57" w14:textId="77777777"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14:paraId="6C77585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FA7967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456D8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1881415"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3986202F"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064CE09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98D85A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54D956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C68CD8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BA0C64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1E3414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57E7F3A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50F4D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2CDFA3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30452C5"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14:paraId="1C7F9D5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7C492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105AE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7D21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3D3DA4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C3DE8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3BFB2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1E6CB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14:paraId="241A56DA"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00CDD22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3036E3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5A91F15"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0067AF0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82A41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BDDD75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89B7F1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5684325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B2B4B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6CC0FD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D88DC9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5EDB60F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88C6CD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37DB7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EAD432"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218658D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231B80"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E2D37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D67D0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0EECB7B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A0C1DC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DE5E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DD9D69"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0C4F1E3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A50908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C5ECA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14997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285B9A32"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46736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3C701D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9DE4B4"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7EFE30A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D372A9B"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6A703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601479"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5E2A679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89DA0E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32B22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DE891B2"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14:paraId="42C9F37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BD473A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65B42C"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BDC20C"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6D16DE0B"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88E036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258B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59AB8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76B19115"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151311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D481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692B5D"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391C1EA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517CE0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480F6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83BDF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14:paraId="2D9DB8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D19A2F"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14AD8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52E811"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14:paraId="394DCFD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CD4E3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3F860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067F4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096A834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2B270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85DD3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834E95" w14:textId="77777777"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14:paraId="2ABB41D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63BB3EE"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728994"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414BD9F"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6CD9E770" w14:textId="77777777" w:rsidR="00255C68" w:rsidRPr="00DA7D58" w:rsidRDefault="00255C68" w:rsidP="00255C68">
      <w:pPr>
        <w:rPr>
          <w:lang w:val="es-ES_tradnl"/>
        </w:rPr>
      </w:pPr>
    </w:p>
    <w:p w14:paraId="7E90AA12" w14:textId="77777777" w:rsidR="00255C68" w:rsidRPr="00DA7D58" w:rsidRDefault="00255C68" w:rsidP="00255C68">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255C68" w:rsidRPr="00DA7D58" w14:paraId="4A945CA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ED97472"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754EF4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06CB45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5501C6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D5E028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14:paraId="7881298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8B3112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8A64F5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F3DFF8A" w14:textId="77777777"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14:paraId="1E0900D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E23C69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8643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D9867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14:paraId="7A95E5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A72F29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D0FED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CE621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14:paraId="2BAED59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3877F8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033D3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F4A97D0" w14:textId="77777777"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14:paraId="544CAE8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45B3B6"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60C387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DDFF87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14:paraId="0550CD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D01FB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75DDC4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6D7F14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14:paraId="447DD39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7E0AA8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FB200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07EF8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14:paraId="5D703B1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2BC3EA"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07C358"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DDF0EC"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14:paraId="2D8692E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596D0E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D8BEB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18CD3E" w14:textId="77777777"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14:paraId="66B56AF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EBD5C91"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94DB3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AA1A0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14:paraId="4A01883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8D55933"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BCBE0B5"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7837C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14:paraId="3ABAA7E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7D39088"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5C701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463060"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14:paraId="2063197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5C8C26E"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D7CA8F"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E828632" w14:textId="77777777"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14:paraId="7FDDA8A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4D5847D"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486C1A"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68003B"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14:paraId="066DBD40"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59C0AF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5DD97B"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6D3A98"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14:paraId="5D0D415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B02069C"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C457A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63785D" w14:textId="77777777"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14:paraId="55BDCA4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0902089"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3D0CA0"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1A1C56"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14:paraId="0A0D473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063174"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A40E4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C56DAD"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14:paraId="0D4C23B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A70BEE6"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585BD1"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C727BB"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14:paraId="7EB6EA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D035489"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CEEDED"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8A74FC" w14:textId="77777777"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14:paraId="4BE7EF8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A445E27" w14:textId="77777777"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DCE917" w14:textId="77777777"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4E6F8EA" w14:textId="77777777"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1BDC71DF" w14:textId="77777777"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348D1A0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309467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5E0FD8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36AE3A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6AC860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39EF79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09A153F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2D0F0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FA77DF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798BD4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14:paraId="41C3555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1DD23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15578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CB929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3D8670A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ADC41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47BBB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F9E30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14:paraId="14E85B0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99DC2D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4478C3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7DAEDFA"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9B183C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0F9C34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8C59EE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06D3C5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57FD7C5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19CB9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AA3B58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577978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63A17D1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299304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DE505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BBE734"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627D688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5480AC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D376E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861FC4"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14:paraId="5934531B"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021254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A084F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18CB19"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4DE510F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7651ABC"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BF75AB"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11CCA8"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14:paraId="6CA46E9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7C89597"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51FB51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73417E"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14:paraId="10A79AC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328AD0"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043B2E"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5F4A07"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14:paraId="638DFCF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8E8980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1D5467"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63BEA08"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14:paraId="0BB5CF2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92F45B5"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921BC1"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3F7D46"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14:paraId="1A39747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8D9EF00"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B2C44B"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213D4C"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14:paraId="48C6899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935A344"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C53DB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DDA9C3"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14:paraId="316C16F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39920FA"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92D65D"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366276"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14:paraId="140F628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B8FFBC"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377D27"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C9214D"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14:paraId="4B4961F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43FA43"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E4A3AC"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67D454"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14:paraId="0E0ECC9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41586A"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E9C01C"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7BD7B3"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14:paraId="6924CD2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8CB792C"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F46F4A"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C5E4FB6"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43E07CA2" w14:textId="77777777" w:rsidR="00A35297" w:rsidRPr="00DA7D58" w:rsidRDefault="00A35297" w:rsidP="00A35297">
      <w:pPr>
        <w:rPr>
          <w:lang w:val="es-ES_tradnl"/>
        </w:rPr>
      </w:pPr>
    </w:p>
    <w:p w14:paraId="161A36A9" w14:textId="77777777" w:rsidR="00A35297" w:rsidRPr="00DA7D58" w:rsidRDefault="00A35297" w:rsidP="00A35297">
      <w:pPr>
        <w:rPr>
          <w:lang w:val="es-ES_tradnl"/>
        </w:rPr>
      </w:pPr>
    </w:p>
    <w:p w14:paraId="06AFA2C7"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6E854DB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B04544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0230E0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BDDE64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AD8136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4E6E0A1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57F7DB2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B029AD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DFB7A5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390E04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14:paraId="7556FEE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A9E5FB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CA204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45443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13EFF4C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7E70C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B8B82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7EF0F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14:paraId="271B357C"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78F1C9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849791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5B76144"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8D7E45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DFB05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57CA85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A53B87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560F8CE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D5F281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692797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C4B768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1F4335D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D9E8FE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02898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762AAE6"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654152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761FF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B47DB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490BBC"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14:paraId="449E057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2BD05C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93D0D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BF2292"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0EFF734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D43A80C"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92D90F"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9DE24D"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25F2168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F5187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DB8929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DD041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14:paraId="77A6AA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5834A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E7E5A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62C18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7B18D9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FD8E71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270F7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888159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14:paraId="044F49E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19188C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386F7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180A4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A44ABF2"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0D2929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4E476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161C3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78E0E23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785071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6E666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5A93B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5D8C7D2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652331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7DCEB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71385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14:paraId="090A0F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AB6AC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2B89E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55BB9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240219E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1F25FB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4DDDD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4396F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24EE2BC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A88CE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327FE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611EF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88F181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013043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95299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969528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049C4CE1" w14:textId="77777777" w:rsidR="00A35297" w:rsidRPr="00DA7D58" w:rsidRDefault="00A35297" w:rsidP="00A35297">
      <w:pPr>
        <w:rPr>
          <w:lang w:val="es-ES_tradnl"/>
        </w:rPr>
      </w:pPr>
    </w:p>
    <w:p w14:paraId="7B3E0663" w14:textId="77777777" w:rsidR="00A35297" w:rsidRPr="00DA7D58" w:rsidRDefault="00A35297" w:rsidP="00A35297">
      <w:pPr>
        <w:rPr>
          <w:lang w:val="es-ES_tradnl"/>
        </w:rPr>
      </w:pPr>
    </w:p>
    <w:p w14:paraId="1587FC14"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137AA9A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CDE455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616C55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29C7C7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85E772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B0E024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144AA7C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3CC0EC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65F428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F88204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14:paraId="6588568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130CF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E4C50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6890D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4ACB175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6C402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E5DA1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ED11A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14:paraId="6817D92B"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C4A94F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44151A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8E519B3"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32DF8AB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F32B1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CC94E2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1C8E40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51982C2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D8BF6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A34C6F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5C1A9B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7DF2817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5E335E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98A9C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B6FC1B"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7B94CD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B5D43B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FA9D3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6E1E7F" w14:textId="77777777"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14:paraId="5FC4755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6AE892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D0396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3783B5"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1849487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ED597F8"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33BC04"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C0C4C3"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0B6B359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E6E4FC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8F76ED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6511D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14:paraId="74F6930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F471D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C052F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3AE1D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3BB5991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272530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E8CA5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BA7B41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14:paraId="59B2FC5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0BE2DE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F3625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0F72C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68FA78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288148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87BD2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71748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0555955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01A82A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139C6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651EA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4351CAC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F4F8FB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4A0AA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88272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14:paraId="7B9F70C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DCC0B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DAA59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10768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64C0C8B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EB77A5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DDE81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1CF3C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0151509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2E13A3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836E7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31388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1AF876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78E167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FF8F2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723563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25E9A574" w14:textId="77777777" w:rsidR="00A35297" w:rsidRPr="00DA7D58" w:rsidRDefault="00A35297" w:rsidP="00A35297">
      <w:pPr>
        <w:rPr>
          <w:lang w:val="es-ES_tradnl"/>
        </w:rPr>
      </w:pPr>
    </w:p>
    <w:p w14:paraId="0F7D075E" w14:textId="77777777" w:rsidR="00A35297" w:rsidRPr="00DA7D58" w:rsidRDefault="00A35297" w:rsidP="00A35297">
      <w:pPr>
        <w:rPr>
          <w:lang w:val="es-ES_tradnl"/>
        </w:rPr>
      </w:pPr>
    </w:p>
    <w:p w14:paraId="4A906BC7"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3FD93BA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18387D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DFEEE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818B16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59BA5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B4E8F3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6C1176E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BD317B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C41A65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D972FC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14:paraId="2D9FFD7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50C6FC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295E7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18E89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52EE512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CA92F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741EE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D2B81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14:paraId="0E926AC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BAD3C5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FF074E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6C27F17"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18CC91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170A7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8F95D9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187FB9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3EEDECC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0032C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1AA3B0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AA6E00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2608B13F"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8A2300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19D8F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A5FDDC"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68AE650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848CF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1F9ED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1E6FA8"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14:paraId="2BD1C0B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566DE6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6F61A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02E32C"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4D1E318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8DBDD84"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CDD60A"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99033F"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2DB6FB4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5FA16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1BFA23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BF01D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14:paraId="5EEFFA6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D2F95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B5101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37421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3B3205F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765E6C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545F2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ED4223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14:paraId="5BDCF1B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91B374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24B69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7DE59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C3A072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6321E5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C2210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790ED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4787F92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931F30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446D4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20A5D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73898AC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66E669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63BB9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20D49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14:paraId="61025A2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E9E359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7B6D6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21BAA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2674ADE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4980E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E4007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F3363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2074BB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407EC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4BE4B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93280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25C417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95BB78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9C130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493BA3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2848A935"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46AE5C4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6901F7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213CE1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CD6AC4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29C5B7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36EA4A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18E852C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16D49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8E601D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AE25BC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14:paraId="3EB5864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3BCD34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01C74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468DA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68F6FB9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EE261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39273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A1318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14:paraId="768EE1A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61F868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278063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1932F6B"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2145AB6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272BB7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68DFC1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00C41D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15969A4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8CD0BA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D449D7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C5AE1D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414733F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DA9268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36E9B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B217C8"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373365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3A067C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B97B0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B2B269"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14:paraId="369D68D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5F7A8E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779D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A9F15D"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734ED5F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FCB8A5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8833EE"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3D0DFF"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1429C9D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74296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D64E37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77ACB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14:paraId="1DAF128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30088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C4065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336B7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90EEDC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067359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7EB1B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173F87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1C9BA19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CC4C64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F6A48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136F2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373BD0A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9927B0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86108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35279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428A6D0A"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CC13F0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9B187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06D79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76D3FD8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85EBA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AE496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429ED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14:paraId="78ADF05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DB163E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52828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66B80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6F0DA1F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3E9AAE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4EE27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53F5E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1CBB87E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0B750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95170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A276F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3CD55E2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159610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EC985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B9D4E6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60898908" w14:textId="77777777" w:rsidR="00A35297" w:rsidRPr="00DA7D58" w:rsidRDefault="00A35297" w:rsidP="00A35297">
      <w:pPr>
        <w:rPr>
          <w:lang w:val="es-ES_tradnl"/>
        </w:rPr>
      </w:pPr>
    </w:p>
    <w:p w14:paraId="175ADEB6" w14:textId="77777777" w:rsidR="00714D89" w:rsidRPr="00DA7D58" w:rsidRDefault="00714D89" w:rsidP="00A35297">
      <w:pPr>
        <w:rPr>
          <w:lang w:val="es-ES_tradnl"/>
        </w:rPr>
      </w:pPr>
    </w:p>
    <w:p w14:paraId="141EA7B0" w14:textId="77777777" w:rsidR="00A35297" w:rsidRPr="00DA7D58" w:rsidRDefault="00A35297" w:rsidP="00A35297">
      <w:pPr>
        <w:rPr>
          <w:lang w:val="es-ES_tradnl"/>
        </w:rPr>
      </w:pPr>
    </w:p>
    <w:p w14:paraId="7713CDEC"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48F0F7F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DCFBF6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5EEEF8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A687D8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5A3F88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E817EF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14:paraId="1499309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64982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12E654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BEFABA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14:paraId="56D1408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E9BB3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BF125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2EFDF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61BB1AC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A5281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FF411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71B1B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14:paraId="7D13F20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1FE728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97D382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3E115F3"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35922D1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37EB5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94BBC9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990081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7ED848F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D9D9E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7892C0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46A58A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533D8D95"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A7462C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FE62E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25265D"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9709C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6D782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A64C2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C436A1"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14:paraId="5E1C1A0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03A388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98926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345134"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3CFE675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720163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027190"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CB72C2"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2BF2569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6CEB5B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31F04A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02513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14:paraId="4E5C297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F0ADC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46A93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D6969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14BDA33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0AFE22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83817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E0A1B1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14:paraId="47D6BAC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A2C0DE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1D962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173EF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5F4EC8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3C76D1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B098D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E4649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3AB32CBD"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02386F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FD458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608AA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5D0C79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6C817D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4864E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5305A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14:paraId="55430AF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8E1B4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B96E4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C85A7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73BE296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808F5C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CAC9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A637F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69E704E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147BF2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7DB19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13711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A8E7843"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EB4FC6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448C8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0D01A5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16A845DC" w14:textId="77777777" w:rsidR="00A35297" w:rsidRPr="00DA7D58" w:rsidRDefault="00A35297" w:rsidP="00A35297">
      <w:pPr>
        <w:rPr>
          <w:lang w:val="es-ES_tradnl"/>
        </w:rPr>
      </w:pPr>
    </w:p>
    <w:p w14:paraId="508CC025" w14:textId="77777777" w:rsidR="00A35297" w:rsidRPr="00DA7D58" w:rsidRDefault="00A35297" w:rsidP="00A35297">
      <w:pPr>
        <w:rPr>
          <w:lang w:val="es-ES_tradnl"/>
        </w:rPr>
      </w:pPr>
    </w:p>
    <w:p w14:paraId="42B42043"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15AEE1E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346757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11643B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E31386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14E58C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5AFD5E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1039A1F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1E327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E82D24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BC8C4F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14:paraId="64F28CF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E07068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9135D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CA5A2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75C9C5A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81611E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B8C92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09533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14:paraId="2D4E245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8B0C11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FEC10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E46CDB2"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7D907C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9D609F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349C83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0938EC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4C1F9E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0BA8C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6565AB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9E4084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269CC74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3FD8E5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4B653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77E519"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715AA7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9698E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75D90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12961D"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14:paraId="735D76FF"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5390EC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F83AE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F7ED74"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42D59E2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3AAF824"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FE5F4F"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9B388F"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6073867E"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209CE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6300AE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1E461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14:paraId="23C143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AFB7B2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B01F7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B32C8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25FB5A4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8388F3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DB2F7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FB88CB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27BEC24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6C3B4D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FE059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28FEA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298514F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C302E0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62B5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DEE1B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58BEE1DE"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1826DD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BCEC0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B8C73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5860DF6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EBE28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5E4FE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2D0CB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14:paraId="794EA01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14:paraId="376EF73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68850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C375D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8CAA5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328741E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0FA4C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30E99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7E1F6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1469D08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9F911F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32132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15BFB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C99327C"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A7202E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E6C17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998F91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4C32A94B" w14:textId="77777777" w:rsidR="00A35297" w:rsidRPr="00DA7D58" w:rsidRDefault="00A35297" w:rsidP="00A35297">
      <w:pPr>
        <w:rPr>
          <w:lang w:val="es-ES_tradnl"/>
        </w:rPr>
      </w:pPr>
    </w:p>
    <w:p w14:paraId="4E9591D0" w14:textId="77777777" w:rsidR="00A35297" w:rsidRPr="00DA7D58" w:rsidRDefault="00A35297" w:rsidP="00A35297">
      <w:pPr>
        <w:rPr>
          <w:lang w:val="es-ES_tradnl"/>
        </w:rPr>
      </w:pPr>
    </w:p>
    <w:p w14:paraId="5B07C428"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064008E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3FD2C7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29EB2D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D3F6FA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5ABC83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A2DB33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59D4A28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1A2AFA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9389D4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BF6E5A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14:paraId="7A14F65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6C596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AFADD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AE26D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04DB767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3B91E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59B94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2537D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14:paraId="6AD9D13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25D754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668CC6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D77753E"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137F4B6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3B46C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A18060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6AB44E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2C251BC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7B8C9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FCCB00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A8ADBF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5B85C81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6A83A2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CAAF6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B6AFDE"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14:paraId="1AC1923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5AF30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2A1BF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80F848" w14:textId="77777777"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14:paraId="5FECF2FB"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F11FF7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829C1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AB4E6F"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5DF794C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0326E5D"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C09DD5"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73C91F"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33E9394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14AE4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A6EB4E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1EFD5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14:paraId="30C1CD1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47811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2FDB1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F5FB9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1838D2F"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5E4A64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CC700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0F27BC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772E5DF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ECC22A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59838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17DAB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65C565C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8D6E0F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81F5B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BD5DD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5DDBF75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0DD91E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3411C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99FF1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5F279B1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AAD74B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645B3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0C1DA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14:paraId="3FDB67B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14:paraId="2BC3DFE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75D4F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77DB1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1E3AD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6AB0223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71C20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2CDB2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E0873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565C96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1DA50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4F9E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785781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D2EF26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8FACA7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3609F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C289D8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6D15DDB0" w14:textId="77777777" w:rsidR="00A35297" w:rsidRPr="00DA7D58" w:rsidRDefault="00A35297" w:rsidP="00A35297">
      <w:pPr>
        <w:rPr>
          <w:lang w:val="es-ES_tradnl"/>
        </w:rPr>
      </w:pPr>
    </w:p>
    <w:p w14:paraId="7AE69056" w14:textId="77777777" w:rsidR="00A35297" w:rsidRPr="00DA7D58" w:rsidRDefault="00A35297" w:rsidP="00A35297">
      <w:pPr>
        <w:rPr>
          <w:lang w:val="es-ES_tradnl"/>
        </w:rPr>
      </w:pPr>
    </w:p>
    <w:p w14:paraId="7A3C268E"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381CFE5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0A0046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5D5D62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784B3C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8F2134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D9EB1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688F544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B571F5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85AE3A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1DBCE8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14:paraId="2733ABD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DA21BD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11E57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9DA79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4D22998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5347D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F7F7E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EED30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14:paraId="3F74737C"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368655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703EB1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C5F4F5E"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7EEAA2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7F279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61E0FD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A52721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7F34E49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035C6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DFDF13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21C354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14:paraId="172810E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B337CF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4D8AB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CF3B70"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14:paraId="0E7413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71E3AB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C0ABB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8989B1"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14:paraId="4375C6D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629A5A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C3BD6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45B677"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4E1D24C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85A67F3"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528514"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C84C1E"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534B6B9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F18556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392622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CD7D4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14:paraId="7CB1631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F6BBAE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ED0B9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E2DFD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3D7904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C324C9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B1B07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BCAF2F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47A96CC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FC69D3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8AA51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EB65B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6825AD5E"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9BEE59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7A766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1DD94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5B26BECF"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878E5E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18F1A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FBCE5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6AA1015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72ECA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EEB51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A6F49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14:paraId="0301798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14:paraId="31E20E6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DBE699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E67D2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5D430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4315093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850817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8323C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00143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11FF7F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90EEDB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C1D5C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320BE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D08DBA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1B7F3E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5852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9A293B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37E01E51" w14:textId="77777777" w:rsidR="00A35297" w:rsidRPr="00DA7D58" w:rsidRDefault="00A35297" w:rsidP="00A35297">
      <w:pPr>
        <w:rPr>
          <w:lang w:val="es-ES_tradnl"/>
        </w:rPr>
      </w:pPr>
    </w:p>
    <w:p w14:paraId="2BF7D22F" w14:textId="77777777" w:rsidR="00A35297" w:rsidRPr="00DA7D58" w:rsidRDefault="00A35297" w:rsidP="00A35297">
      <w:pPr>
        <w:rPr>
          <w:lang w:val="es-ES_tradnl"/>
        </w:rPr>
      </w:pPr>
    </w:p>
    <w:p w14:paraId="5D4716DC"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0EB8356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B44E23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CA65DB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565651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DE3B45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38B368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24FFCC0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BE5B87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6E367D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D140B3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14:paraId="0536A86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441CF4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B8AD6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E047F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682DD1A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E6413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5FD83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F72AB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14:paraId="2AA78A0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0D07EC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99BADD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46826DC"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42418C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67330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A1CFFB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589D7A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0737B79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7D6AF8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219B5B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F5C691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7C7707A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F8B542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293C4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F977D6"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14:paraId="000E97B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6CC93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70041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59E0B6"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14:paraId="29FC312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ADEE2A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AB049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DB814D"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7E09147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AF67843"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708D0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DF8549"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077842D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D62F5F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883E62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21D1B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14:paraId="467403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A9CDC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48660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7EAB0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F329E8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BC5D4E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86BAE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EBC0C5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426C900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3F885F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386E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F91A2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534DF890"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9DE11D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5E5E6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57BF2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19113EF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14596A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B0BB6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11AC7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6D02D2A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5A99A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A14A8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B4F40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14:paraId="3CE6F7A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59867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88B66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C9B30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6CBB771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3B88EA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45583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56DF2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59B2DC6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D58A3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247BC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AC8D3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92C189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DBE890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9BA61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B3E897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7BB7E61D" w14:textId="77777777" w:rsidR="00A35297" w:rsidRPr="00DA7D58" w:rsidRDefault="00A35297" w:rsidP="00A35297">
      <w:pPr>
        <w:rPr>
          <w:lang w:val="es-ES_tradnl"/>
        </w:rPr>
      </w:pPr>
    </w:p>
    <w:p w14:paraId="5903EC81" w14:textId="77777777" w:rsidR="00053C2E" w:rsidRPr="00DA7D58" w:rsidRDefault="00053C2E" w:rsidP="00A35297">
      <w:pPr>
        <w:rPr>
          <w:lang w:val="es-ES_tradnl"/>
        </w:rPr>
      </w:pPr>
    </w:p>
    <w:p w14:paraId="06950861" w14:textId="77777777" w:rsidR="00053C2E" w:rsidRPr="00DA7D58" w:rsidRDefault="00053C2E" w:rsidP="00A35297">
      <w:pPr>
        <w:rPr>
          <w:lang w:val="es-ES_tradnl"/>
        </w:rPr>
      </w:pPr>
    </w:p>
    <w:p w14:paraId="1E6F19DA" w14:textId="77777777" w:rsidR="00C0760F" w:rsidRPr="00DA7D58" w:rsidRDefault="00C0760F"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0760F" w:rsidRPr="00DA7D58" w14:paraId="22D477B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14:paraId="273F84E8"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14:paraId="4ADA8169"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14:paraId="3BA37DC6"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14:paraId="0A1CEC99"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14:paraId="12AD70FE"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14:paraId="41A5A514"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4C01B791"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14:paraId="78EC1AD3"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14:paraId="14CE191A" w14:textId="77777777"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14:paraId="26EDFAD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0ABAD7AC"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3CF08813"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14:paraId="72A10948"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14:paraId="5582A9E7"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12BC719B"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625F11EF"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14:paraId="743FFABA"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14:paraId="7955C599" w14:textId="77777777">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14:paraId="10BCF82F"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14:paraId="3C89E0D1"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14:paraId="10827F2E" w14:textId="77777777"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14:paraId="333DCB11"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6A8A8021"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14:paraId="5E627470"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14:paraId="0219CF99"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14:paraId="6A8C8019"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64A424A4"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14:paraId="081E93C7"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14:paraId="1817F7DC"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14:paraId="0B67818A"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14:paraId="2B1B1C5F"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4A1C2175"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14:paraId="343C6124"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14:paraId="7EAB1F39"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1CE14E59"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0A875D30"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14:paraId="060EBE67"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14:paraId="05DEB7F3"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14:paraId="05D9DB8D"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11C85DDB"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14:paraId="4EC565C9" w14:textId="77777777"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14:paraId="2912A8AE" w14:textId="77777777">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14:paraId="4C439648"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57E91A0D"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14:paraId="24995305"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14:paraId="1419F9C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4BDDE816"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14:paraId="1B1D7BC5"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14:paraId="5521FDFF"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14:paraId="73AC6EC6"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43900E7A"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0888273B"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14:paraId="6A55ABCB"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14:paraId="5FBD315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14:paraId="39228E94"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7DC485C6"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14:paraId="774CFE1A"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14:paraId="3920FB78" w14:textId="77777777">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14:paraId="781AC738"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3659AFC6"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14:paraId="29B8FF25" w14:textId="77777777"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14:paraId="0E312D6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14:paraId="415BF9F1"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00907A1B"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14:paraId="41A91255"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14:paraId="0664294E" w14:textId="77777777">
        <w:trPr>
          <w:trHeight w:val="330"/>
        </w:trPr>
        <w:tc>
          <w:tcPr>
            <w:tcW w:w="0" w:type="auto"/>
            <w:vMerge/>
            <w:tcBorders>
              <w:top w:val="nil"/>
              <w:left w:val="single" w:sz="12" w:space="0" w:color="auto"/>
              <w:bottom w:val="single" w:sz="12" w:space="0" w:color="000000"/>
              <w:right w:val="single" w:sz="12" w:space="0" w:color="000000"/>
            </w:tcBorders>
            <w:vAlign w:val="center"/>
          </w:tcPr>
          <w:p w14:paraId="0FA6DA20"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0F0AC915"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14:paraId="2BD0DABC" w14:textId="77777777"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14:paraId="6835A53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4B9141FE"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1E9D9101"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14:paraId="1DD0A423"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14:paraId="6BC3BE56"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6D0FE1EE"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155B5515"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14:paraId="6BDBD693"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14:paraId="53DECE5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14:paraId="4F69C986"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28650341"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14:paraId="463AABD4"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14:paraId="1AA980AC" w14:textId="77777777">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14:paraId="259EAFC8"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53CA4CC5"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14:paraId="12EFF57D" w14:textId="77777777"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14:paraId="134C4E8D" w14:textId="77777777">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14:paraId="73BA0C2A" w14:textId="77777777"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14:paraId="4371A49D" w14:textId="77777777"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14:paraId="79C4F086" w14:textId="77777777"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14:paraId="716E3316" w14:textId="77777777" w:rsidR="00C0760F" w:rsidRPr="00DA7D58" w:rsidRDefault="00C0760F" w:rsidP="00A35297">
      <w:pPr>
        <w:rPr>
          <w:lang w:val="es-ES_tradnl"/>
        </w:rPr>
      </w:pPr>
    </w:p>
    <w:p w14:paraId="2BAAD837" w14:textId="77777777" w:rsidR="00714D89" w:rsidRPr="00DA7D58" w:rsidRDefault="00714D89" w:rsidP="00A35297">
      <w:pPr>
        <w:rPr>
          <w:lang w:val="es-ES_tradnl"/>
        </w:rPr>
      </w:pPr>
    </w:p>
    <w:p w14:paraId="54358E2C" w14:textId="77777777" w:rsidR="00A35297" w:rsidRPr="00DA7D58" w:rsidRDefault="00A35297" w:rsidP="00A35297">
      <w:pPr>
        <w:rPr>
          <w:lang w:val="es-ES_tradnl"/>
        </w:rPr>
      </w:pPr>
    </w:p>
    <w:p w14:paraId="259BFFCF"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4FA735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CB1692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D1C363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E59B50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282928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63D104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34E0C70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AC790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FAC4B9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FDE0E8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14:paraId="727DCC7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E40645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55F65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D7F27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3FB5A38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1A007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91C70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8C340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14:paraId="1661020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64F2C7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66A84F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F7BAB22"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F341E2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98B09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6BBAB6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8AC909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1A9FE94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D76105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55DC6B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99CACD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05D5161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3C550F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BEE29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07F881"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14:paraId="75A3752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ABCACF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45812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78E985"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14:paraId="182BF2BB"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AD2FB5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020BA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8602F4"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42BCF71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90BAA3A"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8E590B"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FB035E"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14:paraId="4364740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66084FF"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FDB21B3"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A89B8E"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14:paraId="48DB344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C3D10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382636"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1E9F8A"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14:paraId="7038C69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C710B52"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CC0183"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862C553"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14:paraId="42B675B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D28371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D7820C"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A4BB68"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14:paraId="7C2F850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CCE239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38A10A"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86CB3D"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14:paraId="6F4A94F2"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60F3B47"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61F59F"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18C501"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14:paraId="688AD69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B41031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20A13D"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D65BC2"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14:paraId="5FACD80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57A378"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26FE0D"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ECE8D4"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14:paraId="7DD8516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4E80AD7"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F49779"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63CDBB"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14:paraId="6BDCE00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B8C246"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01E50D"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BCF3AD"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14:paraId="51C33CF0"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38C595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4D601D"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56D00C4" w14:textId="77777777"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4A05A5F1" w14:textId="77777777" w:rsidR="00A35297" w:rsidRPr="00DA7D58" w:rsidRDefault="00A35297" w:rsidP="00A35297">
      <w:pPr>
        <w:rPr>
          <w:lang w:val="es-ES_tradnl"/>
        </w:rPr>
      </w:pPr>
    </w:p>
    <w:p w14:paraId="55BBF7D3" w14:textId="77777777" w:rsidR="00A35297" w:rsidRPr="00DA7D58" w:rsidRDefault="00A35297" w:rsidP="00A35297">
      <w:pPr>
        <w:rPr>
          <w:lang w:val="es-ES_tradnl"/>
        </w:rPr>
      </w:pPr>
    </w:p>
    <w:p w14:paraId="271F3B5C"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7BAE3FC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4350CD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23B6F5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D2A925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53D604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EA499D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2D75EF0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D135A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304B78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70106F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14:paraId="4FC8D16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060C01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B5B0D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4EA97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6BADDCD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16A16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3ADA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E5605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14:paraId="7F5758B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07FE324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DDA646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E4A316F"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3388A6D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F4871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3EFEA0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5F2ED5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40E45AD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750D0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18087C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AE4A6E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0E63F863"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37EB3C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C42E9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3D1BE5"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14:paraId="0CBA25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3C996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D6AB9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80794B"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14:paraId="22AE03E8"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C2E8E7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1C6F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F34BC1"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08B4ADD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8D8A397"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089631"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76DACD"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6468614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7DA98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DDDA87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95945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14:paraId="539CBF9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36A0B3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3CE59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40BCE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1D2DBD4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F6EE87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D9B4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6F697E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14:paraId="58438FE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EC3102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4F8D5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ED64D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457FB1C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2F5A44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AB490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1E3FB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3021039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ED374F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3AC32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5D9B7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06318ED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D935A8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058A8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9FEC1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14:paraId="3EEFE79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41AF7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F433A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6E70F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1D462E9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94EA2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E84AB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861E5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14:paraId="14C0B30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75576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A6E56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BAA7B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3216350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FA1F3E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17D51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457A9B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18FC66AB" w14:textId="77777777" w:rsidR="00A35297" w:rsidRPr="00DA7D58" w:rsidRDefault="00A35297" w:rsidP="00A35297">
      <w:pPr>
        <w:rPr>
          <w:lang w:val="es-ES_tradnl"/>
        </w:rPr>
      </w:pPr>
    </w:p>
    <w:p w14:paraId="25FB78E7" w14:textId="77777777" w:rsidR="00A35297" w:rsidRPr="00DA7D58" w:rsidRDefault="00A35297" w:rsidP="00A35297">
      <w:pPr>
        <w:rPr>
          <w:lang w:val="es-ES_tradnl"/>
        </w:rPr>
      </w:pPr>
    </w:p>
    <w:p w14:paraId="3B59F409"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0838790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4F3C70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7261AA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BD92F5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5FAF38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475E503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128523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8868C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1283C3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F9BAE9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14:paraId="2EA28E7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9CCE6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A82F7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3202C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14:paraId="0E4FA6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D40988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28C52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1FDC3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14:paraId="72BCE23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0C0217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5D0447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1DE9312"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0788CA4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3F5F8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140882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3B3E5E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0FEDDC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C4F86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07B90B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F6BA6E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07AA6973"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33F872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3157E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055C15"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BBC9CB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9C0FC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155B0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529F77"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14:paraId="5DD15E5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DD4849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F0C2C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6DC954"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14:paraId="6C8A74B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41D7D6F" w14:textId="77777777"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61E3E4" w14:textId="77777777"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707021" w14:textId="77777777"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324C309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AC31F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705FEC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0C6359" w14:textId="77777777"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14:paraId="36394E5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F1C47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09C88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5E42E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C114E8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F7E4E5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8F71E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911D47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14:paraId="06F4692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EFF1ED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4FBB2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CADFB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A80089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972236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C50F6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EC5B8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71F22DC2"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CD715D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6E031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7A754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14:paraId="1112D3D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2D26D2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B3416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DFB44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14:paraId="0A223A3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54C73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6BCEC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E9099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4E81ED5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E1FADE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5EC4D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B3459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14:paraId="0C7051C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97A833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08845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C9A94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6DB232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BFD12B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C483E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C05D57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1FE1533C" w14:textId="77777777" w:rsidR="00A35297" w:rsidRPr="00DA7D58" w:rsidRDefault="00A35297" w:rsidP="00A35297">
      <w:pPr>
        <w:rPr>
          <w:lang w:val="es-ES_tradnl"/>
        </w:rPr>
      </w:pPr>
    </w:p>
    <w:p w14:paraId="2242EF21" w14:textId="77777777" w:rsidR="00A35297" w:rsidRPr="00DA7D58" w:rsidRDefault="00A35297" w:rsidP="00A35297">
      <w:pPr>
        <w:rPr>
          <w:lang w:val="es-ES_tradnl"/>
        </w:rPr>
      </w:pPr>
    </w:p>
    <w:p w14:paraId="7CDC7FA7"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10D68AB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21A327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20FB2D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F4BA16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37B4C4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C29F63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2453093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93A0C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78C1BD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5157C6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14:paraId="123E3BE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096200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56C51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D2FCF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775B192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8D2060"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FEEB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9150B3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14:paraId="5C7AF7DA"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CE21DB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99B59F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7D61F49"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2E58C7F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483593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E023F7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74A743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6A2B02A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FCC0E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18113C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FE11D3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77A0D00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F12811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EE10F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0D9883"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3D0F068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F5A634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A0866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51A40B"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14:paraId="6488DAB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479217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047D5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4A0AAF"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14:paraId="6C13E5D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13BF4C6"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2A3CA7"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659BBA"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14:paraId="0454003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66516F"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A4EFCCC"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44E00D"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14:paraId="4494A1B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98AE8D"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6D11A9"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4B6CAB"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14:paraId="3F0FB0E8"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50D52F6"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345A8B"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28262A8"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14:paraId="63A466B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8028102"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1C0390"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C1A35A"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14:paraId="12CA316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505956F"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428F14"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77BE3E"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14:paraId="6F9E442D"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1D6374C"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145A9E"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E52A8E"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14:paraId="790BEEB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5AA7433"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389A21"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7D900B"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14:paraId="45C56C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D16135"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8B04CC"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43D816"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14:paraId="61B0B6C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1E15B26"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729C70"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E87A83"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14:paraId="6755361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61ADB0"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512342"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C29183"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14:paraId="0E83FFD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B07FE2C"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AEA937"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39E648B" w14:textId="77777777"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78FB932E" w14:textId="77777777" w:rsidR="00A35297" w:rsidRPr="00DA7D58" w:rsidRDefault="00A35297" w:rsidP="00A35297">
      <w:pPr>
        <w:rPr>
          <w:lang w:val="es-ES_tradnl"/>
        </w:rPr>
      </w:pPr>
    </w:p>
    <w:p w14:paraId="664A3A01" w14:textId="77777777" w:rsidR="00A35297" w:rsidRPr="00DA7D58" w:rsidRDefault="00A35297" w:rsidP="00A35297">
      <w:pPr>
        <w:rPr>
          <w:lang w:val="es-ES_tradnl"/>
        </w:rPr>
      </w:pPr>
    </w:p>
    <w:p w14:paraId="48A02097"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06D32CF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20F0DB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68EA6B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99E5D8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B779E0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6F52D3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78F7BF3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7168E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FD2705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72B736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14:paraId="0625F31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6F77A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4EE17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2C863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4E814FF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EB0CD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58BE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99634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14:paraId="28ECA5A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1E575A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AE0112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0FE5AC3"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516697F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99C0E6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2E230C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A754F0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7D27A58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E19ED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596DD4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7B45B8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6A81FFF3"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50700D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B72FA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AC493A"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2EB6D95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44EAD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F2F51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B1D7F6"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14:paraId="20F92B0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7BC20A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3D051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F981E7"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14:paraId="1A47F68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1F45030"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B4EE18"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1EF274"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7DAEC50A"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5CA51B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DADD92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70C12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14:paraId="1F4BA3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CA029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D28C1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540B8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002801B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3BE9F8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F9E24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76A32B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14:paraId="3496723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9D70A5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B4C0A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4F204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65647D8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AA8EF8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F969A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5614B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0677890F"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B316D5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3CFB7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8737E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0676153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D1C18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F9C03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4FE0F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14:paraId="303CDD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17816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CCBB7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3FA22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0C84D83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9F74E9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8F184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A232D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2538DD2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6790B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27BB6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4D797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328CE2B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1884F9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61754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6DDB59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61E22D11" w14:textId="77777777" w:rsidR="00A35297" w:rsidRPr="00DA7D58" w:rsidRDefault="00A35297" w:rsidP="00A35297">
      <w:pPr>
        <w:rPr>
          <w:lang w:val="es-ES_tradnl"/>
        </w:rPr>
      </w:pPr>
    </w:p>
    <w:p w14:paraId="3CE7D3EC" w14:textId="77777777" w:rsidR="00A35297" w:rsidRPr="00DA7D58" w:rsidRDefault="00A35297" w:rsidP="00A35297">
      <w:pPr>
        <w:rPr>
          <w:lang w:val="es-ES_tradnl"/>
        </w:rPr>
      </w:pPr>
    </w:p>
    <w:p w14:paraId="24B9CA0C"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50FA8A4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688E28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C667F4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32C94E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059A69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A595AB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25C42AB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97B79C"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56BB22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F9DDA1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14:paraId="3BDF225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1A7E5E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2BC1E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BBC0C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2AA099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34C56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861F4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6A508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14:paraId="112C46F3"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E4099A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F52DF6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95230F0"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4BA1AC9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AA90F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C8973B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029B8C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0AD77BD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65F21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6055E2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6F908E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608C057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7B756A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84133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E1266E"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70D04B9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6BA158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D87C1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1E347C"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14:paraId="0CF6352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1F1CCA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4618C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31AE3E"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14:paraId="4EB2EB0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C60D3BB"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A7A39D"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3C7DCC"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573A1BF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0F039C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AE62C6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42A829"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14:paraId="58B7879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4EA75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77B18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E2E6A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4945A97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3DA379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92DC5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E1AE81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14:paraId="0967AA8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082490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37E6A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99A55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0192AAA5"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905ED4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6CE71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EACBA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14C1502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2A9368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9E014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A31DF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6FE23EA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72D476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18323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4A9FD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14:paraId="1319E81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89DD0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F0A83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71FD9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1D90322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E88AB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1EBE0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6D4F8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14:paraId="65E288F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E1BD2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22E5C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D5BDE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547A97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EACCA2A"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D478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327B49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093E4029" w14:textId="77777777" w:rsidR="00A35297" w:rsidRPr="00DA7D58" w:rsidRDefault="00A35297" w:rsidP="00A35297">
      <w:pPr>
        <w:rPr>
          <w:lang w:val="es-ES_tradnl"/>
        </w:rPr>
      </w:pPr>
    </w:p>
    <w:p w14:paraId="34302243" w14:textId="77777777" w:rsidR="00A35297" w:rsidRPr="00DA7D58" w:rsidRDefault="00A35297" w:rsidP="00A35297">
      <w:pPr>
        <w:rPr>
          <w:lang w:val="es-ES_tradnl"/>
        </w:rPr>
      </w:pPr>
    </w:p>
    <w:p w14:paraId="359F351D"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13FCA80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7C56C0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BCE483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3B579F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14C89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C60ADE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490463F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C7BD7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FBD11D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3615B9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14:paraId="541100E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87BAA9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4CFF2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E49AB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7B67667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5C7942"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A49C9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17140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14:paraId="2FFACAA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8D1F57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9C285D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6943D26"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29D3D31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3E09A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E05AF2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B1D305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313E2DA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560B9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608ACA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5D5417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2DFFC371"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96B3AD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BC05C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371A7C"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14:paraId="4AAB9D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F988F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08271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CFD85A"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14:paraId="0704F4A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4B324E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9C71B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C33640"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14:paraId="571EE83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42A04AD"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025D87"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CAE779"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0CDACB5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7BF8F5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AEA3AF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E5117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14:paraId="11A7F04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B746F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29FEF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2835E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4D60CB8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2B8963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67F3C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50008D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3BD0CE6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56C80D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98661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90747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7B08B58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48BF33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FEEAC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81FE6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67390B4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828607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09BB6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682AA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20A34CA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728F1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E744B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43C32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14:paraId="15DA8FD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C031B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4099F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5F7A1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79AE182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CCD887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8469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BA071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14:paraId="79C5D59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6E0749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E6A7F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C59A8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2B9B4A68"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59F72D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06A24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68BC89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7F8253CA" w14:textId="77777777" w:rsidR="00A35297" w:rsidRPr="00DA7D58" w:rsidRDefault="00A35297" w:rsidP="00A35297">
      <w:pPr>
        <w:rPr>
          <w:lang w:val="es-ES_tradnl"/>
        </w:rPr>
      </w:pPr>
    </w:p>
    <w:p w14:paraId="45D56EAF" w14:textId="77777777" w:rsidR="00A35297" w:rsidRPr="00DA7D58" w:rsidRDefault="00A35297" w:rsidP="00A35297">
      <w:pPr>
        <w:rPr>
          <w:lang w:val="es-ES_tradnl"/>
        </w:rPr>
      </w:pPr>
    </w:p>
    <w:p w14:paraId="2804049F" w14:textId="77777777" w:rsidR="00714D89" w:rsidRPr="00DA7D58" w:rsidRDefault="00714D89" w:rsidP="00A35297">
      <w:pPr>
        <w:rPr>
          <w:lang w:val="es-ES_tradnl"/>
        </w:rPr>
      </w:pPr>
    </w:p>
    <w:p w14:paraId="3D320175"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4C416E0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26EBA1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CE62DB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573CCA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67DCA2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2C009B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647C195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26AD0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7C8BF0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B5484EC"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14:paraId="586F980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7E5F78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54C6D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5DCC3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37D313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C28BDD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07541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30F92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14:paraId="4FE855C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78CCBEE"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F7836A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1D4E880"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178E50A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30C1D7"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C890E3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0F2A41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14:paraId="1CAB3A6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9B94DB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4E75C0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AC1ECE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4B80526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FEB85D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7B34F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ABE516"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14:paraId="1D1942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E662A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64939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7DD9CC"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14:paraId="10A9225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D2558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C949E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262D6A" w14:textId="77777777"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14:paraId="6C47164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39612A1"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5593D6"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15616B"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42C04BA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2E2B15"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C37B28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C990A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14:paraId="647A6E5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23742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2CBDC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78AC6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7E5D038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7E7DCA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09568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493AA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14:paraId="5443F78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15DDFB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5C187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2374C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1B75BCC1"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E7C761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CA83EE"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F3410CF"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780F306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ED6ECA4"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410FB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04CBE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67E9D87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9C02D2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909C9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D31C1A"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14:paraId="79E49A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22A1A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A05BA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E8392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6D99DD7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11A9F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B1558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29C5E6"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14:paraId="46B53FC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D156E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F926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9FE23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5B011F4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25D78AF"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EBA9E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9E255C4"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551A209D" w14:textId="77777777" w:rsidR="00A35297" w:rsidRPr="00DA7D58" w:rsidRDefault="00A35297" w:rsidP="00A35297">
      <w:pPr>
        <w:rPr>
          <w:lang w:val="es-ES_tradnl"/>
        </w:rPr>
      </w:pPr>
    </w:p>
    <w:p w14:paraId="666212DB" w14:textId="77777777" w:rsidR="00714D89" w:rsidRPr="00DA7D58" w:rsidRDefault="00714D89" w:rsidP="00A35297">
      <w:pPr>
        <w:rPr>
          <w:lang w:val="es-ES_tradnl"/>
        </w:rPr>
      </w:pPr>
    </w:p>
    <w:p w14:paraId="5B7A4402" w14:textId="77777777" w:rsidR="00A35297" w:rsidRPr="00DA7D58" w:rsidRDefault="00A35297" w:rsidP="00A35297">
      <w:pPr>
        <w:rPr>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A35297" w:rsidRPr="00DA7D58" w14:paraId="2CF17D6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C8FE28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6F170A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77B0E2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D9FDEC"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3EF433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14:paraId="63C0A73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64A0A6"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A73DE0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A1A0863"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14:paraId="13D44DC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0DCB0DD"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7A091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BBAC78"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14:paraId="46053A5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2B80755"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FE2B6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D330D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14:paraId="28B77E83"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19AEE38"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FB1CE6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348537C" w14:textId="77777777"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14:paraId="1D5D86E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7D1F7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52DC538"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7F3C1C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14:paraId="57AA7F4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0CE15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12DEB3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9A5C60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14:paraId="71C36D86"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2E1183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69C40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920B2D"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14:paraId="4B862B9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4DA60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E6B65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EE7EE1" w14:textId="77777777"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14:paraId="3FF084E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543465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EEC64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38AA77"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14:paraId="48DDCD2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9284EF1" w14:textId="77777777"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693B08" w14:textId="77777777"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0A86AF" w14:textId="77777777"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14:paraId="3914FEC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0151CE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5019BEF"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C8028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14:paraId="17DEE38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800CE9"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7C2BF2"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AED2EE"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48374D0"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CCAAD0B"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5D6F6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987147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14:paraId="3E29CBF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14:paraId="0070D2D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225297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B505F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B283A2"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14:paraId="1E0C2DF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3546429"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933044"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AF8EF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14:paraId="0890D91A"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44C11DB"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55D01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1C8115"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14:paraId="4806B92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E55F1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7DA203"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BD30D1"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14:paraId="7A7B6E8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F94D41"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1592C7"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AC9FCD"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14:paraId="385CF23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C4D6426"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07FDEA"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A4DA7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14:paraId="3E19983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C45D93"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46C271"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9E546B"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14:paraId="6A707A30"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6F2304D" w14:textId="77777777"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33F980" w14:textId="77777777"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8F78330" w14:textId="77777777"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14:paraId="780C74A7"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7BFF045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0E4161E"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931428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1D1454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45A81C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3F31FE8C"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3FFC776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577D3E"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46C670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14:paraId="1DB83CA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14:paraId="71AD6F5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7C7AB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7DE3F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D9ED711"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14:paraId="241CB3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94E6A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612ED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74DF0D4"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14:paraId="46457D3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C2DA7C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E8ABD2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14:paraId="2B8894F5" w14:textId="77777777"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14:paraId="31C74F99" w14:textId="77777777" w:rsidR="00053C2E" w:rsidRPr="00DA7D58" w:rsidRDefault="00053C2E" w:rsidP="008C1879">
            <w:pPr>
              <w:spacing w:after="0" w:line="240" w:lineRule="auto"/>
              <w:jc w:val="center"/>
              <w:rPr>
                <w:rFonts w:eastAsia="Times New Roman" w:cs="Calibri"/>
                <w:lang w:val="es-ES_tradnl" w:eastAsia="es-CO"/>
              </w:rPr>
            </w:pPr>
          </w:p>
        </w:tc>
      </w:tr>
      <w:tr w:rsidR="00053C2E" w:rsidRPr="00DA7D58" w14:paraId="0C0DD5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E0AE1E"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084B5A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14:paraId="6E38973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14:paraId="680118F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9C54688"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02F828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14:paraId="69AE8A6B"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717186E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D26A8E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294C4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0E5F19E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14:paraId="11E8A8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518A3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3107B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5E021B92"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14:paraId="165BF63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58D59E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BEDB2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46E9E751"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372CC4D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100F25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5D0DE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8EC2AA5"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38F42D9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B88888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FEB939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B8ADAAF"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14:paraId="7E2318E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85AE4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7CC5D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5EBFC63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14:paraId="0EB0686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37EF3E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5F3E7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14:paraId="58ECC78E" w14:textId="77777777"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14:paraId="302F40C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0A12A4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DED15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3C1296C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14:paraId="47C773E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FD444F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66A68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56103B8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08AA0AC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9B5DC3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CE74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6B4D1EF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08083FB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6B4EE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BFB88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571627F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14:paraId="04013B7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813B8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D5810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28C40BB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762A037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53774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14F03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754F16C9"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14:paraId="2F896C6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D311F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64292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4D8CD9B9"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14:paraId="604FDFE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6101E8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7017F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14:paraId="2E53CF99" w14:textId="77777777"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734D40AF" w14:textId="77777777" w:rsidR="00053C2E" w:rsidRPr="00DA7D58" w:rsidRDefault="00053C2E" w:rsidP="00053C2E">
      <w:pPr>
        <w:rPr>
          <w:b/>
          <w:color w:val="C00000"/>
          <w:sz w:val="56"/>
          <w:szCs w:val="56"/>
          <w:lang w:val="es-ES_tradnl"/>
        </w:rPr>
      </w:pPr>
    </w:p>
    <w:p w14:paraId="75B77A5F" w14:textId="77777777"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DBFB83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ADE9802"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87A443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596DFD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817403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2F07150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527A7CA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09FE2C"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D68DE0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14:paraId="7B1AE97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14:paraId="60C47D8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00CDC0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61A55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651138F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298316F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109DA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7CE1F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EF49EF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14:paraId="5819A65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515B6A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D0D479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117F34C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14:paraId="5673598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0F39D6"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22AA59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14:paraId="791FDD2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14:paraId="244D11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3EC419"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CF5B91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14:paraId="59C98DA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1474E25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B97967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749E9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31F4B94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1AF139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31CD02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69E46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706CD9E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14:paraId="19A1998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324C86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283C7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13A41AB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5D8B030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78B889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04CE3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266721D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6C42C87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901463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0F092A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28374AF1"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14:paraId="3E46300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110BB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FBD14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4098BAE1"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18B38DC8"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5ACE0F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3F69E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3FCF8F26" w14:textId="77777777"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5CDD06F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B52F77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ED5B5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44D5E5C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2572F55B"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6602AD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59158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E9CEE6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48D569FF"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63B7B4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F516C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3F76BA4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7E86D6F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502F8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3D45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3A94EE4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14:paraId="542ED97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F1972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40695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721614F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1773742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45A6C3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F5A78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5A29FA4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3BBC34A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3AAC8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FA1DD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14:paraId="6256EC8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14:paraId="1ECBB0D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E3CED6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6CFA4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69CAA93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074C624E" w14:textId="77777777" w:rsidR="00053C2E" w:rsidRPr="00DA7D58" w:rsidRDefault="00053C2E" w:rsidP="00053C2E">
      <w:pPr>
        <w:jc w:val="center"/>
        <w:rPr>
          <w:b/>
          <w:color w:val="C00000"/>
          <w:sz w:val="56"/>
          <w:szCs w:val="56"/>
          <w:lang w:val="es-ES_tradnl"/>
        </w:rPr>
      </w:pPr>
    </w:p>
    <w:p w14:paraId="18640C47"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384AF5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137AD46"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FFF3A1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D6427C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65793B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48CB1F8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14:paraId="38C8EF6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488DA2"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E6E233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1249EAFF" w14:textId="77777777"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14:paraId="4121C19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95608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0A48BD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395491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77F889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0D57C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5EE8DB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BC0A14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14:paraId="230EE5B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4D1D32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09D38F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3A9FE48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14:paraId="661007B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903D35"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7188E0E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2B292F8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14:paraId="643E370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0048C2A"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1981DFD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2674A72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50692F1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1D2AF0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A92BB4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A274AB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46166A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4111AC"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14FDE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0227CB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14:paraId="7E42D458"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503157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25B67D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7AACB3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201ED4D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4D92C3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A829B7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F9206E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32BE7F9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9D8BD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AF594E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A5DFCF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14:paraId="7239936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31F1B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411D65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B59771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14:paraId="5D5041C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5D7BFA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0E0A4E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25237BC7" w14:textId="77777777"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087FE8A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AF964BC"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C9A658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A35AEC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14:paraId="5BAA776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E0E3ED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38E947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FE1FCC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07FF076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5B40EA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7A2DA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DB01AC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689301C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DCBB11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A56964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6D0EFF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14:paraId="217127E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B8968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6735AF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2765A4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31660D1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13F2C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1548DE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3D5F00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7F05B0F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110F5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0852F6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077626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14:paraId="518FEC4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8623D5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BD7D03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715B2B1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1968A6E1" w14:textId="77777777" w:rsidR="00053C2E" w:rsidRPr="00DA7D58" w:rsidRDefault="00053C2E" w:rsidP="00053C2E">
      <w:pPr>
        <w:jc w:val="center"/>
        <w:rPr>
          <w:b/>
          <w:color w:val="C00000"/>
          <w:sz w:val="56"/>
          <w:szCs w:val="56"/>
          <w:lang w:val="es-ES_tradnl"/>
        </w:rPr>
      </w:pPr>
    </w:p>
    <w:p w14:paraId="5ED6D0F7"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5B8CBF9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21B7BA7"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363B36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2E621F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1B1559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5B2CAA43"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68C1AE6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9E788B"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78335E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7FB89F3C" w14:textId="77777777"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14:paraId="52A58C6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94D0ED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C3E60D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016B83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4CE347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07A89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4DAFDD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0493DA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14:paraId="0875224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5C0619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06C152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4D7479E5"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14:paraId="2C4BD96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0B0EC2A"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E60D01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131BCB1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14:paraId="6B67A7D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4DFEAEE"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4D44943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AF7B1A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2A64164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29FB2B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397B9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EB32A2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6F12F57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B8211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ED9A9F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F5A87A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14:paraId="2C9E2FC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55FFAB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E21737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457EFF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0130B47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B9C871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EF853D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7B5B6C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34D8012C"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4876B4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A2C6CC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555BA4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14:paraId="2900E1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DB1C47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7CB982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899A2A2"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26660A5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1E0F50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E25514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08AB158A"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70DFDB1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3A6FF0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892601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27D6D89"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2E48E79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6E3DAC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E4D597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86DFB2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5832280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DE9D01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DE0F7B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A8B2C5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2A6AA1E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73592F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D54F1F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ED271F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14:paraId="73CE81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D1722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915499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0B3FBC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3BF6C25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45CD2E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8147AA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4B341F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5905116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8AC8D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B46D6C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7A9D2B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14:paraId="11DEFC91"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279068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7FCB4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64A465B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328C0D69" w14:textId="77777777" w:rsidR="00053C2E" w:rsidRPr="00DA7D58" w:rsidRDefault="00053C2E" w:rsidP="00053C2E">
      <w:pPr>
        <w:jc w:val="center"/>
        <w:rPr>
          <w:b/>
          <w:color w:val="C00000"/>
          <w:sz w:val="56"/>
          <w:szCs w:val="56"/>
          <w:lang w:val="es-ES_tradnl"/>
        </w:rPr>
      </w:pPr>
    </w:p>
    <w:p w14:paraId="41EB3A9A"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6431CD8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8340E64"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0191A7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E196F7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0D539F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5F1C854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68F4906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A5D076"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53B2FB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6AA221B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14:paraId="7E96F15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9554D6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88693C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DDEFCD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39A942C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FB56EA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E629A4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7C4F2F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0D29390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D7462E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502124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1B830A2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5EEFE0F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7DD0F6"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52C613C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13F2A6A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14:paraId="3A19D9E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95E8C0"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190EEE1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6CD1724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33F2A36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CC9FB3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BB6531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C9DFCA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0EAFDC4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E748A1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7E2EAC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7568EC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14:paraId="5E3EABF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BA373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89D722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B3152B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295B248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558F8A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1470BA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D971DB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161544B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896553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A4F317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B285A19"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14:paraId="063599B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8F97C2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61C473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5E61162"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029381A1"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157F04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5A8CC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27B9162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547EA55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FE0BE7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BF72E2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4B1650D"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39BC7A3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99A2A5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A5616E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3B88B14"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14:paraId="6B49E2B5"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EA8BAA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A0CDD5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A93986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61F53AC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C8B244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0FC830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23C64D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14:paraId="117D4F2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DD111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6E517D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DD14CD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1F63759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52B23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28A8A3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7E460D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14:paraId="6390AAB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5A1F94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1E48B6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7C3F4B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14:paraId="70CA053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FF2D15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156487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462767E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113742A9" w14:textId="77777777" w:rsidR="00053C2E" w:rsidRPr="00DA7D58" w:rsidRDefault="00053C2E" w:rsidP="00053C2E">
      <w:pPr>
        <w:jc w:val="center"/>
        <w:rPr>
          <w:b/>
          <w:color w:val="C00000"/>
          <w:sz w:val="56"/>
          <w:szCs w:val="56"/>
          <w:lang w:val="es-ES_tradnl"/>
        </w:rPr>
      </w:pPr>
    </w:p>
    <w:p w14:paraId="100516E7"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4EB4FB6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E4C56AA"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1A57AD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465939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7DB143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3AA45DF3"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20E48B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01EA818"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323613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7F55FD5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14:paraId="6147AA4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AB98AD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B11040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6D4157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36F27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5B526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B7554F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F498B3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14:paraId="0FE8A88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A59CD9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230CE1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355EC642"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1167870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95C849"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C318D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441915D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6A0FC60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BB44B5F"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5EBC52F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79C7338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2206C94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A2D2FF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295273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F0F1E3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64FB477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652D9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993EB6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ABAA28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14:paraId="303A5538"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6F1F30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B04457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DEA4A8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683EF8D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8E40AF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F8502A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CC40D4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34DEB36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DD674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2D130A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E44EA55"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14:paraId="4778D47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94EE8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2906E4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9E3E945"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0B1B5899"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17C596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A7EEC1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1234B54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75B9205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322A1B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2A2A72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4F4930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36ABB6D5"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A1AE7F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543109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8E0E48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14:paraId="5EF1429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491CE2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89EF15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49E10A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67378C8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8945A9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E654F5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FA1A4A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0FD19CC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166D9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C77C25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967D7E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2CE03CA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777F6B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0410A2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A2F1FB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14:paraId="2167C62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8444C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A4EC21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A797AC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14:paraId="6B6605D0"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529F0A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501333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2A17BAC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43F9F75F" w14:textId="77777777" w:rsidR="00053C2E" w:rsidRPr="00DA7D58" w:rsidRDefault="00053C2E" w:rsidP="00053C2E">
      <w:pPr>
        <w:jc w:val="center"/>
        <w:rPr>
          <w:b/>
          <w:color w:val="C00000"/>
          <w:sz w:val="56"/>
          <w:szCs w:val="56"/>
          <w:lang w:val="es-ES_tradnl"/>
        </w:rPr>
      </w:pPr>
    </w:p>
    <w:p w14:paraId="6793C642"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71E832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B29CE82"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DE426B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4AE445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C80EC9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19002F2D"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21BD21D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9B272C"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33A83F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56E4C74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14:paraId="7AB0758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FC8206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B8FED7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B95537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D41929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992F0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5AD225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E0B297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11BAA76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7A2849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0C4D8B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0AB9B753"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73A5056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B4A907"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DC55B7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4753C47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14:paraId="584F3D6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CC7FFB"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C5691E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02937D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7DCCC218"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2F317D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2E59BB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D94BAB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74DC710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3F000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2F15A1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019479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14:paraId="5E9A164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7E8049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B04C47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0F0BD4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154DF0B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85642C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04D2FC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C2EAA7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0F17E43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A189D2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D50F67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60C409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14:paraId="472D16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9BAEC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98D187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4F00643"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77BEED8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7BD594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61688F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4991C1A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46F6ABF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2ABF17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95A774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E9FE3E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416FC19E"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0312D6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9A6B09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AD250B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14:paraId="0EEC5DE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763A04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40830B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9409DA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0672EF6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CDBC2D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5CE43A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505B16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563514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56B3A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337163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35B075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41352A7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6CF7C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869B92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AF0C15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14:paraId="1C75D3E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AA587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50FB8A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72B8AB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14:paraId="2AA26D6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F4FA9B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E2FFA3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71A0387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344B7876" w14:textId="77777777" w:rsidR="00053C2E" w:rsidRPr="00DA7D58" w:rsidRDefault="00053C2E" w:rsidP="00053C2E">
      <w:pPr>
        <w:jc w:val="center"/>
        <w:rPr>
          <w:b/>
          <w:color w:val="C00000"/>
          <w:sz w:val="56"/>
          <w:szCs w:val="56"/>
          <w:lang w:val="es-ES_tradnl"/>
        </w:rPr>
      </w:pPr>
    </w:p>
    <w:p w14:paraId="4E590642"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F86536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851DF14"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7E7D89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46CAF8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897DC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34E7E699"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59E7C8E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3A4566"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9852FA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2580D13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14:paraId="6E5960E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C134B8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B44DB9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BAA465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3B4D8A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E6797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5CDDED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5EB6CA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32B85A6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BE8542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AF18C6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5FA40749"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68C260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70136D"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17A634C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E43C3F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0D4A37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FE0DE9"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4468689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7480D3C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1DCA9E4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349267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854ECF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D1445E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14:paraId="0745817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26470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47FDDD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86D619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14:paraId="60D7399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08546E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3FDEDB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F96376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6788745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BC915E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C5ABDD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0311F3F" w14:textId="77777777"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14:paraId="5518A77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8E3761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935ECF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4D11B7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14:paraId="4B2688F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DDD28E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8778B0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D1E36BB"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7EB9015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060335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59E1D0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3DCD0EAE"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7B8D17B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A74BE5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BB807A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E0B1E1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283CA24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ED3A16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7E3785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C8C2A3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14:paraId="1E8AA6F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92A41E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52F190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AE000C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56B277F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8340EF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02E431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9D18A4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0945C5C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B23FF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C4BACE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E352E8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706CFE5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4C074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6412D5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D75EF6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14:paraId="434D967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65CF2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CC907E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741D32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14:paraId="3352CD6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293432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6831D4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5F073A4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0A9F5ABD" w14:textId="77777777" w:rsidR="00053C2E" w:rsidRPr="00DA7D58" w:rsidRDefault="00053C2E" w:rsidP="00053C2E">
      <w:pPr>
        <w:jc w:val="center"/>
        <w:rPr>
          <w:b/>
          <w:color w:val="C00000"/>
          <w:sz w:val="56"/>
          <w:szCs w:val="56"/>
          <w:lang w:val="es-ES_tradnl"/>
        </w:rPr>
      </w:pPr>
    </w:p>
    <w:p w14:paraId="1E68C879"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1786F53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4DF8C32"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F12238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5E9787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8C01EB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1D671B1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4048188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79C068"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CD71A9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1322FCC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14:paraId="01FCCAB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8E1389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3452BB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FAAAEB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4A40BB9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FA9A0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DF4424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E9EB98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4787A05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06AB07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8004F5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0EF0D0D1"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633C8CA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1F0F35"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779749C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01F65C3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5D99AD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ED11B4"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35CCFCD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140D4EE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7D09370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B933BA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A63604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170BCD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14:paraId="5F3828A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9201B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D584CB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F8367F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14:paraId="0613E8B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87C51C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45B1C1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651401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2BD7325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4D3060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E9AFCB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ADD6E24" w14:textId="77777777"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14:paraId="3AD754E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9B4317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0D9881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447356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14:paraId="7BCC11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E00DA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B77EE2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2F7E9AC"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7FEE0121"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EDB4B6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DE901F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0EFC4BA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342AF18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8AE3E2E"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F9459D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947022A"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2092C61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E80B40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A86CD7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0859AD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537D989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9C5FD8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B9B161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7AB58E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56546E5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52AA9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26690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3B7340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28670FE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19486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4FAB67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136A51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002F120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DA20D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F2B544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C4CFA6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43911EA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D2849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F36983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C79B13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14:paraId="1024130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152CD3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097357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53EB979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52FB3887" w14:textId="77777777" w:rsidR="00053C2E" w:rsidRPr="00DA7D58" w:rsidRDefault="00053C2E" w:rsidP="00053C2E">
      <w:pPr>
        <w:jc w:val="center"/>
        <w:rPr>
          <w:b/>
          <w:color w:val="C00000"/>
          <w:sz w:val="56"/>
          <w:szCs w:val="56"/>
          <w:lang w:val="es-ES_tradnl"/>
        </w:rPr>
      </w:pPr>
    </w:p>
    <w:p w14:paraId="0AB48157"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A74347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9D2A878"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195D0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B6B735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435CCF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5F0413B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05F0643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0E41F4"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904FD5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6F78BCD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14:paraId="325A5E6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2412DA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980544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B2EED8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7C12D7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E48EE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E4A121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AA42F8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54D9B95E"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8F9B74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EF9B7A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5D0646D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75EE39C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A93B9E"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5A60E88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2C54B7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437EB1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2B5DAF"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4DB5ED0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753C37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3CBF30C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E78E6A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F36AB2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F50E07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14:paraId="4850C2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BE56E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A196A6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C140D5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14:paraId="3E221C9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D45B14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5AE16B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2AAD10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0F143F3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DAF89EC"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24AFE0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1FF029E" w14:textId="77777777"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14:paraId="6146658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C9F65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CFBA3B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CC4B451"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14:paraId="003C07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4B2180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F4FB30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F941D7C"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78D9A9E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9EED6A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AAC90B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4937B2F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167909E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157427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B9E3A6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0346E52"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5F3156A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C7D625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131AC3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9A9B92A"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14:paraId="2998502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2D608B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818B88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76C1CC4"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14:paraId="5BFB81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472CC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C8C9A0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8FD643E"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14:paraId="1B58FE1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AAF892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B2DD51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855B6F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14:paraId="0DCE097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0199D5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1B4ECC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4ECDC5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14:paraId="155CB06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4CF5F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785BEC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0F3D5C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14:paraId="590332A3"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FE7032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C6FE1E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6B3B323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6ABA8761"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E5120A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0E89139"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517EA4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183BD4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01F11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438AC91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60818F6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95E10A4"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8B12DF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003DDE3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14:paraId="0DBCC2E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5677CE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E30406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C24758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3688B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8D3CF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E6849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1CD7E0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046EF0E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CADB6B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F46985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72500F7C"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0291A00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1B7959"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4C0B191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60CF0F7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225F08F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7B4E4D1"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1BAE93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5A91B1C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52F5902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2E809D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ACDEDE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92C48E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14:paraId="54B3CD5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A8C20D"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2292CF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0ADC03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14:paraId="199387C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0D8F72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E8E01E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8ED1034"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14:paraId="6623881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BCC1AC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02B52E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9192EC1" w14:textId="77777777"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14:paraId="5476D68C"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C28BC5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1CF05B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E1C084A"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14:paraId="71F5470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11A6A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6324C4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2A5E955"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3EB68A8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9B2DFF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E47BDE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714D54AE"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6BCD2EF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BED257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3C46BC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16787B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14:paraId="43671FA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98FDD9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F351A0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333C05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37D5769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63707A9"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82DDA1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214ED0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55CA0BE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332506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C441E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C51B644"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7B8DF6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381F9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B1FFEC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57DF0D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14:paraId="78AA5F2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02BBB8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8C512C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B6DA6F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4BE3984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B11B28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0FA26C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7AE7C4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14:paraId="744872B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5558A6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DAB442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5E62183B"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1A65A3CF" w14:textId="77777777" w:rsidR="00053C2E" w:rsidRPr="00DA7D58" w:rsidRDefault="00053C2E" w:rsidP="00053C2E">
      <w:pPr>
        <w:jc w:val="center"/>
        <w:rPr>
          <w:b/>
          <w:color w:val="C00000"/>
          <w:sz w:val="56"/>
          <w:szCs w:val="56"/>
          <w:lang w:val="es-ES_tradnl"/>
        </w:rPr>
      </w:pPr>
    </w:p>
    <w:p w14:paraId="484A010F"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397723F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A177384"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0B76B5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79DC106"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A02C38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07148676"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31B879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ABEFC2"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119B95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72E7627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14:paraId="50ADCB0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0F300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AB2A92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311105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6AE8829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51AB9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62FE17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5E8B15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2B3EA60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4E5C95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E6A188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373C9C22"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4EB1817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7561E5"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3B395CD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22AC7FD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6208DA1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BFD58C"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7C701B3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73D2335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5AB8E7D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8A3687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FEB7B5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7E797D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14:paraId="1D2A002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A35A62"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FCF205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8179E8A"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14:paraId="2C9B34A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F55BBB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70EBDC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B948ABD"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14:paraId="28F2A6F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93FA2CA"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954FB1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C31AE25" w14:textId="77777777"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14:paraId="01E529E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FC56A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E95275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B1363B7"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14:paraId="3A1FF05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85C5F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A081A9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3F070B1"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14:paraId="771E2380"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6553D9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F286B8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0CB0D669"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5F275D9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A44EFE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1B3EA8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E39EC3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14:paraId="0DE22EDF"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43DFD0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9212F4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9200EB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4631AE85"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92CDC0E"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902E40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4EF272F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40E247D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B010C04"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236DE4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DFA282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48CE6FB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EAD261"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295B3D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4205E4C"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14:paraId="49C0BD1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A16F3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6355F3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893661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7A8AF5C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23573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0D527A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C60041F"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14:paraId="6272863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0047976"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6B4825B"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55F9926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5E9384B5" w14:textId="77777777" w:rsidR="00053C2E" w:rsidRPr="00DA7D58" w:rsidRDefault="00053C2E" w:rsidP="00053C2E">
      <w:pPr>
        <w:jc w:val="center"/>
        <w:rPr>
          <w:b/>
          <w:color w:val="C00000"/>
          <w:sz w:val="56"/>
          <w:szCs w:val="56"/>
          <w:lang w:val="es-ES_tradnl"/>
        </w:rPr>
      </w:pPr>
    </w:p>
    <w:p w14:paraId="5C56EB58" w14:textId="77777777"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firstRow="1" w:lastRow="0" w:firstColumn="1" w:lastColumn="0" w:noHBand="0" w:noVBand="1"/>
      </w:tblPr>
      <w:tblGrid>
        <w:gridCol w:w="2400"/>
        <w:gridCol w:w="1200"/>
        <w:gridCol w:w="1320"/>
        <w:gridCol w:w="1200"/>
        <w:gridCol w:w="1200"/>
        <w:gridCol w:w="1894"/>
      </w:tblGrid>
      <w:tr w:rsidR="00053C2E" w:rsidRPr="00DA7D58" w14:paraId="74E5377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D8F75C6" w14:textId="77777777"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3A5E87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ED5397D"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50B32B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14:paraId="49A5B388"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14:paraId="620D97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8D4F2F" w14:textId="77777777"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023831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14:paraId="6D68A1A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14:paraId="4CB429E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8CF91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13DA17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467C9C3"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14:paraId="1C4F146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6B7C075"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25F1DE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60BC34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14:paraId="0CF499BB"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0CF2B5C"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6BF1DC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2CE5F4FF"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14:paraId="26AC65A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BA4C2A"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C08A7B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2316399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14:paraId="1DB596B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C43439" w14:textId="77777777"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08143AEA"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14:paraId="0B24CC1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14:paraId="30BB41CF"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A63016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33ABFD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FDE5DA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14:paraId="3670A9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D864E3"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7AA3254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FD98282"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14:paraId="610DB6F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B15A3D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83B602D"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08E5558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14:paraId="0DBC77C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631D72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11906A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8213A0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14:paraId="690FB3F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4B3D6C"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B8019F2"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C703E3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14:paraId="2BCCAA5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792CAF"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35B3F065"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531A1CB8"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14:paraId="2571E9A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5B0A4B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44AC3F7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14:paraId="1F0BDEE0" w14:textId="77777777"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14:paraId="56054AC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E1D80F0"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CE845C9"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5CA1E9E"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14:paraId="1ED30AC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4124A5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6CBA151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9C6E885"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14:paraId="31E804CA"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150A984"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2E83FC27"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186D3DC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14:paraId="02310C2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0C78C6"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52821108"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62D43639"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14:paraId="2DBBDE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AB75FB"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2D9DACF"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7AABD94A"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14:paraId="71FC7EE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B54A801"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9BDE25E"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24A1E5E0"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14:paraId="6B6A511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E9DCE37"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06FD13E3"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14:paraId="35F0A157"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14:paraId="35B4DD0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8B58198" w14:textId="77777777"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14:paraId="1639A4E0" w14:textId="77777777"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14:paraId="3C76D421" w14:textId="77777777"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14:paraId="768FB2EC" w14:textId="77777777" w:rsidR="00053C2E" w:rsidRPr="00DA7D58" w:rsidRDefault="00053C2E" w:rsidP="00053C2E">
      <w:pPr>
        <w:jc w:val="center"/>
        <w:rPr>
          <w:b/>
          <w:color w:val="C00000"/>
          <w:sz w:val="56"/>
          <w:szCs w:val="56"/>
          <w:lang w:val="es-ES_tradnl"/>
        </w:rPr>
      </w:pPr>
    </w:p>
    <w:p w14:paraId="01D00B16" w14:textId="77777777" w:rsidR="00053C2E" w:rsidRPr="00DA7D58" w:rsidRDefault="00053C2E" w:rsidP="00053C2E">
      <w:pPr>
        <w:rPr>
          <w:lang w:val="es-ES_tradnl"/>
        </w:rPr>
      </w:pPr>
    </w:p>
    <w:p w14:paraId="25460E81" w14:textId="77777777" w:rsidR="00053C2E" w:rsidRPr="00DA7D58" w:rsidRDefault="00053C2E" w:rsidP="00053C2E">
      <w:pPr>
        <w:rPr>
          <w:lang w:val="es-ES_tradnl"/>
        </w:rPr>
      </w:pPr>
    </w:p>
    <w:p w14:paraId="0BA73799" w14:textId="77777777"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053C2E" w:rsidRPr="00DA7D58" w14:paraId="07F1DF1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90C8CB3"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17E77A2"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BC05C11"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D98C654"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8FD494C" w14:textId="77777777"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0.2</w:t>
            </w:r>
          </w:p>
        </w:tc>
      </w:tr>
      <w:tr w:rsidR="00053C2E" w:rsidRPr="00DA7D58" w14:paraId="15D1B2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07960B"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F142266"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2788D4D"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14:paraId="4E0D4DB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8BB43CE"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25105A"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F1105B"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14:paraId="1BC9E18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F6B83CD"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AC4843"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5CDE53"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14:paraId="5F3E10D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ADDEDE8"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EFCAC68"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E6EE46D" w14:textId="77777777"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053C2E" w:rsidRPr="00DA7D58" w14:paraId="1DCDC43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193A35"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1DAFA3E"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8BEE116"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14:paraId="71D61BB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EC2BF1"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45EB9D4"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10BEED3"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14:paraId="16BF928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DF35B68"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0689B6"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DDD84B"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14:paraId="73F0ACA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654AB7"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F02A1F"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8CA05B"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14:paraId="182B35E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31B9A24"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F54873"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E91082"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14:paraId="4D74B29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CC091C0"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A445A0"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0FBA8E"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14:paraId="640264A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0F48FB2"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13959A9"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31727F"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14:paraId="23BAB43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ADB3CF2"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BDDC31"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B51A32"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14:paraId="42E4D02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C9FDFAB"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54867A"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1B7CA9D" w14:textId="77777777"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14:paraId="28B46FE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F11A628"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202565"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477DDD"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14:paraId="3C71358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D3520D2"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38EB75"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ADD92C"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14:paraId="1D0BAFB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E1EDC32"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F262CC"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C516E2"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14:paraId="3591FBE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4611AF4"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53FF2B"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71107A"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14:paraId="2436DF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798FC1"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8CB9DB"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C2B8C3"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53C2E" w:rsidRPr="00DA7D58" w14:paraId="499459E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81B3ACC"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AB9253"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1981C7"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14:paraId="0B32EEF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B4AC07F"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C7BB73"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6F1985"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14:paraId="5E5E2E2C"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C073A6D" w14:textId="77777777"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592B41" w14:textId="77777777"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3DD5DA5" w14:textId="77777777"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E1E46C4" w14:textId="77777777" w:rsidR="00053C2E" w:rsidRPr="00DA7D58" w:rsidRDefault="00053C2E" w:rsidP="00053C2E">
      <w:pPr>
        <w:rPr>
          <w:lang w:val="es-ES_tradnl"/>
        </w:rPr>
      </w:pPr>
    </w:p>
    <w:p w14:paraId="4A8DC5EA" w14:textId="77777777" w:rsidR="00053C2E" w:rsidRPr="00DA7D58" w:rsidRDefault="00053C2E" w:rsidP="00053C2E">
      <w:pPr>
        <w:rPr>
          <w:lang w:val="es-ES_tradnl"/>
        </w:rPr>
      </w:pPr>
    </w:p>
    <w:p w14:paraId="3BEE6D63" w14:textId="77777777" w:rsidR="00CF29D5" w:rsidRPr="00DA7D58" w:rsidRDefault="00CF29D5" w:rsidP="00CF29D5">
      <w:pPr>
        <w:rPr>
          <w:lang w:val="es-ES_tradnl"/>
        </w:rPr>
      </w:pPr>
    </w:p>
    <w:p w14:paraId="44E73E77" w14:textId="77777777" w:rsidR="00CF29D5" w:rsidRPr="00DA7D58" w:rsidRDefault="00CF29D5" w:rsidP="00CF29D5">
      <w:pPr>
        <w:rPr>
          <w:lang w:val="es-ES_tradnl"/>
        </w:rPr>
      </w:pPr>
    </w:p>
    <w:p w14:paraId="76542A5A"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558E584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5E9B7B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2395BB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D8067D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21BFC8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6B33F3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F29D5" w:rsidRPr="00DA7D58" w14:paraId="6A37A35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0DDC0D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63C97A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D93CD4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14:paraId="77E2007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3822C6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EF3A0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92C02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41BE0E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39AC5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94E22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B5425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11A8F82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33355C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36F77C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6540DF9"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641FA4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43C86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56BFD0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AD68E5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02670FF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F7B1B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569E88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B09CF6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370AF32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6DB62B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681D3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34CF8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002819B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1F932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5C69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43628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14:paraId="236E969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D6FED5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F18E6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F1058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3296FA9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492EFE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0A1F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62710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730E332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517BBD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A8EB45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A89FF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14:paraId="3A3CC89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CC55C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027BA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4E3B1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5BE72BB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8E7A19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2F172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E98830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202F198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E84B73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767BF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7FC17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45F2DF6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9F220B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DDBE7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E06E4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6E1BD41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1721F5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28C55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275CB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6941A13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CA4050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62418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798DC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14:paraId="0CBFADA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D2166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B2C82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B4A23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06D6A75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0750CA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730C4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A9EC2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4FE07DA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3DF37A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66191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DC8B8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146A473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24216F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77AF4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68C6E2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C3A4D7D" w14:textId="77777777" w:rsidR="00CF29D5" w:rsidRPr="00DA7D58" w:rsidRDefault="00CF29D5" w:rsidP="00CF29D5">
      <w:pPr>
        <w:rPr>
          <w:lang w:val="es-ES_tradnl"/>
        </w:rPr>
      </w:pPr>
    </w:p>
    <w:p w14:paraId="73BB85B4" w14:textId="77777777" w:rsidR="00CF29D5" w:rsidRPr="00DA7D58" w:rsidRDefault="00CF29D5" w:rsidP="00CF29D5">
      <w:pPr>
        <w:rPr>
          <w:lang w:val="es-ES_tradnl"/>
        </w:rPr>
      </w:pPr>
    </w:p>
    <w:p w14:paraId="7C054DA9" w14:textId="77777777" w:rsidR="00CF29D5" w:rsidRPr="00DA7D58" w:rsidRDefault="00CF29D5" w:rsidP="00CF29D5">
      <w:pPr>
        <w:rPr>
          <w:lang w:val="es-ES_tradnl"/>
        </w:rPr>
      </w:pPr>
    </w:p>
    <w:p w14:paraId="72815596" w14:textId="77777777" w:rsidR="00CF29D5" w:rsidRPr="00DA7D58" w:rsidRDefault="00CF29D5" w:rsidP="00CF29D5">
      <w:pPr>
        <w:rPr>
          <w:lang w:val="es-ES_tradnl"/>
        </w:rPr>
      </w:pPr>
    </w:p>
    <w:p w14:paraId="66BD4BCF"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6582BEC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71228D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EB524A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64D14F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62ABEF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0EE000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1B5DF40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3DE2D7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D82FF2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5835B9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14:paraId="16E21FA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672BD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09067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4A8BC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07DC50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E4030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5535C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FDE8E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7993727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A0B871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749807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9D19D7B"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012BAB8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9C1A8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7B25CE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0A3A63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6998BA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60FC7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AC23C9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89A7C2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4B63F9EA"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324A52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E0E5D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DE620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5FFD19A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776F8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FDB57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27EEB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14:paraId="427D9DA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BCDE03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1FF2A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ABD10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34D5704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814FEE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83E6D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3AC64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311664B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B412F8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EC84E4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70526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734C0FA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22301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9B04D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15B84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4E034B9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802586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06889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EB2D78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4AEC7AA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F7852E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120AD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37A61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3752ACE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D2B3E6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04C88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8EEE2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674A8B12"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9BFDAE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3CD61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EDD67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2D93C7D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1C60F9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5052A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8042E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319FDF0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966BC8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5C5C9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57FD5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6326652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D3D091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9335A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7E80F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14:paraId="4B01692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02CEA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BE957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78C3E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7A8776D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02C32B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A29B1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B25219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9E660FB" w14:textId="77777777" w:rsidR="00CF29D5" w:rsidRPr="00DA7D58" w:rsidRDefault="00CF29D5" w:rsidP="00CF29D5">
      <w:pPr>
        <w:rPr>
          <w:lang w:val="es-ES_tradnl"/>
        </w:rPr>
      </w:pPr>
    </w:p>
    <w:p w14:paraId="56235F6A" w14:textId="77777777" w:rsidR="00CF29D5" w:rsidRPr="00DA7D58" w:rsidRDefault="00CF29D5" w:rsidP="00CF29D5">
      <w:pPr>
        <w:rPr>
          <w:lang w:val="es-ES_tradnl"/>
        </w:rPr>
      </w:pPr>
    </w:p>
    <w:p w14:paraId="2610445E" w14:textId="77777777" w:rsidR="00CF29D5" w:rsidRPr="00DA7D58" w:rsidRDefault="00CF29D5" w:rsidP="00CF29D5">
      <w:pPr>
        <w:rPr>
          <w:lang w:val="es-ES_tradnl"/>
        </w:rPr>
      </w:pPr>
    </w:p>
    <w:p w14:paraId="591BA256" w14:textId="77777777" w:rsidR="00CF29D5" w:rsidRPr="00DA7D58" w:rsidRDefault="00CF29D5" w:rsidP="00CF29D5">
      <w:pPr>
        <w:rPr>
          <w:lang w:val="es-ES_tradnl"/>
        </w:rPr>
      </w:pPr>
    </w:p>
    <w:p w14:paraId="142FB56E"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40F6D7D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54FFDE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8CD331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32D792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28CD24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F6C188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0C4500F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C39EF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3B70CC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0710E7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14:paraId="7A3D8E5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E41CDE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841C2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38B32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462FE04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68BBCF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DDEDB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F6052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4741CBD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5BB4E4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DB778E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2A6E23B"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169B27C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370D1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4FD23F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E59659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2A2BD9D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52A40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26CC35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18DDB8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5E85A1D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F5089A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BDE49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F7911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71A2EE4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9E1BA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96D29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1ADD2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14:paraId="23D2049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29BA36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D7CA0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6E702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3D55B70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B075FC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F1912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5B8DA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76DD4D2C"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C5C4BE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BD8E97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820A9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6F6B13A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E676A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631DF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816E2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5512679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9DDA67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47F0E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DF2C23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571808F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E1CE5F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B02ED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00F73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29817A9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01CB05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A6DF4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D1DFB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1E738DEF"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748519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6ECED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01144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6779155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18CEC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C0C68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8C67D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0526DAC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34DA8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B0A67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EFF8C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7A79596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EA4F0B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B4960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ED08D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2D58875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67A5D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516E9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0C4FA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36E6BC7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84E08D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B66CA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573649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CD9D3C3" w14:textId="77777777" w:rsidR="00CF29D5" w:rsidRPr="00DA7D58" w:rsidRDefault="00CF29D5" w:rsidP="00CF29D5">
      <w:pPr>
        <w:rPr>
          <w:lang w:val="es-ES_tradnl"/>
        </w:rPr>
      </w:pPr>
    </w:p>
    <w:p w14:paraId="5B9DBD33" w14:textId="77777777" w:rsidR="00CF29D5" w:rsidRPr="00DA7D58" w:rsidRDefault="00CF29D5" w:rsidP="00CF29D5">
      <w:pPr>
        <w:rPr>
          <w:lang w:val="es-ES_tradnl"/>
        </w:rPr>
      </w:pPr>
    </w:p>
    <w:p w14:paraId="4D7033CE" w14:textId="77777777" w:rsidR="00CF29D5" w:rsidRPr="00DA7D58" w:rsidRDefault="00CF29D5" w:rsidP="00CF29D5">
      <w:pPr>
        <w:rPr>
          <w:lang w:val="es-ES_tradnl"/>
        </w:rPr>
      </w:pPr>
    </w:p>
    <w:p w14:paraId="64803D5A" w14:textId="77777777" w:rsidR="00CF29D5" w:rsidRPr="00DA7D58" w:rsidRDefault="00CF29D5" w:rsidP="00CF29D5">
      <w:pPr>
        <w:rPr>
          <w:lang w:val="es-ES_tradnl"/>
        </w:rPr>
      </w:pPr>
    </w:p>
    <w:p w14:paraId="26BE8588"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2402293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615721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FC6EBB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D4CD19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710B9F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7B9F53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4748397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F2CBD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A83A45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74398C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14:paraId="70A3C9E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D0A4A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4882A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C8925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581ED07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684C3A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53EFA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1DED2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5939976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12F8DD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862391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B341C97"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418B64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7266B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CDB76E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A6EA3B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47CDAB9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BA4AEE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7D5D01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09DFBB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0912A095"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83D789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48BE0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B0009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5FE81CD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A728C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D534E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5BB2D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14:paraId="405A10E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6A8772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EFA20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26D8D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38B972D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A46D1A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E67AF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083A8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1B6D5F83"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D77148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C5BF70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21B6C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5E7CDC7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DF5E40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3AC12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10EDB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0D260D61"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722067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5FCAA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8EED31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6AB8402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7DBEFC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8B29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BEE73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6078717E"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98213F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442DD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9E6AE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5104A3B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7A6CA7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B2DD7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E7506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3DDB489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A0A4A2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CC62E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FA5D5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6CC86E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7BAF7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07BC2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7C90B8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02E2418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F5FF04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90F19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8FF62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304911A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F7D2D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5F9DC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34C3D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2D93D72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E37F12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2ABD0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9A1C1C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1BB176D8" w14:textId="77777777" w:rsidR="00CF29D5" w:rsidRPr="00DA7D58" w:rsidRDefault="00CF29D5" w:rsidP="00CF29D5">
      <w:pPr>
        <w:rPr>
          <w:lang w:val="es-ES_tradnl"/>
        </w:rPr>
      </w:pPr>
    </w:p>
    <w:p w14:paraId="0228EC21" w14:textId="77777777" w:rsidR="00CF29D5" w:rsidRPr="00DA7D58" w:rsidRDefault="00CF29D5" w:rsidP="00CF29D5">
      <w:pPr>
        <w:rPr>
          <w:lang w:val="es-ES_tradnl"/>
        </w:rPr>
      </w:pPr>
    </w:p>
    <w:p w14:paraId="76F74F2E" w14:textId="77777777" w:rsidR="00CF29D5" w:rsidRPr="00DA7D58" w:rsidRDefault="00CF29D5" w:rsidP="00CF29D5">
      <w:pPr>
        <w:rPr>
          <w:lang w:val="es-ES_tradnl"/>
        </w:rPr>
      </w:pPr>
    </w:p>
    <w:p w14:paraId="08A58377" w14:textId="77777777" w:rsidR="00CF29D5" w:rsidRPr="00DA7D58" w:rsidRDefault="00CF29D5" w:rsidP="00CF29D5">
      <w:pPr>
        <w:rPr>
          <w:lang w:val="es-ES_tradnl"/>
        </w:rPr>
      </w:pPr>
    </w:p>
    <w:p w14:paraId="50B117EA"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2B7D20D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4EF41E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9BF0E5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196AD0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C79861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D1A0D4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6000D24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62623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B60124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FAA36B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14:paraId="78581F3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90E86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30B11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070BB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1D9A433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B2C81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B1FF7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A2DA3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6AF408AB"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211DA57"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1F2266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1B72ADD"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4299F5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FD84A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ED6E71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56C30D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271B8F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778A46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A48BE5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3BAFA2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336613A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7533EF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A4B80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355E0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2A276F9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0DD6E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FA037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645BE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14:paraId="6556408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5EFA05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E6BF7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4CD36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78E4325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8F734E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B5F11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EED16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650D696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56CDA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C025E6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EB905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6B6BE67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9110F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44ECA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37DED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54A89D8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5747A2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801D9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DFBEC6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5BBEBFE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3B1451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B4BB3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7F968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40DCC40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FD54C0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D3529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14F3E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1421084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059DAD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2E870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FF3F0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7C1827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47F38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57149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BD5FF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2337275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5BBDAD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C7103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9C705D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0F49604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5EC736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14A8A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973E9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14:paraId="2326F8D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00595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6F4F1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3B11C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5E75CA6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925CE6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6C7EB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F4613E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67E28A36" w14:textId="77777777" w:rsidR="00CF29D5" w:rsidRPr="00DA7D58" w:rsidRDefault="00CF29D5" w:rsidP="00CF29D5">
      <w:pPr>
        <w:rPr>
          <w:lang w:val="es-ES_tradnl"/>
        </w:rPr>
      </w:pPr>
    </w:p>
    <w:p w14:paraId="78DD2DAE" w14:textId="77777777" w:rsidR="00CF29D5" w:rsidRPr="00DA7D58" w:rsidRDefault="00CF29D5" w:rsidP="00CF29D5">
      <w:pPr>
        <w:rPr>
          <w:lang w:val="es-ES_tradnl"/>
        </w:rPr>
      </w:pPr>
    </w:p>
    <w:p w14:paraId="582E53E9" w14:textId="77777777" w:rsidR="00CF29D5" w:rsidRPr="00DA7D58" w:rsidRDefault="00CF29D5" w:rsidP="00CF29D5">
      <w:pPr>
        <w:rPr>
          <w:lang w:val="es-ES_tradnl"/>
        </w:rPr>
      </w:pPr>
    </w:p>
    <w:p w14:paraId="0455FA79" w14:textId="77777777" w:rsidR="00CF29D5" w:rsidRPr="00DA7D58" w:rsidRDefault="00CF29D5" w:rsidP="00CF29D5">
      <w:pPr>
        <w:rPr>
          <w:lang w:val="es-ES_tradnl"/>
        </w:rPr>
      </w:pPr>
    </w:p>
    <w:p w14:paraId="7176ABDA"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00D402C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0ABB75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6A65DA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76394A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24B95D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8C0A05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2CA264F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7B364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1DD2AA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CBA92E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14:paraId="4B351E4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D08F2C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57D22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27069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7539A00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D69B6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15691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6D253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345E4C8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EBDC9D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1F63DD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EB01690"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322B45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0AADC6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5D6B4A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8DC9AC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3219E24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226E9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0F986D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FB8080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0437D75A"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60A3B1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89F33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455E1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63FD438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4D4B3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4C888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1E786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14:paraId="60EFDBD8"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614A2E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B96FD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04B71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00D9928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CD1D10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4DA28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6222A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71D4841A"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5D62D2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48F76F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D44E8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2BB2623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DCC01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C2531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F9F17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3B71165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56E249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7E2AB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C3A80E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45DE8C9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C73907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7A75F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0CF9F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73999D7E"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5C3589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2B52E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17656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0028A9C5"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73BE7C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36B00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0CD3D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361F9C5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3059C5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4AC0A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CD4D6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1BF80DF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BCD43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257D4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43AAB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2A5ADA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3D538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BAB60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E6FBE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14:paraId="530EC8D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6D398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460C4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52A84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35C637F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93BD58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7B1AF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8C76DA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105D1310" w14:textId="77777777" w:rsidR="00CF29D5" w:rsidRPr="00DA7D58" w:rsidRDefault="00CF29D5" w:rsidP="00CF29D5">
      <w:pPr>
        <w:rPr>
          <w:lang w:val="es-ES_tradnl"/>
        </w:rPr>
      </w:pPr>
    </w:p>
    <w:p w14:paraId="5DB0FF9D" w14:textId="77777777" w:rsidR="00CF29D5" w:rsidRPr="00DA7D58" w:rsidRDefault="00CF29D5" w:rsidP="00CF29D5">
      <w:pPr>
        <w:rPr>
          <w:lang w:val="es-ES_tradnl"/>
        </w:rPr>
      </w:pPr>
    </w:p>
    <w:p w14:paraId="6A4B09B7" w14:textId="77777777" w:rsidR="00CF29D5" w:rsidRPr="00DA7D58" w:rsidRDefault="00CF29D5" w:rsidP="00CF29D5">
      <w:pPr>
        <w:rPr>
          <w:lang w:val="es-ES_tradnl"/>
        </w:rPr>
      </w:pPr>
    </w:p>
    <w:p w14:paraId="5BC0AFF5" w14:textId="77777777" w:rsidR="00CF29D5" w:rsidRPr="00DA7D58" w:rsidRDefault="00CF29D5" w:rsidP="00CF29D5">
      <w:pPr>
        <w:rPr>
          <w:lang w:val="es-ES_tradnl"/>
        </w:rPr>
      </w:pPr>
    </w:p>
    <w:p w14:paraId="0A2B3B39"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77AE186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78BBEC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723375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D0F6E1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3FEF52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7104ED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28DF0D0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CEAF00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C06F07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14400C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14:paraId="7438CAD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0031EC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C1ADB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317A9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44E06BA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C9BD9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7A577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7955E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4460DF73"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08FF55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DC3B92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8A245E9"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685761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69168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191BAB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EB3F1F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000FD96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3176D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3A8421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8FD14B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59651BE8"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7B148EC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B7196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565E1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39992A4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6EC74E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4E027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C221D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14:paraId="35DFF1F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3F85C6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FCECF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1BF05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087EFED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B51E7E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3A164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74A23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66CBEF7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B02DA5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780095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F3032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19B9F7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8AF7AD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0810D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7B3C0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38AEFF9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E4ACE7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DF490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F025CC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32326B4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C8FF28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5851D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48069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72A7775F"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34A967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7BA0A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D035A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3818CEC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D9B75C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01BC9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ACC54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479FA89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AC21CB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D4393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A4280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94ADC8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12CCB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43927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56DC3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572315C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7FC24B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19D80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82347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654FDD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07C37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E1B6D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2F580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386CD7C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3E9C2F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EA52F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D7D3BD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29DF99B" w14:textId="77777777" w:rsidR="00CF29D5" w:rsidRPr="00DA7D58" w:rsidRDefault="00CF29D5" w:rsidP="00CF29D5">
      <w:pPr>
        <w:rPr>
          <w:lang w:val="es-ES_tradnl"/>
        </w:rPr>
      </w:pPr>
    </w:p>
    <w:p w14:paraId="417D77C4" w14:textId="77777777" w:rsidR="00CF29D5" w:rsidRPr="00DA7D58" w:rsidRDefault="00CF29D5" w:rsidP="00CF29D5">
      <w:pPr>
        <w:rPr>
          <w:lang w:val="es-ES_tradnl"/>
        </w:rPr>
      </w:pPr>
    </w:p>
    <w:p w14:paraId="0568667C" w14:textId="77777777" w:rsidR="00CF29D5" w:rsidRPr="00DA7D58" w:rsidRDefault="00CF29D5" w:rsidP="00CF29D5">
      <w:pPr>
        <w:rPr>
          <w:lang w:val="es-ES_tradnl"/>
        </w:rPr>
      </w:pPr>
    </w:p>
    <w:p w14:paraId="11305314" w14:textId="77777777" w:rsidR="00CF29D5" w:rsidRPr="00DA7D58" w:rsidRDefault="00CF29D5" w:rsidP="00CF29D5">
      <w:pPr>
        <w:rPr>
          <w:lang w:val="es-ES_tradnl"/>
        </w:rPr>
      </w:pPr>
    </w:p>
    <w:p w14:paraId="05EFEA4E"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580FF7D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FFC631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07332E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E74292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95A717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DBEB41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64EE6A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7A3443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D7C3D9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2543E7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14:paraId="1F452D8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96B0FB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47C0F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C3A95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3E2520C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BEF63B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D2142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5B71A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2012A02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167B38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25F538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E153EAF"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7208EB7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96FD8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C897D4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1973CE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07B179E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B3D59B7"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BA7B17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B51442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26FC00F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E9E103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E11FD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90543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36DFBF4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BE2A5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6C572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58486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14:paraId="51A6C69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0BA421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87304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53A9D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3F2B65A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61C640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35E84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1C210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36A4926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E7914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4BD5A4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3D885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330D774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2914B9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0EA9D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9674D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1D3BA13D"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6A5E5E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71226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041F40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057E4E4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3A55BD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C0B67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250D5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2D39328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98CC03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B6266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ED072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55EECF8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654FF9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DE692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74A51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22BE6A2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59C5C4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8C579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09599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2D988C0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FBC09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178FC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F3D75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1677435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040D29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DADF5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B6DE3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14:paraId="237644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5E266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F4558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81C52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6A34AE0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B3B986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51F53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B39245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205C6EC" w14:textId="77777777" w:rsidR="00CF29D5" w:rsidRPr="00DA7D58" w:rsidRDefault="00CF29D5" w:rsidP="00CF29D5">
      <w:pPr>
        <w:rPr>
          <w:lang w:val="es-ES_tradnl"/>
        </w:rPr>
      </w:pPr>
    </w:p>
    <w:p w14:paraId="32AD06EE" w14:textId="77777777" w:rsidR="00CF29D5" w:rsidRPr="00DA7D58" w:rsidRDefault="00CF29D5" w:rsidP="00CF29D5">
      <w:pPr>
        <w:rPr>
          <w:lang w:val="es-ES_tradnl"/>
        </w:rPr>
      </w:pPr>
    </w:p>
    <w:p w14:paraId="32EF9EF9" w14:textId="77777777" w:rsidR="00CF29D5" w:rsidRPr="00DA7D58" w:rsidRDefault="00CF29D5" w:rsidP="00CF29D5">
      <w:pPr>
        <w:rPr>
          <w:lang w:val="es-ES_tradnl"/>
        </w:rPr>
      </w:pPr>
    </w:p>
    <w:p w14:paraId="2DB27E04" w14:textId="77777777" w:rsidR="00CF29D5" w:rsidRPr="00DA7D58" w:rsidRDefault="00CF29D5" w:rsidP="00CF29D5">
      <w:pPr>
        <w:rPr>
          <w:lang w:val="es-ES_tradnl"/>
        </w:rPr>
      </w:pPr>
    </w:p>
    <w:p w14:paraId="339924D6" w14:textId="77777777" w:rsidR="00CF29D5" w:rsidRPr="00DA7D58" w:rsidRDefault="00CF29D5" w:rsidP="00CF29D5">
      <w:pPr>
        <w:rPr>
          <w:lang w:val="es-ES_tradnl"/>
        </w:rPr>
      </w:pPr>
    </w:p>
    <w:p w14:paraId="1527073A"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7AF89D8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54CFB9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55D6AB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BD3963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F35B9F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B2CA66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61BCBEA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C105D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E0AA87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9ED5AA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14:paraId="5C93690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0EB90D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1F94F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A1B46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1385924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310A8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6EE1B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D54A0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23193C7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0649C6B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75976A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E28ED03"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33620CF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3294A7"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17D8D3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89EE91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101648F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97931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8F2471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19D717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7DFCCEC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1FA96D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7A347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3AFCA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009C85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95258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CD43F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B4729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14:paraId="73FF9DC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FBBCD9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CAADC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79E98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1AAD0DB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0553F1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630CD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F0244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6B836CE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BF3EF5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8327A0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7F739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5E60394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F4F6F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B2311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136D9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53575441"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C83646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B012B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8CBF3D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0621F5E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8481BD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60622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A2D06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1DA19A8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FE2993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1DDDE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D7B75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3C814DE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BB2657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EA7A9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6CD05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79F0F0F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7968EE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F4202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82973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E51ADC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597D4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284AE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CDB97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3ABA7CB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847C1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986AA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4121C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309124C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4FE1D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96994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82A21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3E829F9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B3C804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12983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36616B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430F1F1" w14:textId="77777777" w:rsidR="00CF29D5" w:rsidRPr="00DA7D58" w:rsidRDefault="00CF29D5" w:rsidP="00CF29D5">
      <w:pPr>
        <w:rPr>
          <w:lang w:val="es-ES_tradnl"/>
        </w:rPr>
      </w:pPr>
    </w:p>
    <w:p w14:paraId="54BE8A15" w14:textId="77777777" w:rsidR="00CF29D5" w:rsidRPr="00DA7D58" w:rsidRDefault="00CF29D5" w:rsidP="00CF29D5">
      <w:pPr>
        <w:rPr>
          <w:lang w:val="es-ES_tradnl"/>
        </w:rPr>
      </w:pPr>
    </w:p>
    <w:p w14:paraId="2CC4382C" w14:textId="77777777" w:rsidR="00CF29D5" w:rsidRPr="00DA7D58" w:rsidRDefault="00CF29D5" w:rsidP="00CF29D5">
      <w:pPr>
        <w:rPr>
          <w:lang w:val="es-ES_tradnl"/>
        </w:rPr>
      </w:pPr>
    </w:p>
    <w:p w14:paraId="7EABC314"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57E89FF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E67C0F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D62906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949D27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01C41C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7133BC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43E710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24D0DA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110F05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1E045E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14:paraId="0214197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7D61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0D308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0AD18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56FD93E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215DF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1DC87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A1170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19635EF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91EEFE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2E5A67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F2F01C3"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3315E27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3F34B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7D674D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94E7CC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7860A3E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99DD8F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798EDC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0E766D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372FD77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E7E0E9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03BAE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264B9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14:paraId="7D0580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6A062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7B3E7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193B5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14:paraId="5D5B751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7223B5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4ADAB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B53FB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4A298EC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8A843E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40FBF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0FC5F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340466B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568B0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E1FA01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4DA6C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3ADA382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7E4E0A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8A672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A3A41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793A74D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0A831E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8FB56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72DF5C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1692F13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2A2042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85F2C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BEC4D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7F66F4C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E3D3EF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A4B3F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F97D8D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294DB18D"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BC9E23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F93DE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C9083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50AA2E6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4A13A3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42976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B76BA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A140FF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C2F07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91121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71353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0DA749D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EB485E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81408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95B75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14:paraId="3570ED4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C890A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621E7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36FC1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1BE9C8FE"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84C3D4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D7825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9B1251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2D06AB3" w14:textId="77777777" w:rsidR="00CF29D5" w:rsidRPr="00DA7D58" w:rsidRDefault="00CF29D5" w:rsidP="00CF29D5">
      <w:pPr>
        <w:rPr>
          <w:lang w:val="es-ES_tradnl"/>
        </w:rPr>
      </w:pPr>
    </w:p>
    <w:p w14:paraId="409A383C"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1B6DCF3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76C1C2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980F38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30ABF4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E590D1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570BD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603FB3A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B3F70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917C2C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F97DE8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14:paraId="48725FE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6DC281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FB086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7ED9B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18338CC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D6CDE7"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A609B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CF491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076D1EA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0CACD2E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D2410F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BAB5873"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443605D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3CBAB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4D3C91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BD70DB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14:paraId="0E0CEF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8AD33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3D58AB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23889D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5C819F67"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15648C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32E4B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7C317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21B941B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3CD2D1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47190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9712C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14:paraId="405C692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B1A5A3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033F2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999E5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583CFFD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43A556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EA592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6A409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5E2ED99A"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3038F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00655B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131C3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7694E5C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65EBE7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BCB23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0CE40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600B6B3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93F686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94BC9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513B4C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3E19292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11E1CC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424C9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8212D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1DB223F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64CAAB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3DF76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4860B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50ECD55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61AA76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93F64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5AD01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6155F71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8C1818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9251B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54914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47D17D1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F4B38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970B4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99154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5328FF9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AB8956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4947A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4F597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14:paraId="440B11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6E2A61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099BF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B118A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1017EB0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79C4E9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7FD48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D08A7B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0A1596C" w14:textId="77777777" w:rsidR="00CF29D5" w:rsidRPr="00DA7D58" w:rsidRDefault="00CF29D5" w:rsidP="00CF29D5">
      <w:pPr>
        <w:rPr>
          <w:lang w:val="es-ES_tradnl"/>
        </w:rPr>
      </w:pPr>
    </w:p>
    <w:p w14:paraId="48F035D6" w14:textId="77777777" w:rsidR="00CF29D5" w:rsidRPr="00DA7D58" w:rsidRDefault="00CF29D5" w:rsidP="00CF29D5">
      <w:pPr>
        <w:rPr>
          <w:lang w:val="es-ES_tradnl"/>
        </w:rPr>
      </w:pPr>
    </w:p>
    <w:p w14:paraId="424E3606" w14:textId="77777777" w:rsidR="00CF29D5" w:rsidRPr="00DA7D58" w:rsidRDefault="00CF29D5" w:rsidP="00CF29D5">
      <w:pPr>
        <w:rPr>
          <w:lang w:val="es-ES_tradnl"/>
        </w:rPr>
      </w:pPr>
    </w:p>
    <w:p w14:paraId="4D7B5CF8"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12B9C49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0AA794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6FC455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6FC96D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3344C9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86C02F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7FA79BA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B6F9E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59D8C6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820068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14:paraId="3DD62D5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C0BF08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1712D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3A3A2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39A14B5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96DCA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9B5E9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88869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2AD47E5B"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BD430A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65C688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22599B"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299A86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0023E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16D38C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627A2B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14:paraId="2D40FE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192BB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8AE98A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D23B0C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22E82F5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16146C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E4E22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C51CA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14:paraId="772C598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6C26A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144BB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A9339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14:paraId="1EB710F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B747D9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03F8E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7196E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7FE56306"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012563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81E28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DB51F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06E945F0"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14D0A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F95205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06474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47A37FA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2CC52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954A0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44EF7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0D4BD197"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665C25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DDBA8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D48CF7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4C44083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0B43AA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3B571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87C95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27EFA63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8FBF84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6F9A0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74ABC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285EBE6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FC8AEE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E99CD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33D42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087FEDA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5BB2DE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DD423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41705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6883750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CD326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127FB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BB60F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103973B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62DD8E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E6C85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A0BB2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14:paraId="4AA1912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718AFD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D75D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3F54B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08AF931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34A402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8B56A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689347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2AB114E" w14:textId="77777777" w:rsidR="00CF29D5" w:rsidRPr="00DA7D58" w:rsidRDefault="00CF29D5" w:rsidP="00CF29D5">
      <w:pPr>
        <w:rPr>
          <w:lang w:val="es-ES_tradnl"/>
        </w:rPr>
      </w:pPr>
    </w:p>
    <w:p w14:paraId="07C3B468" w14:textId="77777777" w:rsidR="00CF29D5" w:rsidRPr="00DA7D58" w:rsidRDefault="00CF29D5" w:rsidP="00CF29D5">
      <w:pPr>
        <w:rPr>
          <w:lang w:val="es-ES_tradnl"/>
        </w:rPr>
      </w:pPr>
    </w:p>
    <w:p w14:paraId="79ECAFCD" w14:textId="77777777" w:rsidR="00CF29D5" w:rsidRPr="00DA7D58" w:rsidRDefault="00CF29D5" w:rsidP="00CF29D5">
      <w:pPr>
        <w:rPr>
          <w:lang w:val="es-ES_tradnl"/>
        </w:rPr>
      </w:pPr>
    </w:p>
    <w:p w14:paraId="08214A41"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556FBA5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002A5FF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4B0D4C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EDFEA2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F25C43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6E6203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52844E2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4BC6C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815F58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D79BE3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14:paraId="3DB8720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B805A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BD30A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FF785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51B1F44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FA666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36852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9F3B4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22217C9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2F5075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D2722E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1735F72"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05F1B58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B5A76F"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8E553D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0CD7AE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14:paraId="1F8D9A5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CEF22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22CE61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F84AA7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75243D3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665B02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24824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A6555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37DA729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4CA48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5057C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4583B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14:paraId="6DA0FF3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26C1C9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92D7F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737D7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1430E4E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46AE72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32694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FEC0A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407212DE"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C9B0B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E8DCEB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40726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3F3B904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34A97A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A7D22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370EB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6C2DD9D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B1B479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973EF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558011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718E226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60BFAA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9CC7B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A7986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5D87324D"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4CA76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2C1A1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4F2B14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50A995C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6A1A17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BB545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9FD48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69FEF95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E4303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19780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1F8A0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EE07B9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AFA344"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1757C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8FFCC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7444240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4F3076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7004A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6FA61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14:paraId="71DE265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2853E0"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269EF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ACC3B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126E268C"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271BB0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21239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25FDB5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26C97418" w14:textId="77777777" w:rsidR="00CF29D5" w:rsidRPr="00DA7D58" w:rsidRDefault="00CF29D5" w:rsidP="00CF29D5">
      <w:pPr>
        <w:rPr>
          <w:lang w:val="es-ES_tradnl"/>
        </w:rPr>
      </w:pPr>
    </w:p>
    <w:p w14:paraId="19778F24" w14:textId="77777777" w:rsidR="00CF29D5" w:rsidRPr="00DA7D58" w:rsidRDefault="00CF29D5" w:rsidP="00CF29D5">
      <w:pPr>
        <w:rPr>
          <w:lang w:val="es-ES_tradnl"/>
        </w:rPr>
      </w:pPr>
    </w:p>
    <w:p w14:paraId="1ABB2A6D" w14:textId="77777777" w:rsidR="00CF29D5" w:rsidRPr="00DA7D58" w:rsidRDefault="00CF29D5" w:rsidP="00CF29D5">
      <w:pPr>
        <w:rPr>
          <w:lang w:val="es-ES_tradnl"/>
        </w:rPr>
      </w:pPr>
    </w:p>
    <w:p w14:paraId="195762FA"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0459A84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87CE05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9B678E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8497BA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6199CF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FA8A89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1D5917F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E98FDB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E4A141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AF2BD6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14:paraId="7EB1CF2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DF87E9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1D8BB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851CE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7322BE2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662A0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67DE7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CE0F0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4097912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6E4E23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5C8075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5CF6662"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6BDEBDF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A82697"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ADD22C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08C27C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14:paraId="4BF5F37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B2A307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C92954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E76BB2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399924B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58A46E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CF76A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085B0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1E8F13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23309D"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0CDB9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51008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14:paraId="53C0C43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1DD1CF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AD435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FD33FF"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0ED84E98"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53407C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1B7E6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CC8A09"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5A06DD7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B4BD01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67B0F5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09838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7F11D29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6A9311"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98CA8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9F086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63FFF26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9CA05F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5487D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3ECF1A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1C0CC4A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D04408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2D2BD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F820B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45166D7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0E049C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7A2ED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6454D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7909202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0871D655"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38308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AA86F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11E38D6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E23514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F129C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DC277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7102C76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1B360BB"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92E35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29432C"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3E9D95D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A87AC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7B25B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61EBBD"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64C7CB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8A2D5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F9A94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E03114"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5E67600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FC82B9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3D3D1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15C564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EDBABC8" w14:textId="77777777" w:rsidR="00CF29D5" w:rsidRPr="00DA7D58" w:rsidRDefault="00CF29D5" w:rsidP="00CF29D5">
      <w:pPr>
        <w:rPr>
          <w:lang w:val="es-ES_tradnl"/>
        </w:rPr>
      </w:pPr>
    </w:p>
    <w:p w14:paraId="0C59FD30" w14:textId="77777777" w:rsidR="00CF29D5" w:rsidRPr="00DA7D58" w:rsidRDefault="00CF29D5" w:rsidP="00CF29D5">
      <w:pPr>
        <w:rPr>
          <w:lang w:val="es-ES_tradnl"/>
        </w:rPr>
      </w:pPr>
    </w:p>
    <w:p w14:paraId="7352D2A2" w14:textId="77777777" w:rsidR="00CF29D5" w:rsidRPr="00DA7D58" w:rsidRDefault="00CF29D5" w:rsidP="00CF29D5">
      <w:pPr>
        <w:rPr>
          <w:lang w:val="es-ES_tradnl"/>
        </w:rPr>
      </w:pPr>
    </w:p>
    <w:p w14:paraId="4B677388" w14:textId="77777777" w:rsidR="00CF29D5" w:rsidRPr="00DA7D58" w:rsidRDefault="00CF29D5" w:rsidP="00CF29D5">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F29D5" w:rsidRPr="00DA7D58" w14:paraId="0D8818A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AC80AC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752ADD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9E2FAE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3BF35F3"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9856532"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CF29D5" w:rsidRPr="00DA7D58" w14:paraId="09F2E3A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270202"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884CEC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9FEAB00"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14:paraId="5C61E1D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613A66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E2999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2C666A"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14:paraId="557C7A3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223216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C5036D"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211703"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14:paraId="0C28FAEB"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369B606"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978CB70"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A215790" w14:textId="77777777" w:rsidR="00CF29D5" w:rsidRPr="00DA7D58" w:rsidRDefault="00CF29D5"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CF29D5" w:rsidRPr="00DA7D58" w14:paraId="0583A06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B2EC76A"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CA4F04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EA25AD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14:paraId="062EE05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AE69E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F20FFB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FFE9F3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14:paraId="645DB37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F62326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3401A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30C0B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14:paraId="6602DF7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BA187E"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4A922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D6EB0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14:paraId="10B23BE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744422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AAD58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CE12C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14:paraId="68314A0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0AFB7F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319CC2"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A57750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14:paraId="38385B0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5F11EF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E3DEDAE"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D4010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14:paraId="2529984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0A2F6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C98445"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E41C97"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14:paraId="20057D2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7C4E52B"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986D9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DB2662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software o pruebas dinámicas: Test del programa en ejecución.de componentes </w:t>
            </w:r>
          </w:p>
        </w:tc>
      </w:tr>
      <w:tr w:rsidR="00CF29D5" w:rsidRPr="00DA7D58" w14:paraId="2E18713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D9FD1C3"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3ED1F9"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0A16C5"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14:paraId="06AE61F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ABB0E4F"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20DEAA"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0B043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14:paraId="7A2C379A"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AF11758"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198A46"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DA6A4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14:paraId="4CF50A7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5DFAEC"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6FD97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F6B11B"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14:paraId="315180F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FA0214C"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2A40D1"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057476"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14:paraId="0AB3D1F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CCB8F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EE037D7"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CB0CB8"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14:paraId="416E30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8B234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D57B98"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F3220E"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14:paraId="68559E5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B4882C9" w14:textId="77777777"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CE2764" w14:textId="77777777"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ACA2761" w14:textId="77777777"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7A82AE0" w14:textId="77777777" w:rsidR="00FA21DD" w:rsidRPr="00DA7D58" w:rsidRDefault="00FA21DD" w:rsidP="006D524A">
      <w:pPr>
        <w:rPr>
          <w:lang w:val="es-ES_tradnl"/>
        </w:rPr>
      </w:pPr>
    </w:p>
    <w:p w14:paraId="4981A0DA" w14:textId="77777777" w:rsidR="00560EFA" w:rsidRPr="00DA7D58" w:rsidRDefault="00560EFA" w:rsidP="006D524A">
      <w:pPr>
        <w:rPr>
          <w:lang w:val="es-ES_tradnl"/>
        </w:rPr>
      </w:pPr>
    </w:p>
    <w:p w14:paraId="0D049DFF" w14:textId="77777777" w:rsidR="00FA21DD" w:rsidRPr="00DA7D58" w:rsidRDefault="00FA21DD" w:rsidP="006D524A">
      <w:pPr>
        <w:rPr>
          <w:lang w:val="es-ES_tradnl"/>
        </w:rPr>
      </w:pPr>
    </w:p>
    <w:p w14:paraId="052DE81A" w14:textId="77777777" w:rsidR="00FA21DD" w:rsidRPr="00DA7D58" w:rsidRDefault="00FA21DD" w:rsidP="006D524A">
      <w:pPr>
        <w:rPr>
          <w:lang w:val="es-ES_tradnl"/>
        </w:rPr>
      </w:pPr>
    </w:p>
    <w:p w14:paraId="4D2DE438" w14:textId="77777777" w:rsidR="006D524A" w:rsidRPr="00DA7D58" w:rsidRDefault="006D524A" w:rsidP="00453498">
      <w:pPr>
        <w:pStyle w:val="Citadestacada"/>
        <w:outlineLvl w:val="0"/>
        <w:rPr>
          <w:lang w:val="es-ES_tradnl"/>
        </w:rPr>
      </w:pPr>
      <w:r w:rsidRPr="00DA7D58">
        <w:rPr>
          <w:lang w:val="es-ES_tradnl"/>
        </w:rPr>
        <w:lastRenderedPageBreak/>
        <w:t>REQUERIMIENTOS NEGOCIO(CLIE/SERV)</w:t>
      </w:r>
    </w:p>
    <w:tbl>
      <w:tblPr>
        <w:tblW w:w="9720" w:type="dxa"/>
        <w:tblInd w:w="55"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1187165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49909B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E16955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36CC93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F6FC77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E446944" w14:textId="77777777" w:rsidR="006D524A" w:rsidRPr="00DA7D58" w:rsidRDefault="006D524A" w:rsidP="005D758A">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14:paraId="5F98603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71E4A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A5C84B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A5D7D3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abandono voluntario de partida por parte del jugador que lo desee</w:t>
            </w:r>
          </w:p>
        </w:tc>
      </w:tr>
      <w:tr w:rsidR="006D524A" w:rsidRPr="00DA7D58" w14:paraId="669536A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3AF3C1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A268E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A002B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7BDC7E2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5E1DB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A639F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0B703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14:paraId="21E45D5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4E0F41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500E04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DAA1B41"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70DDFC6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0DC919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8CA2B4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EEBA32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032F900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F281BD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0BFB6B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5D1F84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37FEB17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2B5C95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F901A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C1D46A"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6D524A" w:rsidRPr="00DA7D58" w14:paraId="3F4BBBE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E9E1B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85F78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752CFE"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6D524A" w:rsidRPr="00DA7D58" w14:paraId="4D4732A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775610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17C2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82000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35B6949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F6E258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A27A1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33B51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60CABA6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6E190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2C3DF2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55271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14:paraId="15710A5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5F1CE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E5797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712A50"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552B5EB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CA780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00667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76768C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retira de una partida</w:t>
            </w:r>
            <w:r w:rsidR="00AF3FFE" w:rsidRPr="00DA7D58">
              <w:rPr>
                <w:rFonts w:ascii="Calibri" w:eastAsia="Times New Roman" w:hAnsi="Calibri" w:cs="Calibri"/>
                <w:color w:val="000000"/>
                <w:lang w:val="es-ES_tradnl" w:eastAsia="es-CO"/>
              </w:rPr>
              <w:t>. Pruebas funcionales</w:t>
            </w:r>
          </w:p>
        </w:tc>
      </w:tr>
      <w:tr w:rsidR="006D524A" w:rsidRPr="00DA7D58" w14:paraId="0563812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BDCF31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66668B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CBE02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71007C6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55D889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4EAD4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5B0CA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793E1BA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AB0F2E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62607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1B1D4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1B65A1C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EB7DC1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E8332F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4670E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usuario puede retirarse de una partida si lo desea</w:t>
            </w:r>
          </w:p>
        </w:tc>
      </w:tr>
      <w:tr w:rsidR="006D524A" w:rsidRPr="00DA7D58" w14:paraId="56999A5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FC766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5669B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22167D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40E3736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DC1EEE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68D0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8D041B"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14:paraId="12E6901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CFDA7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FDC89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0571AB"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 HORAS</w:t>
            </w:r>
          </w:p>
        </w:tc>
      </w:tr>
      <w:tr w:rsidR="006D524A" w:rsidRPr="00DA7D58" w14:paraId="613C1A8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2330D4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9098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53E472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9D37155" w14:textId="77777777" w:rsidR="006D524A" w:rsidRPr="00DA7D58" w:rsidRDefault="006D524A" w:rsidP="006D524A">
      <w:pPr>
        <w:tabs>
          <w:tab w:val="left" w:pos="6432"/>
        </w:tabs>
        <w:rPr>
          <w:lang w:val="es-ES_tradnl"/>
        </w:rPr>
      </w:pPr>
    </w:p>
    <w:tbl>
      <w:tblPr>
        <w:tblW w:w="9720" w:type="dxa"/>
        <w:tblInd w:w="55"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0B04779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FAFA91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0F7923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4B0B87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AA1BCC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9D4927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14:paraId="50D007C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56D905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74705F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ABC9C9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establecer la conexión con un jugador</w:t>
            </w:r>
          </w:p>
        </w:tc>
      </w:tr>
      <w:tr w:rsidR="006D524A" w:rsidRPr="00DA7D58" w14:paraId="079A10A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7C621B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0983C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11A95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159C8FD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7C8F6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976F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AA4EC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14:paraId="7A7BC4BC"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248093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097885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055110C"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284C2B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937562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AF1321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21B9C6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6F4A639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3C386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A4B61F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8FAF9B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6D524A" w:rsidRPr="00DA7D58" w14:paraId="6D827F7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3DB01E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E4CC5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80F6A3"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8.16</w:t>
            </w:r>
          </w:p>
        </w:tc>
      </w:tr>
      <w:tr w:rsidR="006D524A" w:rsidRPr="00DA7D58" w14:paraId="11BF5DE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5FDCA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A1D5C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921F16"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562EA39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581D7E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45B91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D9F23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38579EE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646AFB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D10EB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2DBA7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r w:rsidR="00AF3FFE" w:rsidRPr="00DA7D58">
              <w:rPr>
                <w:rFonts w:ascii="Calibri" w:eastAsia="Times New Roman" w:hAnsi="Calibri" w:cs="Calibri"/>
                <w:color w:val="000000"/>
                <w:lang w:val="es-ES_tradnl" w:eastAsia="es-CO"/>
              </w:rPr>
              <w:t>.</w:t>
            </w:r>
          </w:p>
        </w:tc>
      </w:tr>
      <w:tr w:rsidR="006D524A" w:rsidRPr="00DA7D58" w14:paraId="009BF66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76FF4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42CCD1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C5CED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14:paraId="711F87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47A18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0CC46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D6D112" w14:textId="77777777" w:rsidR="006D524A" w:rsidRPr="00DA7D58" w:rsidRDefault="005D758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07053600"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1AB16F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9C4C0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61CB98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funcionales</w:t>
            </w:r>
          </w:p>
        </w:tc>
      </w:tr>
      <w:tr w:rsidR="006D524A" w:rsidRPr="00DA7D58" w14:paraId="6C19D18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DF550F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2F67E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B1B28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0D609C5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5874F8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03C0A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024D6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7F062E1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E59D43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2E7D4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88AA9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6C2FD30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B23E9B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CA3A4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2B322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Un invitado debe conectarse a una partida</w:t>
            </w:r>
          </w:p>
        </w:tc>
      </w:tr>
      <w:tr w:rsidR="006D524A" w:rsidRPr="00DA7D58" w14:paraId="4AC6DD0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BF19E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52219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DE7F4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1BCE603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A1B366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020E5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ECF70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0EA23E9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4E54E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1B245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4DE6F5"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5 </w:t>
            </w:r>
            <w:r w:rsidR="005D758A" w:rsidRPr="00DA7D58">
              <w:rPr>
                <w:rFonts w:ascii="Calibri" w:eastAsia="Times New Roman" w:hAnsi="Calibri" w:cs="Calibri"/>
                <w:color w:val="000000"/>
                <w:lang w:val="es-ES_tradnl" w:eastAsia="es-CO"/>
              </w:rPr>
              <w:t xml:space="preserve"> HORAS</w:t>
            </w:r>
          </w:p>
        </w:tc>
      </w:tr>
      <w:tr w:rsidR="006D524A" w:rsidRPr="00DA7D58" w14:paraId="51C9752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148DF6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AE7DF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823D5A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8A096E3" w14:textId="77777777" w:rsidR="00560EFA" w:rsidRPr="00DA7D58" w:rsidRDefault="00560EFA" w:rsidP="006D524A">
      <w:pPr>
        <w:tabs>
          <w:tab w:val="left" w:pos="6432"/>
        </w:tabs>
        <w:rPr>
          <w:lang w:val="es-ES_tradnl"/>
        </w:rPr>
      </w:pPr>
    </w:p>
    <w:p w14:paraId="03C95903" w14:textId="77777777" w:rsidR="00560EFA" w:rsidRPr="00DA7D58" w:rsidRDefault="00560EFA" w:rsidP="006D524A">
      <w:pPr>
        <w:tabs>
          <w:tab w:val="left" w:pos="6432"/>
        </w:tabs>
        <w:rPr>
          <w:lang w:val="es-ES_tradnl"/>
        </w:rPr>
      </w:pPr>
    </w:p>
    <w:p w14:paraId="5E6873B2" w14:textId="77777777"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0B3F193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82B68E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46530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8F7082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800315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A71651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F3FFE" w:rsidRPr="00DA7D58">
              <w:rPr>
                <w:rFonts w:ascii="Calibri" w:eastAsia="Times New Roman" w:hAnsi="Calibri" w:cs="Calibri"/>
                <w:color w:val="000000"/>
                <w:lang w:val="es-ES_tradnl" w:eastAsia="es-CO"/>
              </w:rPr>
              <w:t>3</w:t>
            </w:r>
          </w:p>
        </w:tc>
      </w:tr>
      <w:tr w:rsidR="006D524A" w:rsidRPr="00DA7D58" w14:paraId="77FBA7D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EB6226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C5191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054E48F"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no debe permitir la conexión de más de 5 jugadores a una sola partida</w:t>
            </w:r>
          </w:p>
          <w:p w14:paraId="33D11ABE"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0C55C83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C63B60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4A33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B15D5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5C9D830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EEAD0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70446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FD7C7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NEGOCIO (CLIE/SERV)</w:t>
            </w:r>
          </w:p>
        </w:tc>
      </w:tr>
      <w:tr w:rsidR="006D524A" w:rsidRPr="00DA7D58" w14:paraId="01B2AA3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1B97A0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38BB62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1D92024"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59C978F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39E9F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ED1603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16639E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6DD5293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3362B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B5EFA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5B8CE7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5128C601"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59AB3C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EF340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ACCC5D"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8.33</w:t>
            </w:r>
          </w:p>
        </w:tc>
      </w:tr>
      <w:tr w:rsidR="006D524A" w:rsidRPr="00DA7D58" w14:paraId="6DF8209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40F36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C569A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728229"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05FF5F5F"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307BF9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4EB3B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5055F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5F8807C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0FA632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BBA0D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17579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4D8C33D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09E77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A570FF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0C725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 – 17 EXCEPTO P3, P8, P9  </w:t>
            </w:r>
          </w:p>
        </w:tc>
      </w:tr>
      <w:tr w:rsidR="006D524A" w:rsidRPr="00DA7D58" w14:paraId="30725A6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6ADF26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39732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042E55"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1A7CED8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E0408D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D4535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B8DD04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AF3FFE" w:rsidRPr="00DA7D58">
              <w:rPr>
                <w:rFonts w:ascii="Calibri" w:eastAsia="Times New Roman" w:hAnsi="Calibri" w:cs="Calibri"/>
                <w:color w:val="000000"/>
                <w:lang w:val="es-ES_tradnl" w:eastAsia="es-CO"/>
              </w:rPr>
              <w:t>. Pruebas de rendimiento: cuantos jugadores se pueden conectar sin producir lentitud en la aplicación</w:t>
            </w:r>
          </w:p>
        </w:tc>
      </w:tr>
      <w:tr w:rsidR="006D524A" w:rsidRPr="00DA7D58" w14:paraId="3BA9608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5B0CF1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05CC5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7E2DA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Modificado</w:t>
            </w:r>
          </w:p>
        </w:tc>
      </w:tr>
      <w:tr w:rsidR="006D524A" w:rsidRPr="00DA7D58" w14:paraId="792F131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BE8786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60CA9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48A00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6C95B57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DFC333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44D6E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F5890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39818EA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65F88B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0CE9A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6CEB0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deben restringir las entradas a las partidas</w:t>
            </w:r>
          </w:p>
        </w:tc>
      </w:tr>
      <w:tr w:rsidR="006D524A" w:rsidRPr="00DA7D58" w14:paraId="757F28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4AD3C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ABE9E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388CD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3AD9FD5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A44C33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0285E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D6BB3E"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1F9132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D88E7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DECE0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39328CD" w14:textId="77777777" w:rsidR="006D524A" w:rsidRPr="00DA7D58" w:rsidRDefault="00DD6CD1"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3.83 Horas</w:t>
            </w:r>
          </w:p>
        </w:tc>
      </w:tr>
      <w:tr w:rsidR="006D524A" w:rsidRPr="00DA7D58" w14:paraId="752C815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03D579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56CEE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94CDFA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76B2D51" w14:textId="77777777" w:rsidR="00560EFA" w:rsidRPr="00DA7D58" w:rsidRDefault="00560EFA" w:rsidP="006D524A">
      <w:pPr>
        <w:tabs>
          <w:tab w:val="left" w:pos="6432"/>
        </w:tabs>
        <w:rPr>
          <w:lang w:val="es-ES_tradnl"/>
        </w:rPr>
      </w:pPr>
    </w:p>
    <w:p w14:paraId="75B64B2C" w14:textId="77777777" w:rsidR="00560EFA" w:rsidRPr="00DA7D58" w:rsidRDefault="00560EFA" w:rsidP="006D524A">
      <w:pPr>
        <w:tabs>
          <w:tab w:val="left" w:pos="6432"/>
        </w:tabs>
        <w:rPr>
          <w:lang w:val="es-ES_tradnl"/>
        </w:rPr>
      </w:pPr>
    </w:p>
    <w:p w14:paraId="6D6ED383" w14:textId="77777777" w:rsidR="006D524A" w:rsidRPr="00DA7D58" w:rsidRDefault="006D524A" w:rsidP="006D524A">
      <w:pPr>
        <w:tabs>
          <w:tab w:val="left" w:pos="6432"/>
        </w:tabs>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6E151BB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FB5447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80FACF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C6C757A"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7E37DB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D59EE3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DD6CD1" w:rsidRPr="00DA7D58">
              <w:rPr>
                <w:rFonts w:ascii="Calibri" w:eastAsia="Times New Roman" w:hAnsi="Calibri" w:cs="Calibri"/>
                <w:color w:val="000000"/>
                <w:lang w:val="es-ES_tradnl" w:eastAsia="es-CO"/>
              </w:rPr>
              <w:t>2</w:t>
            </w:r>
          </w:p>
        </w:tc>
      </w:tr>
      <w:tr w:rsidR="006D524A" w:rsidRPr="00DA7D58" w14:paraId="2164FA0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D5CE0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74D5DA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E0F70BE"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Después de iniciada la partida, el sistema impedirá la conexión de cualquier otro jugador</w:t>
            </w:r>
          </w:p>
        </w:tc>
      </w:tr>
      <w:tr w:rsidR="006D524A" w:rsidRPr="00DA7D58" w14:paraId="7BEF4A9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9D8793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AF264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5CF9F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2FFF1D4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60D10A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444D9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61E79B"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NEGOCIO (CLIE/SERV)</w:t>
            </w:r>
          </w:p>
        </w:tc>
      </w:tr>
      <w:tr w:rsidR="006D524A" w:rsidRPr="00DA7D58" w14:paraId="5BC96942"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6912B28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D5917A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DEC42BF"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1FD7D30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D7FAF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0C2D3F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D4A20C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17C8F05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C8571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1C1DE2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5736A7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0BC6697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2B9E70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E160E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4E169D"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8.66</w:t>
            </w:r>
          </w:p>
        </w:tc>
      </w:tr>
      <w:tr w:rsidR="006D524A" w:rsidRPr="00DA7D58" w14:paraId="78A6719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C7E24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40898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E98BD5"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6D524A" w:rsidRPr="00DA7D58" w14:paraId="0AD5142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461DBB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36FE8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CF755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09AF523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B71C5B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BB299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376877"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Integrantes de Alimnova</w:t>
            </w:r>
          </w:p>
        </w:tc>
      </w:tr>
      <w:tr w:rsidR="006D524A" w:rsidRPr="00DA7D58" w14:paraId="7F9ED8D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5F17E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C9BD1C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CC7B3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N35, N37, N38 </w:t>
            </w:r>
          </w:p>
        </w:tc>
      </w:tr>
      <w:tr w:rsidR="006D524A" w:rsidRPr="00DA7D58" w14:paraId="5294323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BF1D2B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2CFD0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F329B6"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511360CB"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A572EA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A5081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F3360B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de fallos: Probando el éxito en el número de veces que el jugador se conecta a una partida</w:t>
            </w:r>
            <w:r w:rsidR="00DD6CD1" w:rsidRPr="00DA7D58">
              <w:rPr>
                <w:rFonts w:ascii="Calibri" w:eastAsia="Times New Roman" w:hAnsi="Calibri" w:cs="Calibri"/>
                <w:color w:val="000000"/>
                <w:lang w:val="es-ES_tradnl" w:eastAsia="es-CO"/>
              </w:rPr>
              <w:t>.</w:t>
            </w:r>
          </w:p>
        </w:tc>
      </w:tr>
      <w:tr w:rsidR="006D524A" w:rsidRPr="00DA7D58" w14:paraId="6BBB756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F752AA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CF3345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2CEE37"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6CF052D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1936D2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CE186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8AEE9B" w14:textId="77777777"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7AB9369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AA744E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0BDAF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DB14CA" w14:textId="77777777"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w:t>
            </w:r>
            <w:r w:rsidR="00DD6CD1" w:rsidRPr="00DA7D58">
              <w:rPr>
                <w:rFonts w:ascii="Calibri" w:eastAsia="Times New Roman" w:hAnsi="Calibri" w:cs="Calibri"/>
                <w:color w:val="000000"/>
                <w:lang w:val="es-ES_tradnl" w:eastAsia="es-CO"/>
              </w:rPr>
              <w:t>ceptado</w:t>
            </w:r>
          </w:p>
        </w:tc>
      </w:tr>
      <w:tr w:rsidR="006D524A" w:rsidRPr="00DA7D58" w14:paraId="55C4D75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E6F207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3D02C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A0FADD"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partidas</w:t>
            </w:r>
          </w:p>
        </w:tc>
      </w:tr>
      <w:tr w:rsidR="006D524A" w:rsidRPr="00DA7D58" w14:paraId="35E723A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84E88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D9ACC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C551FD"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16BD21E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4EFE0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7530C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DC5BDD" w14:textId="77777777" w:rsidR="006D524A" w:rsidRPr="00DA7D58" w:rsidRDefault="006D524A" w:rsidP="00DD6CD1">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14:paraId="70D156A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C95A2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936FF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3B379C" w14:textId="77777777" w:rsidR="006D524A" w:rsidRPr="00DA7D58" w:rsidRDefault="009C398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3.5 HORAS</w:t>
            </w:r>
          </w:p>
        </w:tc>
      </w:tr>
      <w:tr w:rsidR="006D524A" w:rsidRPr="00DA7D58" w14:paraId="04CF46D7"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9F53B2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EBFB5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B16628B"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1EDD5F81" w14:textId="77777777" w:rsidR="00560EFA" w:rsidRPr="00DA7D58" w:rsidRDefault="00560EFA" w:rsidP="006D524A">
      <w:pPr>
        <w:rPr>
          <w:lang w:val="es-ES_tradnl"/>
        </w:rPr>
      </w:pPr>
    </w:p>
    <w:p w14:paraId="2DA59096" w14:textId="77777777" w:rsidR="006D524A" w:rsidRPr="00DA7D58" w:rsidRDefault="006D524A" w:rsidP="006D524A">
      <w:pPr>
        <w:rPr>
          <w:lang w:val="es-ES_tradnl"/>
        </w:rPr>
      </w:pPr>
    </w:p>
    <w:p w14:paraId="43A89139" w14:textId="77777777" w:rsidR="006D524A" w:rsidRPr="00DA7D58" w:rsidRDefault="006D524A" w:rsidP="00453498">
      <w:pPr>
        <w:pStyle w:val="Citadestacada"/>
        <w:outlineLvl w:val="0"/>
        <w:rPr>
          <w:lang w:val="es-ES_tradnl"/>
        </w:rPr>
      </w:pPr>
      <w:r w:rsidRPr="00DA7D58">
        <w:rPr>
          <w:lang w:val="es-ES_tradnl"/>
        </w:rPr>
        <w:lastRenderedPageBreak/>
        <w:t>ESPECIFICACIÓN DE REQUERIMIENTOS NO FUNCIONALES</w:t>
      </w:r>
    </w:p>
    <w:p w14:paraId="34D82388" w14:textId="77777777" w:rsidR="006D524A" w:rsidRPr="00DA7D58" w:rsidRDefault="006D524A" w:rsidP="00714D89">
      <w:pPr>
        <w:pStyle w:val="Citadestacada"/>
        <w:outlineLvl w:val="0"/>
        <w:rPr>
          <w:lang w:val="es-ES_tradnl"/>
        </w:rPr>
      </w:pPr>
      <w:r w:rsidRPr="00DA7D58">
        <w:rPr>
          <w:lang w:val="es-ES_tradnl"/>
        </w:rPr>
        <w:t>ESPECIFICACIONES (DESEMPEÑO)</w:t>
      </w:r>
    </w:p>
    <w:tbl>
      <w:tblPr>
        <w:tblW w:w="9720" w:type="dxa"/>
        <w:tblInd w:w="55"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6DC6066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2D7DA7E" w14:textId="77777777" w:rsidR="006D524A" w:rsidRPr="00DA7D58" w:rsidRDefault="006D524A" w:rsidP="00AD3D9D">
            <w:pPr>
              <w:spacing w:after="0"/>
              <w:jc w:val="center"/>
              <w:rPr>
                <w:rFonts w:ascii="Calibri" w:eastAsia="Times New Roman" w:hAnsi="Calibri" w:cs="Calibri"/>
                <w:b/>
                <w:bCs/>
                <w:color w:val="FFFFFF"/>
                <w:lang w:val="es-ES_tradnl" w:eastAsia="es-CO"/>
              </w:rPr>
            </w:pPr>
          </w:p>
          <w:p w14:paraId="0DE5F58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A0A240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213DE8F" w14:textId="77777777"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F4DBD2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45EA3F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CB3CDE" w:rsidRPr="00DA7D58">
              <w:rPr>
                <w:rFonts w:ascii="Calibri" w:eastAsia="Times New Roman" w:hAnsi="Calibri" w:cs="Calibri"/>
                <w:color w:val="000000"/>
                <w:lang w:val="es-ES_tradnl" w:eastAsia="es-CO"/>
              </w:rPr>
              <w:t>2</w:t>
            </w:r>
          </w:p>
        </w:tc>
      </w:tr>
      <w:tr w:rsidR="006D524A" w:rsidRPr="00DA7D58" w14:paraId="1A6F3D1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F1D55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891948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3FB4AB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visualización, al finalizar el turno de un jugador el tiempo de respuesta no excederá los 3 segundos</w:t>
            </w:r>
          </w:p>
        </w:tc>
      </w:tr>
      <w:tr w:rsidR="006D524A" w:rsidRPr="00DA7D58" w14:paraId="0E9FECB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8805B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50B75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97623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7E55392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48F15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5E52D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9C041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14:paraId="6BBE569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67F38E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9B5FF2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60A7F31"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1D9B51D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0CA5E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044D6C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BF1281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64760D8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9F69F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0B0FFC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152118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64726ED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FF2CC7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9A416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CCD0C8" w14:textId="77777777"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7.25</w:t>
            </w:r>
          </w:p>
        </w:tc>
      </w:tr>
      <w:tr w:rsidR="006D524A" w:rsidRPr="00DA7D58" w14:paraId="6462A14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13BE7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7EE58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391189" w14:textId="77777777"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701CFAEF"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6D1882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60B02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51E72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5138021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2D39F2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8C9C0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4A15E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6304361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CB4C96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EA046B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C5DEE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N9 – N14, N16 – N18, N20 – N34</w:t>
            </w:r>
          </w:p>
        </w:tc>
      </w:tr>
      <w:tr w:rsidR="006D524A" w:rsidRPr="00DA7D58" w14:paraId="4111672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9B7D0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182E4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B3AD70" w14:textId="77777777"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19C8A48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3AEDEE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A9B29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735E61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14:paraId="027E335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15D5E6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FC9E6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563D6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6677EEEB"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E838C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A9888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E7F39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48BA860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215A72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B97D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04C9B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7383B01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6B4CEF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75202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5EDE5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usuario final requiere tiempos de respuesta para todas las operaciones</w:t>
            </w:r>
          </w:p>
        </w:tc>
      </w:tr>
      <w:tr w:rsidR="006D524A" w:rsidRPr="00DA7D58" w14:paraId="2BB33B3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06C34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7DACA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54FE7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Comprendido</w:t>
            </w:r>
          </w:p>
        </w:tc>
      </w:tr>
      <w:tr w:rsidR="006D524A" w:rsidRPr="00DA7D58" w14:paraId="655C11C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5F30C2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266BA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FD52B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Depende de la encuesta</w:t>
            </w:r>
          </w:p>
        </w:tc>
      </w:tr>
      <w:tr w:rsidR="006D524A" w:rsidRPr="00DA7D58" w14:paraId="5D48478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22AF1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A4279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8F15E9" w14:textId="77777777" w:rsidR="006D524A" w:rsidRPr="00DA7D58" w:rsidRDefault="00CB3CDE"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14:paraId="1B73895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8EC4B7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1752F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5D6C5E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A686E3A" w14:textId="77777777" w:rsidR="006D524A" w:rsidRPr="00DA7D58" w:rsidRDefault="006D524A" w:rsidP="006D524A">
      <w:pPr>
        <w:rPr>
          <w:lang w:val="es-ES_tradnl"/>
        </w:rPr>
      </w:pPr>
    </w:p>
    <w:tbl>
      <w:tblPr>
        <w:tblW w:w="9720" w:type="dxa"/>
        <w:tblInd w:w="55"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3226E35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359739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9B3935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9282846"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49E040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D0E8C3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EA6BD6" w:rsidRPr="00DA7D58">
              <w:rPr>
                <w:rFonts w:ascii="Calibri" w:eastAsia="Times New Roman" w:hAnsi="Calibri" w:cs="Calibri"/>
                <w:color w:val="000000"/>
                <w:lang w:val="es-ES_tradnl" w:eastAsia="es-CO"/>
              </w:rPr>
              <w:t>2</w:t>
            </w:r>
          </w:p>
        </w:tc>
      </w:tr>
      <w:tr w:rsidR="006D524A" w:rsidRPr="00DA7D58" w14:paraId="304B71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ED538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3A96B3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582A6F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Si la operación es con cálculos, el tiempo de respuesta no excederá los 5 segundos</w:t>
            </w:r>
          </w:p>
        </w:tc>
      </w:tr>
      <w:tr w:rsidR="006D524A" w:rsidRPr="00DA7D58" w14:paraId="6FC6133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95A724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E0258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0D7EC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0182EDC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CDC7DF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D9947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229A3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14:paraId="3B41694A"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6E97F5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6C699A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C015C5E"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5CFEAF5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7103A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5A66B0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C65807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42F5926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99B9E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17CD0B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C5EFBF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2BD0D8E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1FDE7B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AFF63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861498" w14:textId="77777777"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7.75</w:t>
            </w:r>
          </w:p>
        </w:tc>
      </w:tr>
      <w:tr w:rsidR="006D524A" w:rsidRPr="00DA7D58" w14:paraId="51A00F2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1E971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96765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47AC0B" w14:textId="77777777"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461D0F9C"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472B10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FEFDB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572B1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452A4DD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3ECAFF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2827F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93261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884A9B" w14:paraId="7F6B379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2F96ED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61D6B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A62F24" w14:textId="77777777" w:rsidR="006D524A" w:rsidRPr="00884A9B" w:rsidRDefault="006D524A" w:rsidP="00AD3D9D">
            <w:pPr>
              <w:spacing w:after="0"/>
              <w:jc w:val="center"/>
              <w:rPr>
                <w:rFonts w:ascii="Calibri" w:eastAsia="Times New Roman" w:hAnsi="Calibri" w:cs="Calibri"/>
                <w:color w:val="000000"/>
                <w:lang w:val="en-US" w:eastAsia="es-CO"/>
              </w:rPr>
            </w:pPr>
            <w:r w:rsidRPr="00884A9B">
              <w:rPr>
                <w:rFonts w:ascii="Calibri" w:eastAsia="Times New Roman" w:hAnsi="Calibri" w:cs="Calibri"/>
                <w:color w:val="000000"/>
                <w:lang w:val="en-US" w:eastAsia="es-CO"/>
              </w:rPr>
              <w:t> T2-T8, T10-T16,T18-T20,CE1- CE11, CE13-CE16, CE18- CE23,CE25–CE29, P1-P7, P10-P17, JE1 </w:t>
            </w:r>
          </w:p>
        </w:tc>
      </w:tr>
      <w:tr w:rsidR="006D524A" w:rsidRPr="00DA7D58" w14:paraId="6786DBE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F418370" w14:textId="77777777" w:rsidR="006D524A" w:rsidRPr="00884A9B"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5C2D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5755E4" w14:textId="77777777"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21103E5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BAFF39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21595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26D959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14:paraId="09EFCB4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7342E7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E7D1D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6AF96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5796674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F552B5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6D9C2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0D3AD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6768AA2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004D23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01E7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0F20C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35D248B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553DDA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6A25F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C3EF1E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requieren tiempos de respuesta para la aplicación</w:t>
            </w:r>
          </w:p>
        </w:tc>
      </w:tr>
      <w:tr w:rsidR="006D524A" w:rsidRPr="00DA7D58" w14:paraId="24C59EE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3B5CC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6249A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AF867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1DADAA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C6DD58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A4FB6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4C643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38A5EEC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A62DD7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D7F9E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9ABF33" w14:textId="77777777" w:rsidR="006D524A" w:rsidRPr="00DA7D58" w:rsidRDefault="00EA6BD6"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 HORAS</w:t>
            </w:r>
          </w:p>
        </w:tc>
      </w:tr>
      <w:tr w:rsidR="006D524A" w:rsidRPr="00DA7D58" w14:paraId="6AA4B57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0C62DA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D2F01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05226B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BD36948" w14:textId="77777777" w:rsidR="00560EFA" w:rsidRPr="00DA7D58" w:rsidRDefault="00560EFA" w:rsidP="006D524A">
      <w:pPr>
        <w:rPr>
          <w:lang w:val="es-ES_tradnl"/>
        </w:rPr>
      </w:pPr>
    </w:p>
    <w:p w14:paraId="087AD477" w14:textId="77777777" w:rsidR="00560EFA" w:rsidRPr="00DA7D58" w:rsidRDefault="00560EFA" w:rsidP="006D524A">
      <w:pPr>
        <w:rPr>
          <w:lang w:val="es-ES_tradnl"/>
        </w:rPr>
      </w:pPr>
    </w:p>
    <w:p w14:paraId="6B357C85" w14:textId="77777777" w:rsidR="006D524A" w:rsidRPr="00DA7D58" w:rsidRDefault="006D524A" w:rsidP="006D524A">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263404C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DF6E95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634F9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0F1B769" w14:textId="77777777" w:rsidR="006D524A" w:rsidRPr="00DA7D58" w:rsidRDefault="00DD6CD1"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1629A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1481AA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01553" w:rsidRPr="00DA7D58">
              <w:rPr>
                <w:rFonts w:ascii="Calibri" w:eastAsia="Times New Roman" w:hAnsi="Calibri" w:cs="Calibri"/>
                <w:color w:val="000000"/>
                <w:lang w:val="es-ES_tradnl" w:eastAsia="es-CO"/>
              </w:rPr>
              <w:t>2</w:t>
            </w:r>
          </w:p>
        </w:tc>
      </w:tr>
      <w:tr w:rsidR="006D524A" w:rsidRPr="00DA7D58" w14:paraId="505E63A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A7833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96258D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CF6BA8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El inicio de partida tendrá un tiempo de respuesta máximo de 10 segundos</w:t>
            </w:r>
          </w:p>
        </w:tc>
      </w:tr>
      <w:tr w:rsidR="006D524A" w:rsidRPr="00DA7D58" w14:paraId="166CD93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02291C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3F66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48082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5B7137F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8D5FD2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5DA9C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46B3E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14:paraId="748B813C"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17D6A7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369CEE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D33BAA0"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1CCDE2C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6E9D76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3F966F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1EF84F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1DD8784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81083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E23FFD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61BA6B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63CCE454"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48A162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7FB28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F0A3E9" w14:textId="77777777"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14:paraId="61388DF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6605DA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F6BD0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BE365F" w14:textId="77777777"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36C10540"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1ABF49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D2D18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BCA98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4A5E888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5F3343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2775F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E4E62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0475BB8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7A8E13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4D4AE9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3B4FE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P2, P4,P5, P6</w:t>
            </w:r>
          </w:p>
        </w:tc>
      </w:tr>
      <w:tr w:rsidR="006D524A" w:rsidRPr="00DA7D58" w14:paraId="5749A1F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3A7AC4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897DF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B1E923" w14:textId="77777777"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505699D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ED7F1D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65FF9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D0B94C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14:paraId="1E2E752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5588BE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FBB24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F2F85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27A293E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750440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4FE1D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C96FE3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437821B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3104F7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C6816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5FCE3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44FCCC5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2B1AF8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A8F17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4541D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14:paraId="5B95F4C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383EF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D51C6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B00AA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4A491EA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2DC21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04CA3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CE1D5C" w14:textId="77777777"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726A29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28AF8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E37C6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276C15" w14:textId="77777777" w:rsidR="006D524A" w:rsidRPr="00DA7D58" w:rsidRDefault="00A01553"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14:paraId="4857500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DB7FBF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497EF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C98433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8A5D51D" w14:textId="77777777" w:rsidR="00560EFA" w:rsidRPr="00DA7D58" w:rsidRDefault="00560EFA" w:rsidP="006D524A">
      <w:pPr>
        <w:rPr>
          <w:lang w:val="es-ES_tradnl"/>
        </w:rPr>
      </w:pPr>
    </w:p>
    <w:p w14:paraId="6CED98B1" w14:textId="77777777" w:rsidR="006D524A" w:rsidRPr="00DA7D58" w:rsidRDefault="006D524A" w:rsidP="006D524A">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1452DF2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207B25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C52819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4413AD0"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57A450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EB72D55" w14:textId="77777777" w:rsidR="006D524A" w:rsidRPr="00DA7D58" w:rsidRDefault="006D524A" w:rsidP="00AD58F2">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AD58F2" w:rsidRPr="00DA7D58">
              <w:rPr>
                <w:rFonts w:ascii="Calibri" w:eastAsia="Times New Roman" w:hAnsi="Calibri" w:cs="Calibri"/>
                <w:color w:val="000000"/>
                <w:lang w:val="es-ES_tradnl" w:eastAsia="es-CO"/>
              </w:rPr>
              <w:t>2</w:t>
            </w:r>
          </w:p>
        </w:tc>
      </w:tr>
      <w:tr w:rsidR="006D524A" w:rsidRPr="00DA7D58" w14:paraId="70A31F5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A47F41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56C328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2DA6D6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En la partida, si un jugador no ha hecho ningún movimiento, el tiempo de espera será de 60 segundos</w:t>
            </w:r>
          </w:p>
        </w:tc>
      </w:tr>
      <w:tr w:rsidR="006D524A" w:rsidRPr="00DA7D58" w14:paraId="3582CFB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CF7400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600F2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32375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263297E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6676CA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C0465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5670D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14:paraId="0B8E414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DF9750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60C0CD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754CECB"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103958C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6AFA1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20A02A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5148B8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2DE2773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0F33D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9439FE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2597B7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5857056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4057EC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1DCAE4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166615" w14:textId="77777777"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7.58</w:t>
            </w:r>
          </w:p>
        </w:tc>
      </w:tr>
      <w:tr w:rsidR="006D524A" w:rsidRPr="00DA7D58" w14:paraId="24F6B9D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76143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F30BE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81C690B" w14:textId="77777777"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5FAE8AB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843533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DBC84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9F5C8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263E566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60CE4E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B72C6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2EDF6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52FA5D4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085864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D7D625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32191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 – 17 EXCEPTO P3, P8, P9 </w:t>
            </w:r>
          </w:p>
        </w:tc>
      </w:tr>
      <w:tr w:rsidR="006D524A" w:rsidRPr="00DA7D58" w14:paraId="3CD5DBD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9D859C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F93F5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FF1BB0" w14:textId="77777777"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6D524A" w:rsidRPr="00DA7D58" w14:paraId="0403A4A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35ED98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CD2DB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25FE5E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14:paraId="1CE8DDC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ACFD34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E8873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97DC3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7838378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C9148C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A0DAB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F2BC8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6716074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FB7FD4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7B892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4924C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71EBE57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21B56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38703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35618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w:t>
            </w:r>
          </w:p>
        </w:tc>
      </w:tr>
      <w:tr w:rsidR="006D524A" w:rsidRPr="00DA7D58" w14:paraId="2E5D822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1CFDE0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848DE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45947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6374978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456113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DF540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A783B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4019C0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AE73CD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16C40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6BF16D" w14:textId="77777777" w:rsidR="006D524A" w:rsidRPr="00DA7D58" w:rsidRDefault="00AD58F2"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 HORAS</w:t>
            </w:r>
          </w:p>
        </w:tc>
      </w:tr>
      <w:tr w:rsidR="006D524A" w:rsidRPr="00DA7D58" w14:paraId="5AF16F37"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6EBC00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32757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3D0C3B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B44771B" w14:textId="77777777" w:rsidR="00560EFA" w:rsidRPr="00DA7D58" w:rsidRDefault="006D524A" w:rsidP="006D524A">
      <w:pPr>
        <w:tabs>
          <w:tab w:val="left" w:pos="2342"/>
        </w:tabs>
        <w:rPr>
          <w:lang w:val="es-ES_tradnl"/>
        </w:rPr>
      </w:pPr>
      <w:r w:rsidRPr="00DA7D58">
        <w:rPr>
          <w:lang w:val="es-ES_tradnl"/>
        </w:rPr>
        <w:tab/>
      </w:r>
    </w:p>
    <w:p w14:paraId="0C9A36C1" w14:textId="77777777" w:rsidR="00560EFA" w:rsidRPr="00DA7D58" w:rsidRDefault="00560EFA" w:rsidP="006D524A">
      <w:pPr>
        <w:tabs>
          <w:tab w:val="left" w:pos="2342"/>
        </w:tabs>
        <w:rPr>
          <w:lang w:val="es-ES_tradnl"/>
        </w:rPr>
      </w:pPr>
    </w:p>
    <w:p w14:paraId="13334BD4" w14:textId="77777777" w:rsidR="006D524A" w:rsidRPr="00DA7D58" w:rsidRDefault="006D524A" w:rsidP="006D524A">
      <w:pPr>
        <w:tabs>
          <w:tab w:val="left" w:pos="2342"/>
        </w:tabs>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5AB8595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1F0C2F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C73FAA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863EE14" w14:textId="77777777" w:rsidR="006D524A" w:rsidRPr="00DA7D58" w:rsidRDefault="00DD6CD1"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b/>
                <w:color w:val="000000"/>
                <w:sz w:val="36"/>
                <w:lang w:val="es-ES_tradnl"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CB1301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48E860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6D524A" w:rsidRPr="00DA7D58" w14:paraId="7AE4D1C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482B2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4AD75F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D93D1D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Después de que hayan 2 jugadores en la partida se esperaran 120 segundos para iniciar el juego</w:t>
            </w:r>
          </w:p>
        </w:tc>
      </w:tr>
      <w:tr w:rsidR="006D524A" w:rsidRPr="00DA7D58" w14:paraId="661E1A2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751C35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6BFFC6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42074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3897654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DEA24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03B87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C9463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hAnsi="Calibri" w:cs="Calibri"/>
                <w:color w:val="000000"/>
                <w:lang w:val="es-ES_tradnl"/>
              </w:rPr>
              <w:t>ESPECIFICACIONES (DESEMPEÑO)</w:t>
            </w:r>
          </w:p>
        </w:tc>
      </w:tr>
      <w:tr w:rsidR="006D524A" w:rsidRPr="00DA7D58" w14:paraId="6172EEF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316131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0E7243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E64F0B3"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04C3893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47A30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445F6B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B16CD0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54A2371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74B5E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4729F4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C56450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6D524A" w:rsidRPr="00DA7D58" w14:paraId="27FCD6B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E29481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C0BF6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7AB84A" w14:textId="77777777"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8.25</w:t>
            </w:r>
          </w:p>
        </w:tc>
      </w:tr>
      <w:tr w:rsidR="006D524A" w:rsidRPr="00DA7D58" w14:paraId="1D93EEB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9C6BAB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F514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274522" w14:textId="77777777"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6D524A" w:rsidRPr="00DA7D58" w14:paraId="588DF4F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F3A83C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DE4F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910C3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7ACA0F6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8FB8BE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333DD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D9276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6D524A" w:rsidRPr="00DA7D58" w14:paraId="53477DA9"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4BEEDD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BB6325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B5C4B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14:paraId="1C65394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ACA18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BE59F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8D438C" w14:textId="77777777"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4B1A469F"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2528C4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DCE1A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BC8A2C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Test estadístico: determina el rendimiento y fiabilidad del programa.</w:t>
            </w:r>
          </w:p>
        </w:tc>
      </w:tr>
      <w:tr w:rsidR="006D524A" w:rsidRPr="00DA7D58" w14:paraId="3E73C169"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A142BC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E098B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4E432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Aprobado</w:t>
            </w:r>
          </w:p>
        </w:tc>
      </w:tr>
      <w:tr w:rsidR="006D524A" w:rsidRPr="00DA7D58" w14:paraId="5F8CBC7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9CF9C0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A2A6C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E58E3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1178ED9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527638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21BEE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A6939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6D524A" w:rsidRPr="00DA7D58" w14:paraId="0332E0D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74046C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E7FBC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B1C08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Establecer al usuario final el tiempo de respuesta para el inicio de partida</w:t>
            </w:r>
          </w:p>
        </w:tc>
      </w:tr>
      <w:tr w:rsidR="006D524A" w:rsidRPr="00DA7D58" w14:paraId="04AA70B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E878F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76566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DEA69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6DDB3F8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9B1C47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CAC95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9C079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08F4C9E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F20456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135EE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2C9FA1" w14:textId="77777777" w:rsidR="006D524A" w:rsidRPr="00DA7D58" w:rsidRDefault="003145DD"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 HORAS</w:t>
            </w:r>
          </w:p>
        </w:tc>
      </w:tr>
      <w:tr w:rsidR="006D524A" w:rsidRPr="00DA7D58" w14:paraId="765D0244"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1F2FB7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A5B57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D2F304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692CD40D" w14:textId="77777777" w:rsidR="00560EFA" w:rsidRPr="00DA7D58" w:rsidRDefault="00560EFA" w:rsidP="006D524A">
      <w:pPr>
        <w:tabs>
          <w:tab w:val="left" w:pos="6432"/>
        </w:tabs>
        <w:rPr>
          <w:lang w:val="es-ES_tradnl"/>
        </w:rPr>
      </w:pPr>
    </w:p>
    <w:p w14:paraId="77CFDF65" w14:textId="77777777" w:rsidR="00560EFA" w:rsidRPr="00DA7D58" w:rsidRDefault="00560EFA" w:rsidP="006D524A">
      <w:pPr>
        <w:tabs>
          <w:tab w:val="left" w:pos="6432"/>
        </w:tabs>
        <w:rPr>
          <w:lang w:val="es-ES_tradnl"/>
        </w:rPr>
      </w:pPr>
    </w:p>
    <w:p w14:paraId="7CBA1C60" w14:textId="77777777" w:rsidR="006D524A" w:rsidRPr="00DA7D58" w:rsidRDefault="006D524A" w:rsidP="006D524A">
      <w:pPr>
        <w:tabs>
          <w:tab w:val="left" w:pos="6432"/>
        </w:tabs>
        <w:rPr>
          <w:lang w:val="es-ES_tradnl"/>
        </w:rPr>
      </w:pPr>
    </w:p>
    <w:p w14:paraId="0ADF844B" w14:textId="77777777" w:rsidR="006D524A" w:rsidRPr="00DA7D58" w:rsidRDefault="006D524A" w:rsidP="00453498">
      <w:pPr>
        <w:pStyle w:val="Citadestacada"/>
        <w:outlineLvl w:val="0"/>
        <w:rPr>
          <w:lang w:val="es-ES_tradnl"/>
        </w:rPr>
      </w:pPr>
      <w:r w:rsidRPr="00DA7D58">
        <w:rPr>
          <w:lang w:val="es-ES_tradnl"/>
        </w:rPr>
        <w:lastRenderedPageBreak/>
        <w:t>DISPONIBILIDAD</w:t>
      </w: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32066DD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BE2D6A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850F7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527F3AF" w14:textId="77777777" w:rsidR="006D524A" w:rsidRPr="00DA7D58" w:rsidRDefault="006D524A" w:rsidP="00AD3D9D">
            <w:pPr>
              <w:spacing w:after="0"/>
              <w:jc w:val="center"/>
              <w:rPr>
                <w:rFonts w:ascii="Calibri" w:eastAsia="Times New Roman" w:hAnsi="Calibri" w:cs="Calibri"/>
                <w:b/>
                <w:color w:val="000000"/>
                <w:lang w:val="es-ES_tradnl" w:eastAsia="es-CO"/>
              </w:rPr>
            </w:pPr>
            <w:r w:rsidRPr="00DA7D58">
              <w:rPr>
                <w:rFonts w:ascii="Calibri" w:eastAsia="Times New Roman" w:hAnsi="Calibri" w:cs="Calibri"/>
                <w:b/>
                <w:color w:val="000000"/>
                <w:sz w:val="36"/>
                <w:lang w:val="es-ES_tradnl"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8BC551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C194F5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5DFEB1A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BB1914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61F0A0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FD0F2C9"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las salas A,B de ingeniería de sistemas de la Pontificia Universidad Javeriana</w:t>
            </w:r>
          </w:p>
        </w:tc>
      </w:tr>
      <w:tr w:rsidR="006D524A" w:rsidRPr="00DA7D58" w14:paraId="51694EE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EF1589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DF55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DDB4A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16D34F9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003D52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14CA4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9FE2F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14:paraId="7BA8AD7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3A1F5C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75DBE0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2503FB4"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4A06CD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13763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2ABCB1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39A1AE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14:paraId="6509F85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09B9C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A28C94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9BF902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3E8239B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A89091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2E3E8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226B7C"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10</w:t>
            </w:r>
          </w:p>
        </w:tc>
      </w:tr>
      <w:tr w:rsidR="006D524A" w:rsidRPr="00DA7D58" w14:paraId="14E9EBC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ED91E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04068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7AD27D"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NECESARIO</w:t>
            </w:r>
          </w:p>
        </w:tc>
      </w:tr>
      <w:tr w:rsidR="006D524A" w:rsidRPr="00DA7D58" w14:paraId="2702D09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D06765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F629D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B0E9B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2B5813E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20848A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D72F4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3E0BD1"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25EA8B4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D00D15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36B246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60A01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r w:rsidR="00A530A4" w:rsidRPr="00DA7D58">
              <w:rPr>
                <w:rFonts w:ascii="Calibri" w:eastAsia="Times New Roman" w:hAnsi="Calibri" w:cs="Calibri"/>
                <w:color w:val="000000"/>
                <w:lang w:val="es-ES_tradnl" w:eastAsia="es-CO"/>
              </w:rPr>
              <w:t>.</w:t>
            </w:r>
          </w:p>
        </w:tc>
      </w:tr>
      <w:tr w:rsidR="006D524A" w:rsidRPr="00DA7D58" w14:paraId="743BE3A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EE762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3812C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346CBA"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6D524A" w:rsidRPr="00DA7D58" w14:paraId="2A03EFDC"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8994D7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3DB94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6FAAE7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r w:rsidR="00A530A4" w:rsidRPr="00DA7D58">
              <w:rPr>
                <w:rFonts w:ascii="Calibri" w:eastAsia="Times New Roman" w:hAnsi="Calibri" w:cs="Calibri"/>
                <w:color w:val="000000"/>
                <w:lang w:val="es-ES_tradnl" w:eastAsia="es-CO"/>
              </w:rPr>
              <w:t>. Demostración</w:t>
            </w:r>
          </w:p>
        </w:tc>
      </w:tr>
      <w:tr w:rsidR="006D524A" w:rsidRPr="00DA7D58" w14:paraId="1468957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415A29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0B424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3F9E23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784F61E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B3B2AF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EBD75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B0F26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003F289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86BE5F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62D32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04C755C"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Revisado</w:t>
            </w:r>
          </w:p>
        </w:tc>
      </w:tr>
      <w:tr w:rsidR="006D524A" w:rsidRPr="00DA7D58" w14:paraId="2FEFD8F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205A88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1E7A2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408309"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529C76D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628C5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ADAF1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22802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Asegurar la disponibilidad de la aplicación</w:t>
            </w:r>
          </w:p>
        </w:tc>
      </w:tr>
      <w:tr w:rsidR="006D524A" w:rsidRPr="00DA7D58" w14:paraId="3105E90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78737C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73667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2EE4A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08410CA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AC8902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4ED1E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D76B6C" w14:textId="77777777" w:rsidR="006D524A" w:rsidRPr="00DA7D58" w:rsidRDefault="00A530A4"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requiere costo</w:t>
            </w:r>
          </w:p>
        </w:tc>
      </w:tr>
      <w:tr w:rsidR="006D524A" w:rsidRPr="00DA7D58" w14:paraId="712BF747"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28EB37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787A56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29E27EE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EBA4CF0" w14:textId="77777777" w:rsidR="00560EFA" w:rsidRPr="00DA7D58" w:rsidRDefault="00560EFA" w:rsidP="006D524A">
      <w:pPr>
        <w:rPr>
          <w:rFonts w:cstheme="minorHAnsi"/>
          <w:b/>
          <w:sz w:val="36"/>
          <w:szCs w:val="36"/>
          <w:lang w:val="es-ES_tradnl"/>
        </w:rPr>
      </w:pPr>
    </w:p>
    <w:p w14:paraId="0C266D7B" w14:textId="77777777" w:rsidR="006D524A" w:rsidRPr="00DA7D58" w:rsidRDefault="006D524A" w:rsidP="006D524A">
      <w:pPr>
        <w:rPr>
          <w:rFonts w:cstheme="minorHAnsi"/>
          <w:b/>
          <w:sz w:val="36"/>
          <w:szCs w:val="36"/>
          <w:lang w:val="es-ES_tradnl"/>
        </w:rPr>
      </w:pPr>
    </w:p>
    <w:tbl>
      <w:tblPr>
        <w:tblW w:w="145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gridCol w:w="4800"/>
      </w:tblGrid>
      <w:tr w:rsidR="006D524A" w:rsidRPr="00DA7D58" w14:paraId="199A558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942B6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F5DCDB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CA9B5F4"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5B62EA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92799E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c>
          <w:tcPr>
            <w:tcW w:w="4800" w:type="dxa"/>
            <w:tcBorders>
              <w:top w:val="single" w:sz="12" w:space="0" w:color="auto"/>
              <w:left w:val="nil"/>
              <w:bottom w:val="single" w:sz="12" w:space="0" w:color="auto"/>
              <w:right w:val="single" w:sz="12" w:space="0" w:color="auto"/>
            </w:tcBorders>
          </w:tcPr>
          <w:p w14:paraId="2F48DEDB"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2C4C984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0CFA09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85183F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A3FBDBE"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14:paraId="7A5F1243" w14:textId="77777777" w:rsidR="006D524A" w:rsidRPr="00DA7D58" w:rsidRDefault="006D524A" w:rsidP="00AD3D9D">
            <w:pPr>
              <w:jc w:val="center"/>
              <w:rPr>
                <w:rFonts w:ascii="Calibri" w:hAnsi="Calibri" w:cs="Calibri"/>
                <w:color w:val="000000"/>
                <w:lang w:val="es-ES_tradnl"/>
              </w:rPr>
            </w:pPr>
          </w:p>
        </w:tc>
      </w:tr>
      <w:tr w:rsidR="006D524A" w:rsidRPr="00DA7D58" w14:paraId="096B766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17B23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185B6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77CE5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c>
          <w:tcPr>
            <w:tcW w:w="4800" w:type="dxa"/>
            <w:tcBorders>
              <w:top w:val="single" w:sz="12" w:space="0" w:color="auto"/>
              <w:left w:val="nil"/>
              <w:bottom w:val="single" w:sz="12" w:space="0" w:color="auto"/>
              <w:right w:val="single" w:sz="12" w:space="0" w:color="auto"/>
            </w:tcBorders>
          </w:tcPr>
          <w:p w14:paraId="4833E1D5"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02BDC18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A9447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B3C81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1106B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c>
          <w:tcPr>
            <w:tcW w:w="4800" w:type="dxa"/>
            <w:tcBorders>
              <w:top w:val="single" w:sz="12" w:space="0" w:color="auto"/>
              <w:left w:val="nil"/>
              <w:bottom w:val="single" w:sz="12" w:space="0" w:color="auto"/>
              <w:right w:val="single" w:sz="12" w:space="0" w:color="auto"/>
            </w:tcBorders>
          </w:tcPr>
          <w:p w14:paraId="1E3C19FD"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7766963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4B5F78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3E5418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D0F6F7E"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c>
          <w:tcPr>
            <w:tcW w:w="4800" w:type="dxa"/>
            <w:tcBorders>
              <w:top w:val="single" w:sz="12" w:space="0" w:color="auto"/>
              <w:left w:val="nil"/>
              <w:bottom w:val="single" w:sz="12" w:space="0" w:color="auto"/>
              <w:right w:val="single" w:sz="12" w:space="0" w:color="auto"/>
            </w:tcBorders>
          </w:tcPr>
          <w:p w14:paraId="34352F5B" w14:textId="77777777" w:rsidR="006D524A" w:rsidRPr="00DA7D58" w:rsidRDefault="006D524A" w:rsidP="00AD3D9D">
            <w:pPr>
              <w:spacing w:after="0"/>
              <w:jc w:val="center"/>
              <w:rPr>
                <w:rFonts w:ascii="Calibri" w:eastAsia="Times New Roman" w:hAnsi="Calibri" w:cs="Calibri"/>
                <w:lang w:val="es-ES_tradnl" w:eastAsia="es-CO"/>
              </w:rPr>
            </w:pPr>
          </w:p>
        </w:tc>
      </w:tr>
      <w:tr w:rsidR="006D524A" w:rsidRPr="00DA7D58" w14:paraId="2EDE091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9CB15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74D154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3360C2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c>
          <w:tcPr>
            <w:tcW w:w="4800" w:type="dxa"/>
            <w:tcBorders>
              <w:top w:val="single" w:sz="12" w:space="0" w:color="auto"/>
              <w:left w:val="nil"/>
              <w:bottom w:val="single" w:sz="12" w:space="0" w:color="auto"/>
              <w:right w:val="single" w:sz="12" w:space="0" w:color="auto"/>
            </w:tcBorders>
          </w:tcPr>
          <w:p w14:paraId="0B7BFE78"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67B4D6B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0F02A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5E6B2D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66BB1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c>
          <w:tcPr>
            <w:tcW w:w="4800" w:type="dxa"/>
            <w:tcBorders>
              <w:top w:val="single" w:sz="12" w:space="0" w:color="auto"/>
              <w:left w:val="nil"/>
              <w:bottom w:val="single" w:sz="12" w:space="0" w:color="auto"/>
              <w:right w:val="single" w:sz="12" w:space="0" w:color="auto"/>
            </w:tcBorders>
          </w:tcPr>
          <w:p w14:paraId="76243FE9"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0F2B913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F9D005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22103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D52AA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14:paraId="1AD2419B"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128F870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56F479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197C4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C1EAF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c>
          <w:tcPr>
            <w:tcW w:w="4800" w:type="dxa"/>
            <w:tcBorders>
              <w:top w:val="single" w:sz="12" w:space="0" w:color="auto"/>
              <w:left w:val="nil"/>
              <w:bottom w:val="single" w:sz="12" w:space="0" w:color="auto"/>
              <w:right w:val="single" w:sz="12" w:space="0" w:color="auto"/>
            </w:tcBorders>
          </w:tcPr>
          <w:p w14:paraId="575FD587"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2BD3E8CF"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73C732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1AAE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B9CD77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c>
          <w:tcPr>
            <w:tcW w:w="4800" w:type="dxa"/>
            <w:tcBorders>
              <w:top w:val="single" w:sz="12" w:space="0" w:color="auto"/>
              <w:left w:val="nil"/>
              <w:bottom w:val="single" w:sz="12" w:space="0" w:color="auto"/>
              <w:right w:val="single" w:sz="12" w:space="0" w:color="auto"/>
            </w:tcBorders>
          </w:tcPr>
          <w:p w14:paraId="4B0221B5"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31C812B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B970EA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1B465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A66275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 sido revisada</w:t>
            </w:r>
          </w:p>
        </w:tc>
        <w:tc>
          <w:tcPr>
            <w:tcW w:w="4800" w:type="dxa"/>
            <w:tcBorders>
              <w:top w:val="single" w:sz="12" w:space="0" w:color="auto"/>
              <w:left w:val="nil"/>
              <w:bottom w:val="single" w:sz="12" w:space="0" w:color="auto"/>
              <w:right w:val="single" w:sz="12" w:space="0" w:color="auto"/>
            </w:tcBorders>
          </w:tcPr>
          <w:p w14:paraId="4BFFDCD7"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35222B21"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3823AC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6152D9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83097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Requerimientos funcionales que definen la aplicación.</w:t>
            </w:r>
          </w:p>
        </w:tc>
        <w:tc>
          <w:tcPr>
            <w:tcW w:w="4800" w:type="dxa"/>
            <w:tcBorders>
              <w:top w:val="single" w:sz="12" w:space="0" w:color="auto"/>
              <w:left w:val="nil"/>
              <w:bottom w:val="single" w:sz="12" w:space="0" w:color="auto"/>
              <w:right w:val="single" w:sz="12" w:space="0" w:color="auto"/>
            </w:tcBorders>
          </w:tcPr>
          <w:p w14:paraId="4F10087B"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3C3CE1B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DD5FA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ABCBF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BC4FB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14:paraId="494A2366"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79E7084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6AAEA6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EFB74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857FA2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14:paraId="2224D408"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578D819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F356FA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09F84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86404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c>
          <w:tcPr>
            <w:tcW w:w="4800" w:type="dxa"/>
            <w:tcBorders>
              <w:top w:val="single" w:sz="12" w:space="0" w:color="auto"/>
              <w:left w:val="nil"/>
              <w:bottom w:val="single" w:sz="12" w:space="0" w:color="auto"/>
              <w:right w:val="single" w:sz="12" w:space="0" w:color="auto"/>
            </w:tcBorders>
          </w:tcPr>
          <w:p w14:paraId="7E5D2CD2"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76691247"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AB1E0D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0A6CA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F7C58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c>
          <w:tcPr>
            <w:tcW w:w="4800" w:type="dxa"/>
            <w:tcBorders>
              <w:top w:val="single" w:sz="12" w:space="0" w:color="auto"/>
              <w:left w:val="nil"/>
              <w:bottom w:val="single" w:sz="12" w:space="0" w:color="auto"/>
              <w:right w:val="single" w:sz="12" w:space="0" w:color="auto"/>
            </w:tcBorders>
          </w:tcPr>
          <w:p w14:paraId="2B625524"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1425849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7EF239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34D3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9A6E4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c>
          <w:tcPr>
            <w:tcW w:w="4800" w:type="dxa"/>
            <w:tcBorders>
              <w:top w:val="single" w:sz="12" w:space="0" w:color="auto"/>
              <w:left w:val="nil"/>
              <w:bottom w:val="single" w:sz="12" w:space="0" w:color="auto"/>
              <w:right w:val="single" w:sz="12" w:space="0" w:color="auto"/>
            </w:tcBorders>
          </w:tcPr>
          <w:p w14:paraId="5C85CD65"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49142C1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5C7A1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C460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BDC00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14:paraId="0E7C13E7"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76A179D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5ECE19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968F1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FCDC5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c>
          <w:tcPr>
            <w:tcW w:w="4800" w:type="dxa"/>
            <w:tcBorders>
              <w:top w:val="single" w:sz="12" w:space="0" w:color="auto"/>
              <w:left w:val="nil"/>
              <w:bottom w:val="single" w:sz="12" w:space="0" w:color="auto"/>
              <w:right w:val="single" w:sz="12" w:space="0" w:color="auto"/>
            </w:tcBorders>
          </w:tcPr>
          <w:p w14:paraId="649D03A3"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1CD5967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BCC80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75316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F41CF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c>
          <w:tcPr>
            <w:tcW w:w="4800" w:type="dxa"/>
            <w:tcBorders>
              <w:top w:val="single" w:sz="12" w:space="0" w:color="auto"/>
              <w:left w:val="nil"/>
              <w:bottom w:val="single" w:sz="12" w:space="0" w:color="auto"/>
              <w:right w:val="single" w:sz="12" w:space="0" w:color="auto"/>
            </w:tcBorders>
          </w:tcPr>
          <w:p w14:paraId="090841EB"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73310BA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8F9E84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5113E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76826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c>
          <w:tcPr>
            <w:tcW w:w="4800" w:type="dxa"/>
            <w:tcBorders>
              <w:top w:val="single" w:sz="12" w:space="0" w:color="auto"/>
              <w:left w:val="nil"/>
              <w:bottom w:val="single" w:sz="12" w:space="0" w:color="auto"/>
              <w:right w:val="single" w:sz="12" w:space="0" w:color="auto"/>
            </w:tcBorders>
          </w:tcPr>
          <w:p w14:paraId="607492CF" w14:textId="77777777" w:rsidR="006D524A" w:rsidRPr="00DA7D58" w:rsidRDefault="006D524A" w:rsidP="00AD3D9D">
            <w:pPr>
              <w:spacing w:after="0"/>
              <w:jc w:val="center"/>
              <w:rPr>
                <w:rFonts w:ascii="Calibri" w:eastAsia="Times New Roman" w:hAnsi="Calibri" w:cs="Calibri"/>
                <w:color w:val="000000"/>
                <w:lang w:val="es-ES_tradnl" w:eastAsia="es-CO"/>
              </w:rPr>
            </w:pPr>
          </w:p>
        </w:tc>
      </w:tr>
      <w:tr w:rsidR="006D524A" w:rsidRPr="00DA7D58" w14:paraId="041FCA0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B98FA8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6D1013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B28567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c>
          <w:tcPr>
            <w:tcW w:w="4800" w:type="dxa"/>
            <w:tcBorders>
              <w:top w:val="single" w:sz="12" w:space="0" w:color="auto"/>
              <w:left w:val="nil"/>
              <w:bottom w:val="single" w:sz="12" w:space="0" w:color="auto"/>
              <w:right w:val="single" w:sz="12" w:space="0" w:color="000000"/>
            </w:tcBorders>
          </w:tcPr>
          <w:p w14:paraId="658A4256" w14:textId="77777777" w:rsidR="006D524A" w:rsidRPr="00DA7D58" w:rsidRDefault="006D524A" w:rsidP="00AD3D9D">
            <w:pPr>
              <w:spacing w:after="0"/>
              <w:jc w:val="center"/>
              <w:rPr>
                <w:rFonts w:ascii="Calibri" w:eastAsia="Times New Roman" w:hAnsi="Calibri" w:cs="Calibri"/>
                <w:color w:val="000000"/>
                <w:lang w:val="es-ES_tradnl" w:eastAsia="es-CO"/>
              </w:rPr>
            </w:pPr>
          </w:p>
        </w:tc>
      </w:tr>
    </w:tbl>
    <w:p w14:paraId="5296B195" w14:textId="77777777" w:rsidR="00560EFA" w:rsidRPr="00DA7D58" w:rsidRDefault="00560EFA" w:rsidP="006D524A">
      <w:pPr>
        <w:rPr>
          <w:rFonts w:cstheme="minorHAnsi"/>
          <w:b/>
          <w:sz w:val="36"/>
          <w:szCs w:val="36"/>
          <w:lang w:val="es-ES_tradnl"/>
        </w:rPr>
      </w:pPr>
    </w:p>
    <w:p w14:paraId="7A2773B2" w14:textId="77777777" w:rsidR="00560EFA" w:rsidRPr="00DA7D58" w:rsidRDefault="00560EFA" w:rsidP="006D524A">
      <w:pPr>
        <w:rPr>
          <w:rFonts w:cstheme="minorHAnsi"/>
          <w:b/>
          <w:sz w:val="36"/>
          <w:szCs w:val="36"/>
          <w:lang w:val="es-ES_tradnl"/>
        </w:rPr>
      </w:pPr>
    </w:p>
    <w:p w14:paraId="568E7A4F"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1995891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32F7124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B84DEA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435E4A44"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353E2E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43392D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61F83DE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8BA082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3D7D29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9B64EC1"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en el CD de la entrega final.</w:t>
            </w:r>
          </w:p>
        </w:tc>
      </w:tr>
      <w:tr w:rsidR="006D524A" w:rsidRPr="00DA7D58" w14:paraId="023F670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B6B56B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EB03E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02533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4653539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616A8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540090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A7D99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14:paraId="6754BC34"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05BAAA9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5300BF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F47249E"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2CBB112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8C50C0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A6A588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CD32EE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w:t>
            </w:r>
          </w:p>
        </w:tc>
      </w:tr>
      <w:tr w:rsidR="006D524A" w:rsidRPr="00DA7D58" w14:paraId="59CC591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F8D2E8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63FB1F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49B02E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0A3154AA"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F83F35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1B653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05C3B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49BD467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89BEC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69651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56DF3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64055E5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D456A7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12679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1DF32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10DBFDB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D019E5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23CB1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34062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371F7E4A"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2A19BF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CE932F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5403B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Requerimientos funcionales que definen la aplicación. </w:t>
            </w:r>
          </w:p>
        </w:tc>
      </w:tr>
      <w:tr w:rsidR="006D524A" w:rsidRPr="00DA7D58" w14:paraId="272DA7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3CAB8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8E5C2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71F76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4EAE9C0A"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D6C90C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FA093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B40594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 ya que se debe verificar que el contenido funcione</w:t>
            </w:r>
          </w:p>
        </w:tc>
      </w:tr>
      <w:tr w:rsidR="006D524A" w:rsidRPr="00DA7D58" w14:paraId="3A11D2D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BA506E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06622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F109C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22E9163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8D1717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5FBE4B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81F03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6C0080DE"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3062A9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9C272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7964C7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1D21E15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A5CA65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66C58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B3B48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debe establecer en donde estará la aplicación físicamente</w:t>
            </w:r>
          </w:p>
        </w:tc>
      </w:tr>
      <w:tr w:rsidR="006D524A" w:rsidRPr="00DA7D58" w14:paraId="355FAD9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7CE537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65EBE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E17E2A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051FBBC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93354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6F99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86DBE0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46FDBA3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D72B13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050C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C815E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5F208B57"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EDE257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4F999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7C36C5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E8E6FDA" w14:textId="77777777" w:rsidR="00560EFA" w:rsidRPr="00DA7D58" w:rsidRDefault="00560EFA" w:rsidP="006D524A">
      <w:pPr>
        <w:rPr>
          <w:rFonts w:cstheme="minorHAnsi"/>
          <w:b/>
          <w:sz w:val="36"/>
          <w:szCs w:val="36"/>
          <w:lang w:val="es-ES_tradnl"/>
        </w:rPr>
      </w:pPr>
    </w:p>
    <w:p w14:paraId="396609F0" w14:textId="77777777" w:rsidR="00560EFA" w:rsidRPr="00DA7D58" w:rsidRDefault="00560EFA" w:rsidP="006D524A">
      <w:pPr>
        <w:rPr>
          <w:rFonts w:cstheme="minorHAnsi"/>
          <w:b/>
          <w:sz w:val="36"/>
          <w:szCs w:val="36"/>
          <w:lang w:val="es-ES_tradnl"/>
        </w:rPr>
      </w:pPr>
    </w:p>
    <w:p w14:paraId="1A980CE3"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34524C1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6332BF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42B8CB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5C1E901" w14:textId="77777777" w:rsidR="006D524A" w:rsidRPr="00DA7D58" w:rsidRDefault="006D524A" w:rsidP="00AD3D9D">
            <w:pPr>
              <w:spacing w:after="0"/>
              <w:jc w:val="center"/>
              <w:rPr>
                <w:rFonts w:cstheme="minorHAnsi"/>
                <w:b/>
                <w:sz w:val="36"/>
                <w:szCs w:val="36"/>
                <w:lang w:val="es-ES_tradnl" w:eastAsia="es-CO"/>
              </w:rPr>
            </w:pPr>
            <w:r w:rsidRPr="00DA7D58">
              <w:rPr>
                <w:rFonts w:cstheme="minorHAnsi"/>
                <w:b/>
                <w:sz w:val="36"/>
                <w:szCs w:val="36"/>
                <w:lang w:val="es-ES_tradnl"/>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B1478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B5B9AE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0BE8DE2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3DBC6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F72E35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58935FC"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La aplicación T-Monopoly® estará disponible para todos los Stakeholders</w:t>
            </w:r>
          </w:p>
        </w:tc>
      </w:tr>
      <w:tr w:rsidR="006D524A" w:rsidRPr="00DA7D58" w14:paraId="3CE92C6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9FAE0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E401E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2AFAE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6B76774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59C1F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71EF7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FBF1C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DISPONIBILIDAD</w:t>
            </w:r>
          </w:p>
        </w:tc>
      </w:tr>
      <w:tr w:rsidR="006D524A" w:rsidRPr="00DA7D58" w14:paraId="2CCCA3C2"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ACB4D9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46C6F8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EFE4C93"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62A73C2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1B302C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B7F243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79D8FE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6674E96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BC9CA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2D3B59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EEA881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7C7A855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2E2BBE1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F2904E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ADC56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601E496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5B1A2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07FEA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C0F90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66576F2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4F2AF5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3C610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6463D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4A377D9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34FCD2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7F6FB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EECCE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736DF8D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DD9716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9E15A8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55BF25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6D524A" w:rsidRPr="00DA7D58" w14:paraId="30B2AD4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F0DB4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19E87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F8391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5785293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1AE3D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81219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8F26E7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7995574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A8C111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78192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692AA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552217F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14305A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3BD77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C5D25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14:paraId="0009FF62"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7FEFEF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88B44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780FF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5C706C3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96F4F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419C6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1AD52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Quienes tendrán a su disposición la aplicación </w:t>
            </w:r>
          </w:p>
        </w:tc>
      </w:tr>
      <w:tr w:rsidR="006D524A" w:rsidRPr="00DA7D58" w14:paraId="555956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F41B7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CED23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6358F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2BCCE57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F4D95A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733CC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EF639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hay riesgo</w:t>
            </w:r>
          </w:p>
        </w:tc>
      </w:tr>
      <w:tr w:rsidR="006D524A" w:rsidRPr="00DA7D58" w14:paraId="63EF88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E8BA38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0D4CB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448D5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1DB90A42"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748991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26DB2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8B25D7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ECB3FE5" w14:textId="77777777" w:rsidR="00B02951" w:rsidRPr="00DA7D58" w:rsidRDefault="00B02951" w:rsidP="00B02951">
      <w:pPr>
        <w:pStyle w:val="Citadestacada"/>
        <w:rPr>
          <w:lang w:val="es-ES_tradnl"/>
        </w:rPr>
      </w:pPr>
      <w:r w:rsidRPr="00DA7D58">
        <w:rPr>
          <w:lang w:val="es-ES_tradnl"/>
        </w:rPr>
        <w:t>FLEXIBILIDAD</w:t>
      </w:r>
    </w:p>
    <w:p w14:paraId="365F1DB1" w14:textId="77777777" w:rsidR="00560EFA" w:rsidRPr="00DA7D58" w:rsidRDefault="00560EFA" w:rsidP="00B02951">
      <w:pPr>
        <w:pStyle w:val="Ttulo2"/>
        <w:rPr>
          <w:lang w:val="es-ES_tradnl"/>
        </w:rPr>
      </w:pPr>
    </w:p>
    <w:p w14:paraId="7A02DF8C" w14:textId="77777777" w:rsidR="00884A9B" w:rsidRDefault="00884A9B" w:rsidP="00884A9B"/>
    <w:p w14:paraId="5B46EC4D" w14:textId="77777777" w:rsidR="00884A9B" w:rsidRPr="00560EFA"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1048F33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AE43C2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0E3CF5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E9671DC"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C9AC74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8DCF8F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2EE1490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9A6DDF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19D4E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AD595D1"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884A9B" w:rsidRPr="007E4FC3" w14:paraId="1B3CC64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3BB13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E1D83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531314B"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14:paraId="2C8089CD"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58EE524"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F93FA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0C2F54"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14:paraId="050182BA"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A33409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B4270E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EF2D5D1" w14:textId="77777777" w:rsidR="00884A9B" w:rsidRPr="007E4FC3" w:rsidRDefault="00884A9B" w:rsidP="004429A2">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14:paraId="388A5B4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600DE3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A59596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0C82043"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14:paraId="4E4D62C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EDC30F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05072B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94CB1CA"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6C8A97BD"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9D368A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637C6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9A8672B"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0923D1C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BEC139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B7565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7888C5"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2C55BBA"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E3260A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B3DA5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CB068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245CE3BF"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85CD8B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F3D9B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F37859"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A9F569C"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A99E22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C854B0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09D38F8"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512FCA9F"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7DCA9AA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9CD04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EF80DE"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17288217"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17D06E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7EE79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388837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884A9B" w:rsidRPr="007E4FC3" w14:paraId="74E8A008"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8136AA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EE2D6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519C5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14:paraId="450BE12D"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B50439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13E259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35DA7D"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3CCC1FD3"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73CA473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1C3C2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3CEFE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3D3EC1A7"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DEDB04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8F843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D0A45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4CAD3BEF"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B98082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7D638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604E6C"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ED93065"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CE1213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C4B35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21FC4F"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14:paraId="2B84D775"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D22A0C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7DF4F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F2A798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1F551EE0"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24A6BD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16C8E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126248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14:paraId="1F8E2F33" w14:textId="77777777" w:rsidR="00884A9B" w:rsidRDefault="00884A9B" w:rsidP="00884A9B"/>
    <w:p w14:paraId="2CB5775E" w14:textId="77777777" w:rsidR="00884A9B" w:rsidRDefault="00884A9B" w:rsidP="00884A9B"/>
    <w:p w14:paraId="48B121B2" w14:textId="77777777" w:rsidR="00884A9B" w:rsidRDefault="00884A9B" w:rsidP="00884A9B"/>
    <w:p w14:paraId="4E668D9E" w14:textId="77777777" w:rsidR="00884A9B" w:rsidRDefault="00884A9B" w:rsidP="00884A9B"/>
    <w:p w14:paraId="4F53CC13" w14:textId="77777777" w:rsidR="00884A9B" w:rsidRDefault="00884A9B" w:rsidP="00884A9B"/>
    <w:p w14:paraId="5CC8E166"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6B4E7F42"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17BE07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86024D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0B71B7C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4A504B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9B1F69B"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29466D3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D74F6D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B2E9DA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662D9B2"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884A9B" w:rsidRPr="007E4FC3" w14:paraId="067C751A"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DD7970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C9405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B6BCF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14:paraId="24FEE0B7"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FA5155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30EC4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E5E7EB"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14:paraId="1D25305D"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0FF84C0"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594A36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4D5E3D" w14:textId="77777777" w:rsidR="00884A9B" w:rsidRPr="007E4FC3" w:rsidRDefault="00884A9B" w:rsidP="004429A2">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14:paraId="22CD8296"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36BD3055"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2F410D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836A10F"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14:paraId="50A6851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117689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3A1365B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53295B9"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766EA422"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F4BB31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236CD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13B0B4"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DB7B6A0"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D9B95C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CDBCA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CAFF7B"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5F6C8E95"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BE5E0A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E8604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C2561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38D3366E"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2A6E41C"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89FB4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79F5B0"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655C90C2"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9DBFD7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797A07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F3ADB9"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6AE9E38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B2A5AB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E7CC9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A0A514"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07A6C7BA"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9C9B3A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FD641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8F55ABC"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884A9B" w:rsidRPr="007E4FC3" w14:paraId="3415B506"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448CD7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00009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245675"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14:paraId="75E7D062"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FCE7DF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C293C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AC9549"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19AE9BF9"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593228A6"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4E5B77"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17EB66"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7B209244"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AA252E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546C80"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1D31D8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0D9F25E8"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2B982CD2"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FC40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33D3174"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6278AD40"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7DE50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C7729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84D8A9"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14:paraId="3A085D2A"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A9B52A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BDD74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F8DB77"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0C055B88"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DEAF48A"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B43BA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260861A"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14:paraId="449519D7" w14:textId="77777777" w:rsidR="00884A9B" w:rsidRDefault="00884A9B" w:rsidP="00884A9B"/>
    <w:p w14:paraId="270D381B" w14:textId="77777777" w:rsidR="00884A9B" w:rsidRDefault="00884A9B" w:rsidP="00884A9B"/>
    <w:p w14:paraId="412E25F8" w14:textId="77777777" w:rsidR="00884A9B" w:rsidRDefault="00884A9B" w:rsidP="00884A9B"/>
    <w:p w14:paraId="227383D8" w14:textId="77777777" w:rsidR="00884A9B" w:rsidRDefault="00884A9B" w:rsidP="00884A9B"/>
    <w:p w14:paraId="4495CCC3" w14:textId="77777777" w:rsidR="00884A9B" w:rsidRDefault="00884A9B" w:rsidP="00884A9B"/>
    <w:p w14:paraId="41DD1FC5" w14:textId="77777777" w:rsidR="00884A9B" w:rsidRDefault="00884A9B" w:rsidP="00884A9B"/>
    <w:tbl>
      <w:tblPr>
        <w:tblW w:w="9720" w:type="dxa"/>
        <w:jc w:val="center"/>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884A9B" w:rsidRPr="007E4FC3" w14:paraId="0B9E9881"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B18949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90A593F"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D0EBCA5"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968025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62DF1B5"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14:paraId="741069FB"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E4D47FB"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5CF4E16"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0CF37D09" w14:textId="77777777" w:rsidR="00884A9B" w:rsidRPr="007E4FC3" w:rsidRDefault="00884A9B" w:rsidP="004429A2">
            <w:pPr>
              <w:spacing w:after="0" w:line="240" w:lineRule="auto"/>
              <w:jc w:val="center"/>
              <w:rPr>
                <w:rFonts w:ascii="Calibri" w:eastAsia="Times New Roman" w:hAnsi="Calibri" w:cs="Calibri"/>
                <w:color w:val="000000"/>
                <w:lang w:eastAsia="es-CO"/>
              </w:rPr>
            </w:pPr>
            <w:bookmarkStart w:id="4" w:name="OLE_LINK3"/>
            <w:bookmarkStart w:id="5" w:name="OLE_LINK4"/>
            <w:r w:rsidRPr="005A0C72">
              <w:rPr>
                <w:rFonts w:ascii="Calibri" w:eastAsia="Times New Roman" w:hAnsi="Calibri" w:cs="Calibri"/>
                <w:color w:val="000000"/>
                <w:lang w:eastAsia="es-CO"/>
              </w:rPr>
              <w:t>El sistema no  será escalable en cuanto al número máximo de jugadores posibles en una partida.</w:t>
            </w:r>
            <w:bookmarkEnd w:id="4"/>
            <w:bookmarkEnd w:id="5"/>
          </w:p>
        </w:tc>
      </w:tr>
      <w:tr w:rsidR="00884A9B" w:rsidRPr="007E4FC3" w14:paraId="5E269D97"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4BEA65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01121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1F705D"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14:paraId="6D8D1BA4"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A7882CD"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3E96E3"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2F66F2"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14:paraId="2B0137D3" w14:textId="77777777" w:rsidTr="004429A2">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96A589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FD575F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B1C62A6" w14:textId="77777777" w:rsidR="00884A9B" w:rsidRPr="007E4FC3" w:rsidRDefault="00884A9B" w:rsidP="004429A2">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14:paraId="0AE6E26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68C751FF"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1A1944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C15BAD"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14:paraId="5EDDE851"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6893CB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9EA755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2A49466"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14:paraId="207405AC" w14:textId="77777777" w:rsidTr="004429A2">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2264E6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9AC39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4E99ED"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14CE86E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E0A528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D0CE3FB"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92CCFB" w14:textId="77777777" w:rsidR="00884A9B" w:rsidRPr="008C1879" w:rsidRDefault="00884A9B" w:rsidP="004429A2">
            <w:pPr>
              <w:spacing w:after="0" w:line="240" w:lineRule="auto"/>
              <w:jc w:val="center"/>
              <w:rPr>
                <w:rFonts w:ascii="Calibri" w:eastAsia="Times New Roman" w:hAnsi="Calibri" w:cs="Calibri"/>
                <w:color w:val="000000"/>
                <w:lang w:eastAsia="es-CO"/>
              </w:rPr>
            </w:pPr>
          </w:p>
        </w:tc>
      </w:tr>
      <w:tr w:rsidR="00884A9B" w:rsidRPr="007E4FC3" w14:paraId="7C1976D1" w14:textId="77777777" w:rsidTr="004429A2">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21973C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7C684C"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0BA09E0"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14:paraId="12AD72FC"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7F022B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70B659"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105584"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14:paraId="7FEA4091" w14:textId="77777777" w:rsidTr="004429A2">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320F2B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20BD655"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2A46C8"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p>
        </w:tc>
      </w:tr>
      <w:tr w:rsidR="00884A9B" w:rsidRPr="007E4FC3" w14:paraId="7ACD50A3"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58BBF9AE"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665D8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1FE627"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14:paraId="58F3DC57" w14:textId="77777777" w:rsidTr="004429A2">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19B81C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CDFC1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A4DE26A"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884A9B" w:rsidRPr="007E4FC3" w14:paraId="3C8769E1" w14:textId="77777777" w:rsidTr="004429A2">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E58DBA9"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EFA50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9A038F"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14:paraId="0884CA6E" w14:textId="77777777" w:rsidTr="004429A2">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1F5A9FE"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87332A"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5C2AD72" w14:textId="77777777" w:rsidR="00884A9B" w:rsidRPr="008C1879"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14:paraId="02265878" w14:textId="77777777" w:rsidTr="004429A2">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14:paraId="69569388"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66C3B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7002C0" w14:textId="77777777" w:rsidR="00884A9B" w:rsidRPr="008C1879" w:rsidRDefault="00884A9B" w:rsidP="004429A2">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14:paraId="16150DBD"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1CA978"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9E2B14"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E75784" w14:textId="77777777" w:rsidR="00884A9B" w:rsidRPr="008C1879"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14:paraId="777049B2"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40BCDAA3"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1C63E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32443A" w14:textId="77777777" w:rsidR="00884A9B" w:rsidRPr="00753DB1" w:rsidRDefault="00884A9B" w:rsidP="004429A2">
            <w:pPr>
              <w:spacing w:after="0" w:line="240" w:lineRule="auto"/>
              <w:jc w:val="center"/>
              <w:rPr>
                <w:rFonts w:ascii="Calibri" w:eastAsia="Times New Roman" w:hAnsi="Calibri" w:cs="Calibri"/>
                <w:color w:val="000000"/>
                <w:lang w:eastAsia="es-CO"/>
              </w:rPr>
            </w:pPr>
          </w:p>
        </w:tc>
      </w:tr>
      <w:tr w:rsidR="00884A9B" w:rsidRPr="007E4FC3" w14:paraId="30608F0F" w14:textId="77777777" w:rsidTr="004429A2">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9C82FB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DA8711"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7C9B59"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14:paraId="0E45800E" w14:textId="77777777" w:rsidTr="004429A2">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035CF151"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FA2731D"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26EC56" w14:textId="77777777" w:rsidR="00884A9B" w:rsidRPr="007E4FC3" w:rsidRDefault="00884A9B" w:rsidP="004429A2">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14:paraId="4851D929" w14:textId="77777777" w:rsidTr="004429A2">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14:paraId="1B4E4047" w14:textId="77777777" w:rsidR="00884A9B" w:rsidRPr="007E4FC3" w:rsidRDefault="00884A9B" w:rsidP="004429A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049732" w14:textId="77777777" w:rsidR="00884A9B" w:rsidRPr="007E4FC3" w:rsidRDefault="00884A9B" w:rsidP="004429A2">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F2923DE" w14:textId="77777777" w:rsidR="00884A9B" w:rsidRPr="007E4FC3" w:rsidRDefault="00884A9B" w:rsidP="004429A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14:paraId="0704C7C0" w14:textId="77777777" w:rsidR="00884A9B" w:rsidRPr="00B02951" w:rsidRDefault="00884A9B" w:rsidP="00884A9B">
      <w:pPr>
        <w:rPr>
          <w:lang w:val="en-US" w:bidi="en-US"/>
        </w:rPr>
      </w:pPr>
    </w:p>
    <w:p w14:paraId="5D6FB9A9" w14:textId="77777777" w:rsidR="00884A9B" w:rsidRDefault="00884A9B" w:rsidP="00884A9B">
      <w:pPr>
        <w:rPr>
          <w:rFonts w:cstheme="minorHAnsi"/>
          <w:b/>
          <w:sz w:val="36"/>
          <w:szCs w:val="36"/>
        </w:rPr>
      </w:pPr>
    </w:p>
    <w:p w14:paraId="223268FB" w14:textId="77777777" w:rsidR="00560EFA" w:rsidRPr="00DA7D58" w:rsidRDefault="00560EFA" w:rsidP="00560EFA">
      <w:pPr>
        <w:rPr>
          <w:lang w:val="es-ES_tradnl"/>
        </w:rPr>
      </w:pPr>
      <w:bookmarkStart w:id="6" w:name="_GoBack"/>
      <w:bookmarkEnd w:id="6"/>
    </w:p>
    <w:p w14:paraId="02F21DD5" w14:textId="77777777" w:rsidR="006D524A" w:rsidRPr="00DA7D58" w:rsidRDefault="006D524A" w:rsidP="006D524A">
      <w:pPr>
        <w:rPr>
          <w:rFonts w:cstheme="minorHAnsi"/>
          <w:b/>
          <w:sz w:val="36"/>
          <w:szCs w:val="36"/>
          <w:lang w:val="es-ES_tradnl"/>
        </w:rPr>
      </w:pPr>
    </w:p>
    <w:p w14:paraId="1D6F3425" w14:textId="77777777" w:rsidR="006D524A" w:rsidRPr="00DA7D58" w:rsidRDefault="006D524A" w:rsidP="00453498">
      <w:pPr>
        <w:pStyle w:val="Citadestacada"/>
        <w:outlineLvl w:val="0"/>
        <w:rPr>
          <w:lang w:val="es-ES_tradnl"/>
        </w:rPr>
      </w:pPr>
      <w:r w:rsidRPr="00DA7D58">
        <w:rPr>
          <w:lang w:val="es-ES_tradnl"/>
        </w:rPr>
        <w:lastRenderedPageBreak/>
        <w:t>SEGURIDAD</w:t>
      </w: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61043C3E"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E30390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B0873E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E52F46D"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F77EA7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4669B9A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7D641D9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880B0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01C436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67532FF8"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14:paraId="3DD67A8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4D074F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24D1D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94283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1ACE7CE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828472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3E1AB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593311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4332F2BD"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E9A329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C94673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44842AE"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21FC68E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971B3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03FC160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8E5C67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666E645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502D8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DEF207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9BDEE5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14:paraId="0FCBDB2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40C2F6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844FE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8FAFD1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7F7FA0F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A26C4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210A8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9EC1D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528D6FE1"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E4FC6C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88A07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810AF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6513B2E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709EAA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7BA8F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0DCA3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093F5052"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FC39C6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E546D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F7673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14:paraId="3A99937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F91B2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92837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C9B10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19CA36C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0BA227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C986A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13F707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14:paraId="480A6DB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DA38CC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65CF2D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DC99F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36F5126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320FEE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DF6E1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8FF6A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217A4C0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2D078D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B8FE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15480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1780AFE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BC2930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90985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0311F0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14:paraId="67A2A10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E81E2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D8DE8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FDEF67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6D00C22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5095DC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60081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224D6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14:paraId="7235715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2572E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B5602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35C0E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289328FB"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074A359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F73FB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C54497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097FB5A" w14:textId="77777777" w:rsidR="00560EFA" w:rsidRPr="00DA7D58" w:rsidRDefault="00560EFA" w:rsidP="006D524A">
      <w:pPr>
        <w:rPr>
          <w:rFonts w:cstheme="minorHAnsi"/>
          <w:b/>
          <w:sz w:val="36"/>
          <w:szCs w:val="36"/>
          <w:lang w:val="es-ES_tradnl"/>
        </w:rPr>
      </w:pPr>
    </w:p>
    <w:p w14:paraId="51928130"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5C6729F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C72F1F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0B88C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2FDB398"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9DF870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F4B722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0EE654D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CC0F25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11DF41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452A9D6E"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14:paraId="011C4AF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551615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10516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0E92A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4EA2C47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75823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1205B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726BE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74D4D54A"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55764D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4C3752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971263E"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560B2C7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075DA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9A0035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AAC10B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2CFE5F5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B5396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468076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5F0ABD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040A5FBE"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59CFBB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70F37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391C9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105B51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07A6C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97222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06DD0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579FB7D3"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A557F6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051D5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4419D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3B3FD80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55C036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5FA5F0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11C71A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48AF85B6"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B5024C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CA05C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011C8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14:paraId="721EAD7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0A972D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FA715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EE758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0DB9EF9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DF121F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AFFC7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875E40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14:paraId="1E4836B2"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128F77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A9EC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D6DF7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00D30085"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367094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DCC97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2A4CD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01A7941E"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9C7A01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549D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B26FC3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232CC7A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EA023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63BE1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81447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14:paraId="0DD66F9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7F30DA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5FB9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53AB1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5A1737A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683A12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CB842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99C49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14:paraId="6FDABEA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BE21D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24DC5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26E2E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11DFDF83"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35D21D7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C1024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F80F91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48E7270" w14:textId="77777777" w:rsidR="00560EFA" w:rsidRPr="00DA7D58" w:rsidRDefault="00560EFA" w:rsidP="006D524A">
      <w:pPr>
        <w:rPr>
          <w:rFonts w:cstheme="minorHAnsi"/>
          <w:b/>
          <w:sz w:val="36"/>
          <w:szCs w:val="36"/>
          <w:lang w:val="es-ES_tradnl"/>
        </w:rPr>
      </w:pPr>
    </w:p>
    <w:p w14:paraId="77C92852" w14:textId="77777777" w:rsidR="00560EFA" w:rsidRPr="00DA7D58" w:rsidRDefault="00560EFA" w:rsidP="006D524A">
      <w:pPr>
        <w:rPr>
          <w:rFonts w:cstheme="minorHAnsi"/>
          <w:b/>
          <w:sz w:val="36"/>
          <w:szCs w:val="36"/>
          <w:lang w:val="es-ES_tradnl"/>
        </w:rPr>
      </w:pPr>
    </w:p>
    <w:p w14:paraId="7B1CD8BB"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318A923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CB3836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DC40D6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5434192"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037625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7C5924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7BDF82D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C18976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6745C0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8FC2334" w14:textId="77777777"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14:paraId="7200501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8AB632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2086C9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839F1D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477D3C9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0CC9D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A8D86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8305A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57E5F4AF"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A89A9D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E469B0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5B5BB79"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323C702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E8D4C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E37FC7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4DDF63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14:paraId="63A1B8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A77AE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B220D7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46B4E2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093E180B"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E416ED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45EDC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8C06DB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6D8E78F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2D1C9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AD8D7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19D1B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7CDD55D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0DC3C41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46AC4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4B03C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2C14420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23303E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28A27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EC520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4B02320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03675D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4547F4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8A347B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14:paraId="74C2690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4649D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8C0E1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0505F5"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7D47958E"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14460C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426CE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6A59420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p>
        </w:tc>
      </w:tr>
      <w:tr w:rsidR="006D524A" w:rsidRPr="00DA7D58" w14:paraId="73EB26E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3E41689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553F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6FB7C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02751536"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F419B8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F7874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0E238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08771AE5"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0BB6A1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E109E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450FA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6BA672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C4F7BC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4BC6F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1E18B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14:paraId="2161547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8F124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ABC94D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A6E9B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75DEBD5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F1650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BD2ED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4BB70B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14:paraId="6376A31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D12B5A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CFBC0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96D5C3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57F56786"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95C44C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C898A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1954E9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C916A00" w14:textId="77777777" w:rsidR="00560EFA" w:rsidRPr="00DA7D58" w:rsidRDefault="00560EFA" w:rsidP="006D524A">
      <w:pPr>
        <w:rPr>
          <w:rFonts w:cstheme="minorHAnsi"/>
          <w:b/>
          <w:sz w:val="36"/>
          <w:szCs w:val="36"/>
          <w:lang w:val="es-ES_tradnl"/>
        </w:rPr>
      </w:pPr>
    </w:p>
    <w:p w14:paraId="719C83FF" w14:textId="77777777" w:rsidR="00560EFA" w:rsidRPr="00DA7D58" w:rsidRDefault="00560EFA" w:rsidP="006D524A">
      <w:pPr>
        <w:rPr>
          <w:rFonts w:cstheme="minorHAnsi"/>
          <w:b/>
          <w:sz w:val="36"/>
          <w:szCs w:val="36"/>
          <w:lang w:val="es-ES_tradnl"/>
        </w:rPr>
      </w:pPr>
    </w:p>
    <w:p w14:paraId="1C80D389"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32E820E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53FF90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241353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AA4721A"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1BA1C7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BE31D4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7521343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E42965C"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B8EFE7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7C61505" w14:textId="77777777"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14:paraId="4E06701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5DCDBD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4EA102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7BAF7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2EA1357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808289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09B55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7FBDC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1DD42C1A"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98D07D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271EB3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759746C"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7664D06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FACA54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D4C9736"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E51E25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14:paraId="60ACE3E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49C3DD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8FC1D2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AF7D4D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4D059CC7"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3AF8CF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0C022E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0871E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222700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B5C688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2365B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0016FB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29851743"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D4C982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7611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7E7CC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01E7133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1DA37A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97265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A5C0E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30A97A2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8D9445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22017F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4439B4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14:paraId="50D7D76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0C0890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554CCD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43607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68035D0F"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370143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C359F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A6035F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14:paraId="2F6AA3A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415ECD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2C505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122D9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2732D1A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914722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6BA55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B2174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sospechoso</w:t>
            </w:r>
          </w:p>
        </w:tc>
      </w:tr>
      <w:tr w:rsidR="006D524A" w:rsidRPr="00DA7D58" w14:paraId="31C86FC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3A11675"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E761D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8A15F0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390CD3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175215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8E31E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1E00A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14:paraId="0DA68D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2628F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FEDFE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2E1708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14:paraId="21694FB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9A0E29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20CA7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03FF6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14:paraId="489F4C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249FC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13B11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7DF15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2A83B1A3"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22530E6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5D21E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7AEB28A8"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194296C1" w14:textId="77777777" w:rsidR="00560EFA" w:rsidRPr="00DA7D58" w:rsidRDefault="00560EFA" w:rsidP="006D524A">
      <w:pPr>
        <w:rPr>
          <w:rFonts w:cstheme="minorHAnsi"/>
          <w:b/>
          <w:sz w:val="36"/>
          <w:szCs w:val="36"/>
          <w:lang w:val="es-ES_tradnl"/>
        </w:rPr>
      </w:pPr>
    </w:p>
    <w:p w14:paraId="2A9E2A1B" w14:textId="77777777" w:rsidR="00560EFA" w:rsidRPr="00DA7D58" w:rsidRDefault="00560EFA" w:rsidP="006D524A">
      <w:pPr>
        <w:rPr>
          <w:rFonts w:cstheme="minorHAnsi"/>
          <w:b/>
          <w:sz w:val="36"/>
          <w:szCs w:val="36"/>
          <w:lang w:val="es-ES_tradnl"/>
        </w:rPr>
      </w:pPr>
    </w:p>
    <w:p w14:paraId="10C205EF" w14:textId="77777777" w:rsidR="00560EFA" w:rsidRPr="00DA7D58" w:rsidRDefault="00560EFA" w:rsidP="006D524A">
      <w:pPr>
        <w:rPr>
          <w:rFonts w:cstheme="minorHAnsi"/>
          <w:b/>
          <w:sz w:val="36"/>
          <w:szCs w:val="36"/>
          <w:lang w:val="es-ES_tradnl"/>
        </w:rPr>
      </w:pPr>
    </w:p>
    <w:p w14:paraId="7E6A572B"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259F004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09F196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29EB6A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DD2C30C"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9915FA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1910692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14F331B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DB122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253C1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2279E5E" w14:textId="77777777"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14:paraId="109F1EA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0C75B2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01A67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5AEF6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63F3DA6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367DD83"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A9B33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34C5F6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730621B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D0E0A1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3EA6E7E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41C76CB"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16FA17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D48266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3F5E47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B4A285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14:paraId="196255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370D67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AE1554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1912C6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14:paraId="718C24E7"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C6D313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0526C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4AE660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348825D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870AB61"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6B6CA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533EFE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10385007"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620CBF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3EF17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C3524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6203818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B62D51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99698B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6CB25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1D878EF5"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B8E3AB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A70652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4E5C37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14:paraId="41E7525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4841CBA"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4EEF9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4AAD4D"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67E61769"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24DC41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6992C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931D5D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14:paraId="203D2EA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11D03B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12464E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3F3766"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00699C8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6348EF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5D9E0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85506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03D1705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EA6306B"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89C691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79698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0B686F9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4CF00A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592B6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BE42B9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14:paraId="33832F6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8E78E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C12FD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549FC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4142C49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ABE313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742BE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C4497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29CD8A9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97C28B9"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331B9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B58C21"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2B3884D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D4B342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B84F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FC8F3A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24E16C2" w14:textId="77777777" w:rsidR="00560EFA" w:rsidRPr="00DA7D58" w:rsidRDefault="00560EFA" w:rsidP="006D524A">
      <w:pPr>
        <w:rPr>
          <w:rFonts w:cstheme="minorHAnsi"/>
          <w:b/>
          <w:sz w:val="36"/>
          <w:szCs w:val="36"/>
          <w:lang w:val="es-ES_tradnl"/>
        </w:rPr>
      </w:pPr>
    </w:p>
    <w:p w14:paraId="78CBEFB5" w14:textId="77777777" w:rsidR="00560EFA" w:rsidRPr="00DA7D58" w:rsidRDefault="00560EFA" w:rsidP="006D524A">
      <w:pPr>
        <w:rPr>
          <w:rFonts w:cstheme="minorHAnsi"/>
          <w:b/>
          <w:sz w:val="36"/>
          <w:szCs w:val="36"/>
          <w:lang w:val="es-ES_tradnl"/>
        </w:rPr>
      </w:pPr>
    </w:p>
    <w:p w14:paraId="42B7EDC9" w14:textId="77777777" w:rsidR="00560EFA" w:rsidRPr="00DA7D58" w:rsidRDefault="00560EFA" w:rsidP="006D524A">
      <w:pPr>
        <w:rPr>
          <w:rFonts w:cstheme="minorHAnsi"/>
          <w:b/>
          <w:sz w:val="36"/>
          <w:szCs w:val="36"/>
          <w:lang w:val="es-ES_tradnl"/>
        </w:rPr>
      </w:pPr>
    </w:p>
    <w:p w14:paraId="252A1B9A" w14:textId="77777777"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6D524A" w:rsidRPr="00DA7D58" w14:paraId="13471AD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5B71A5C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1F1C46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3082F42" w14:textId="77777777" w:rsidR="006D524A" w:rsidRPr="00DA7D58" w:rsidRDefault="006D524A" w:rsidP="00AD3D9D">
            <w:pPr>
              <w:spacing w:after="0"/>
              <w:jc w:val="center"/>
              <w:rPr>
                <w:rFonts w:ascii="Calibri" w:eastAsia="Times New Roman" w:hAnsi="Calibri" w:cs="Calibri"/>
                <w:b/>
                <w:color w:val="000000"/>
                <w:sz w:val="36"/>
                <w:szCs w:val="36"/>
                <w:lang w:val="es-ES_tradnl" w:eastAsia="es-CO"/>
              </w:rPr>
            </w:pPr>
            <w:r w:rsidRPr="00DA7D58">
              <w:rPr>
                <w:rFonts w:ascii="Calibri" w:eastAsia="Times New Roman" w:hAnsi="Calibri" w:cs="Calibri"/>
                <w:b/>
                <w:color w:val="000000"/>
                <w:sz w:val="36"/>
                <w:szCs w:val="36"/>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C09C54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DE2078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14:paraId="53D7F51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9DC5888"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53D316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79BECCB" w14:textId="77777777"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14:paraId="3724758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E19EC4"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9475E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A7C21A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14:paraId="3CC66B9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CBDEF80"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99B61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EBCA8E"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14:paraId="3D9AEE5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231AA76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5094AD3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2C6543F" w14:textId="77777777"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14:paraId="4993407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B690B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5DB9CA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51534B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14:paraId="23B033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1D1117"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3255C7F"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0B5A565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14:paraId="57E302F8"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9A1ABEB"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A4D283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D0BC720"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06EA4CF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AF5D6F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44604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2F4802"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14:paraId="32A91F5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6598851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359A05"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E62782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14:paraId="597AABEF"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D23B03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2BC12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9E2EE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revisado aún</w:t>
            </w:r>
          </w:p>
        </w:tc>
      </w:tr>
      <w:tr w:rsidR="006D524A" w:rsidRPr="00DA7D58" w14:paraId="38C5717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22E35D"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F794413"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3545DA"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14:paraId="7406DEF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99EE80E"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39244C"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324ED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27F0AABF"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46A4ECF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024B3C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5B10A0A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14:paraId="20306D3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6D32712"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D8EB487"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6B09AD3"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14:paraId="30151AB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7CD9B0C9"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6013DE"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EE7076F"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14:paraId="039CA14C"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4AEE62D"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C12451"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09AF457"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14:paraId="539FFF1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AE4A578"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ACC3A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EDB06C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14:paraId="7F97D35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C093C44"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959D7A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6B3823B"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14:paraId="32A177E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E94B75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4B01CA"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90733C"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14:paraId="082775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78187BF"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419862"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7FB3F4"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6D524A" w:rsidRPr="00DA7D58" w14:paraId="5397FB75"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CC06746" w14:textId="77777777"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46E650" w14:textId="77777777"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6FE4489" w14:textId="77777777"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896A07B" w14:textId="77777777" w:rsidR="006D524A" w:rsidRPr="00DA7D58" w:rsidRDefault="006D524A" w:rsidP="006D524A">
      <w:pPr>
        <w:rPr>
          <w:rFonts w:cstheme="minorHAnsi"/>
          <w:b/>
          <w:sz w:val="36"/>
          <w:szCs w:val="36"/>
          <w:lang w:val="es-ES_tradnl"/>
        </w:rPr>
      </w:pPr>
    </w:p>
    <w:p w14:paraId="15975485" w14:textId="77777777" w:rsidR="00D90FAA" w:rsidRPr="00DA7D58" w:rsidRDefault="00D90FAA" w:rsidP="00D90FAA">
      <w:pPr>
        <w:rPr>
          <w:rFonts w:cstheme="minorHAnsi"/>
          <w:b/>
          <w:sz w:val="36"/>
          <w:szCs w:val="36"/>
          <w:lang w:val="es-ES_tradnl"/>
        </w:rPr>
      </w:pPr>
    </w:p>
    <w:p w14:paraId="699230E1" w14:textId="77777777" w:rsidR="00D90FAA" w:rsidRPr="00DA7D58" w:rsidRDefault="00D90FAA" w:rsidP="00D90FAA">
      <w:pPr>
        <w:rPr>
          <w:rFonts w:cstheme="minorHAnsi"/>
          <w:b/>
          <w:sz w:val="36"/>
          <w:szCs w:val="36"/>
          <w:lang w:val="es-ES_tradnl"/>
        </w:rPr>
      </w:pPr>
    </w:p>
    <w:p w14:paraId="286A1B48" w14:textId="77777777" w:rsidR="00D90FAA" w:rsidRPr="00DA7D58" w:rsidRDefault="00D90FAA" w:rsidP="00D90FAA">
      <w:pPr>
        <w:rPr>
          <w:rFonts w:cstheme="minorHAnsi"/>
          <w:b/>
          <w:sz w:val="36"/>
          <w:szCs w:val="36"/>
          <w:lang w:val="es-ES_tradnl"/>
        </w:rPr>
      </w:pPr>
    </w:p>
    <w:p w14:paraId="09A55015" w14:textId="77777777" w:rsidR="00D90FAA" w:rsidRPr="00DA7D58" w:rsidRDefault="00D90FAA" w:rsidP="00453498">
      <w:pPr>
        <w:pStyle w:val="Citadestacada"/>
        <w:outlineLvl w:val="0"/>
        <w:rPr>
          <w:lang w:val="es-ES_tradnl"/>
        </w:rPr>
      </w:pPr>
      <w:r w:rsidRPr="00DA7D58">
        <w:rPr>
          <w:lang w:val="es-ES_tradnl"/>
        </w:rPr>
        <w:lastRenderedPageBreak/>
        <w:t>PORTABILIDAD</w:t>
      </w:r>
    </w:p>
    <w:p w14:paraId="25FDEE94" w14:textId="77777777"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D90FAA" w:rsidRPr="00DA7D58" w14:paraId="66F6872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9B6590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382B418"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14:paraId="4843BFEE" w14:textId="77777777"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14:paraId="6A26E4AD"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14:paraId="711FAB2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14:paraId="58B8E95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AABF103"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5149ADA5"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14:paraId="12977D91" w14:textId="77777777"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14:paraId="58D9154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8DD456A"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BBCC8EC"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47508A2"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14:paraId="5C30F43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B122A40"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2EB8A7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12C511F"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14:paraId="5F5E61C6"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D14E526"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5A7CB7C"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1135FE03" w14:textId="77777777"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14:paraId="324022F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2D9DAF8"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3AB24777"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646C853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14:paraId="2D2F20B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18950B7"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6BEA5C29"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18DE8F60"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14:paraId="4CC4A24D"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4076B05"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A1646D"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6996799E"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14:paraId="6005A6F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E934023"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10423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24C977C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14:paraId="6AFD6015"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3E289F3"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D308A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F005659"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14:paraId="0DF0CB4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55BF7F9"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444C5F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D6BDC57"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14:paraId="49756C1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9B22153"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71B56D80"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836CD78"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14:paraId="79D5267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8C116C9"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93E1BA"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E478C10"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004943A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013094B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FC61E40"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2E835B10"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14:paraId="5EFE3A0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5B4A15B"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D9ECB12"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FE13D6C"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14:paraId="467A025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A0486DD"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B6BD33"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F854377"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14:paraId="723A70F1"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1B7F8AD"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CBEC7A"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3F3BBFD0"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14:paraId="3E04E3D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70BBA5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F8B84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0BC274B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14:paraId="2B0AAA2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A60BB1"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1B7BE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E6D8816"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14:paraId="69A0CE1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32E852A"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AB784C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2D6DD568"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14:paraId="7A91FE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90E79D4"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64AC6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0037DFD1"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4CF4064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DEEF963"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E220E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14:paraId="75154B3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8A29928" w14:textId="77777777" w:rsidR="00D90FAA" w:rsidRPr="00DA7D58" w:rsidRDefault="00D90FAA" w:rsidP="00D90FAA">
      <w:pPr>
        <w:rPr>
          <w:b/>
          <w:sz w:val="52"/>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D90FAA" w:rsidRPr="00DA7D58" w14:paraId="7930B49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0DA5D90"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4442278"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14:paraId="74EB4888" w14:textId="77777777"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14:paraId="014A7BAD"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14:paraId="21774F7A"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14:paraId="0866C0D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C8BFB53"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01357CBE"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14:paraId="7BFF337A" w14:textId="77777777"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14:paraId="02F9AFC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900BE2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C8C24BA"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0769DAC0"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14:paraId="0E1338D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D9F9DB"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530AB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4D0171C"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14:paraId="237761D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278FF6E"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6EBD895"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60E099C1" w14:textId="77777777"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14:paraId="34AB21D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5F1886A"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0E0B2865"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5D197505"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14:paraId="5D0F6D4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3E644A"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089A384A"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1F6E1459"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14:paraId="2B6274AC"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33E0198E"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41317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B140DCE"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14:paraId="74B43E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22C658"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0201256"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696C242A"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14:paraId="3D6FF5DE"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1D12AB3"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5FEFC5"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B7E0AC5"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14:paraId="7D94BDC7"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B38185F"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0BBC5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7464368"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14:paraId="62BBC21A"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E4179B2"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0E68BFD"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67953915"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14:paraId="028809D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81259BA"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091F31"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FFE86DA"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01925B66"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7EDB912"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E1C414"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312C0A42"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14:paraId="42A7C8C5"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6C90E3A"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33AD6C"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3B90F22F"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14:paraId="324F657B"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9CE034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F60D991"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3187658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14:paraId="67C1BA2A"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AF4ED50"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40D06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7E88F8E7"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14:paraId="6A5A352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E0FCE07"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F5FA42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632A570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14:paraId="20F79BE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B54806"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98CC85"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7AEAE8F3"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14:paraId="7D1F481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625B14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F0EFD5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7D1A82F7"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14:paraId="6D262C1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1EB9FC"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D1C19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EFD0E9C"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2B8AC130"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C76821D"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6A73D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14:paraId="23EBE3B1"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052217A5" w14:textId="77777777" w:rsidR="00D90FAA" w:rsidRPr="00DA7D58" w:rsidRDefault="00D90FAA" w:rsidP="00D90FAA">
      <w:pPr>
        <w:rPr>
          <w:b/>
          <w:sz w:val="52"/>
          <w:lang w:val="es-ES_tradnl"/>
        </w:rPr>
      </w:pPr>
    </w:p>
    <w:p w14:paraId="07F1DA2E" w14:textId="77777777" w:rsidR="00D90FAA" w:rsidRPr="00DA7D58" w:rsidRDefault="00D90FAA" w:rsidP="00D90FAA">
      <w:pPr>
        <w:rPr>
          <w:b/>
          <w:sz w:val="52"/>
          <w:lang w:val="es-ES_tradnl"/>
        </w:rPr>
      </w:pPr>
    </w:p>
    <w:p w14:paraId="644BC3E4" w14:textId="77777777" w:rsidR="00D90FAA" w:rsidRPr="00DA7D58" w:rsidRDefault="00D90FAA" w:rsidP="00D90FAA">
      <w:pPr>
        <w:rPr>
          <w:b/>
          <w:sz w:val="52"/>
          <w:lang w:val="es-ES_tradnl"/>
        </w:rPr>
      </w:pPr>
    </w:p>
    <w:tbl>
      <w:tblPr>
        <w:tblW w:w="9720" w:type="dxa"/>
        <w:tblInd w:w="53"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D90FAA" w:rsidRPr="00DA7D58" w14:paraId="73A1B9F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9A6EFF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450FDBF"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14:paraId="52235D81" w14:textId="77777777"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14:paraId="31C704E4"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14:paraId="3B136F4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14:paraId="704B940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E67D5CE"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10820599" w14:textId="77777777"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14:paraId="671D762D" w14:textId="77777777"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14:paraId="568BF0B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E79EDA4"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9E690C"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630BB3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14:paraId="0055DC2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19FA434"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6B5067"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3F886B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14:paraId="154CBAB1"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78EB6F53"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B1AB4F7"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4A9D72DF" w14:textId="77777777"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14:paraId="2DCDB0F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BA2DE6F"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723C22C3"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080E75E6"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14:paraId="3FEC7F9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70B380B"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14:paraId="1471D3F1" w14:textId="77777777"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14:paraId="6DDC8523"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14:paraId="57924450"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6EE7584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33BF1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2836C0E1"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14:paraId="44E68C3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153A355"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0ADA76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0FCFF9A"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14:paraId="661E1049"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5B9DE894"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3F0645C"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846FB28"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14:paraId="2BF3A92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A63A9CC"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C75B274"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A4BE095"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14:paraId="615B611C"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DADA5D2"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9BF42E7"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9767B0C"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14:paraId="00F2260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9A962A4"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239DD8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0F48DD6"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2783E791"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64A8D757"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C5A22C9"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14:paraId="68F559D3"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14:paraId="2C0188F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A577F72"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C0DCC1"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6E1B59F"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14:paraId="4E67B24F"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1F0AE1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53AF4E"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3A78FBF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14:paraId="698C1BF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B3070A4"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5E2BA8"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13BD8B0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14:paraId="074EB80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F1A571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08C885D"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A5844A8"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14:paraId="7C4D7F9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1F69398"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89311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792E3252" w14:textId="77777777"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14:paraId="05A4032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42534E6"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6B426E"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47E05EDC"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14:paraId="4540F79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19B1DC"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4C8EB5B"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14:paraId="5AFA093B"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14:paraId="4082AC7D"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8686AC6" w14:textId="77777777"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D509DF" w14:textId="77777777"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14:paraId="6FE85E9D" w14:textId="77777777"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70201033" w14:textId="77777777" w:rsidR="00D90FAA" w:rsidRPr="00DA7D58" w:rsidRDefault="00D90FAA" w:rsidP="00D90FAA">
      <w:pPr>
        <w:rPr>
          <w:b/>
          <w:sz w:val="52"/>
          <w:lang w:val="es-ES_tradnl"/>
        </w:rPr>
      </w:pPr>
    </w:p>
    <w:p w14:paraId="191A57BC" w14:textId="77777777" w:rsidR="00A12BA3" w:rsidRPr="00DA7D58" w:rsidRDefault="00A12BA3" w:rsidP="006D524A">
      <w:pPr>
        <w:jc w:val="center"/>
        <w:rPr>
          <w:b/>
          <w:sz w:val="52"/>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3708E2BC"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2A48DA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DDB2F0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7CA75CC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B9F449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816355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14:paraId="7EB31F3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AEF0C8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FBF924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35B400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interfaz de usuario deberá ser atractiva para los jugadores</w:t>
            </w:r>
          </w:p>
        </w:tc>
      </w:tr>
      <w:tr w:rsidR="00C53BFD" w:rsidRPr="00DA7D58" w14:paraId="4B8E7AC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8C2157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8BE59D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88436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195B0E1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099650"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D8495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83478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14:paraId="6CC2BB3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55381CF6"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64BBE15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6C05D29"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5A8FEE7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953E9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98E17D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B34904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14:paraId="7B3429C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EBB98F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DE7A70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1B00727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3B95099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B339C6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02C3B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31A860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7838A5D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F9CFB0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45654D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00AEA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0F4CB1DD"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03E0D6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95176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AF0B2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245B8C4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C50301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50F2A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7937B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70F239D7"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720373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59F2E2C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5F346D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5245C5A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A1D7BB"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6DDE6B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E7F24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1DB28C64"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9BBDB3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D51D5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8D2E54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14:paraId="4397975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5C0A9A0"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B383C0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764081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353F0EB3"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299528B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48AF7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80CCD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1FA65E66"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4F23C48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A36CD7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758CC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515A880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C803A0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40247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C3F35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14:paraId="4EF5EBC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9204178"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7C476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CCE83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14:paraId="41188C6D"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B635B6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B57E8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C3657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2660561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5D017B9"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2B042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C4B0DE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C344C5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8D48D85"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46123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34368FB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6D61EF9C" w14:textId="77777777" w:rsidR="00C53BFD" w:rsidRPr="00DA7D58" w:rsidRDefault="00C53BFD" w:rsidP="00C53BFD">
      <w:pPr>
        <w:rPr>
          <w:lang w:val="es-ES_tradnl"/>
        </w:rPr>
      </w:pPr>
    </w:p>
    <w:p w14:paraId="6132287C" w14:textId="77777777" w:rsidR="00C53BFD" w:rsidRPr="00DA7D58" w:rsidRDefault="00C53BFD" w:rsidP="00C53BFD">
      <w:pPr>
        <w:rPr>
          <w:lang w:val="es-ES_tradnl"/>
        </w:rPr>
      </w:pPr>
    </w:p>
    <w:p w14:paraId="5C47FDC7" w14:textId="77777777" w:rsidR="00C53BFD" w:rsidRPr="00DA7D58" w:rsidRDefault="00C53BFD" w:rsidP="00C53BFD">
      <w:pPr>
        <w:rPr>
          <w:lang w:val="es-ES_tradnl"/>
        </w:rPr>
      </w:pPr>
    </w:p>
    <w:p w14:paraId="50DFA83D" w14:textId="77777777" w:rsidR="00C53BFD" w:rsidRPr="00DA7D58" w:rsidRDefault="00C53BFD" w:rsidP="00C53BFD">
      <w:pPr>
        <w:rPr>
          <w:lang w:val="es-ES_tradnl"/>
        </w:rPr>
      </w:pPr>
    </w:p>
    <w:p w14:paraId="2F460A0C"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42EA269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CFC38B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31798F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1B54448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0AD6A2A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7299FF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14:paraId="0CE2872C"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BD7254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7BD038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93C645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14:paraId="0D11916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968587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3175B0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20CB89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3DD7CB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60315F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F6FB6B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C19E0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14:paraId="3104224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AB83AF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8B9E73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EE84DF8"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24E93CC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A2AE2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A0074F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93532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14:paraId="2ED432F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2CDA10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5A7FB6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864D1D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374C5636"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DB467E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D03D76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6B37E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13C9859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941F6D"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8648D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9A5AC2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5DC376D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3515F72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B64C3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A9769D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43F37A2A"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EB27F2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0C5CB3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F12167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5A84D0DB"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EA26EE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688679D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FD6E8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703E4B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44D4FC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FA668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3D003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3188ABC0"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0ECAB5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75F11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1ADBF1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14:paraId="110E11C1"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331A8D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27DE0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7DB82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3E17B358"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63CBC6F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9CF83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FEBA4A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6DFF35C3"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2E47FE60"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AF686B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99D14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3EC28E1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2BE5BE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BD93DB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822166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14:paraId="38970D4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8D0E66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251C6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7BE3F8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14:paraId="05378BE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15E55FB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B94EFA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BAB82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14:paraId="5227D08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EFE1D2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B1B9B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E2E52B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C2EB0A1"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5C78B98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E71E64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129D00A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163ADF8A" w14:textId="77777777" w:rsidR="00C53BFD" w:rsidRPr="00DA7D58" w:rsidRDefault="00C53BFD" w:rsidP="00C53BFD">
      <w:pPr>
        <w:rPr>
          <w:lang w:val="es-ES_tradnl"/>
        </w:rPr>
      </w:pPr>
    </w:p>
    <w:p w14:paraId="6B9E7CCF" w14:textId="77777777" w:rsidR="00C53BFD" w:rsidRPr="00DA7D58" w:rsidRDefault="00C53BFD" w:rsidP="00C53BFD">
      <w:pPr>
        <w:rPr>
          <w:lang w:val="es-ES_tradnl"/>
        </w:rPr>
      </w:pPr>
    </w:p>
    <w:p w14:paraId="3A26FC92" w14:textId="77777777" w:rsidR="00C53BFD" w:rsidRPr="00DA7D58" w:rsidRDefault="00C53BFD" w:rsidP="00C53BFD">
      <w:pPr>
        <w:rPr>
          <w:lang w:val="es-ES_tradnl"/>
        </w:rPr>
      </w:pPr>
    </w:p>
    <w:p w14:paraId="04B4521F" w14:textId="77777777" w:rsidR="00C53BFD" w:rsidRPr="00DA7D58" w:rsidRDefault="00C53BFD" w:rsidP="00C53BFD">
      <w:pPr>
        <w:rPr>
          <w:lang w:val="es-ES_tradnl"/>
        </w:rPr>
      </w:pPr>
    </w:p>
    <w:p w14:paraId="14BF2404" w14:textId="77777777" w:rsidR="00C53BFD" w:rsidRPr="00DA7D58" w:rsidRDefault="00C53BFD" w:rsidP="00C53BFD">
      <w:pPr>
        <w:rPr>
          <w:lang w:val="es-ES_tradnl"/>
        </w:rPr>
      </w:pPr>
    </w:p>
    <w:p w14:paraId="03D55C23"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28E0D59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2B3C646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46E4E4B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5628034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8125B6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5348BF5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14:paraId="5CA3B60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6F57D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E8A170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22A2DA7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14:paraId="304A669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F8C4B7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3720C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1F0DC9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43F940C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14E865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C85CA5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B0780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14:paraId="65AA6164"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C37719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60D1FB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085BCD7"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445E123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46718A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22900D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A128AA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14:paraId="7547545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EEABBD"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A3F5BF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BB8A2B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4A4143D2"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C7AA1C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79D675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C91A3B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2F88ACC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4D3A18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5E9D5B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B8EDD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101B5316"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958B17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9C3EE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24F6C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53A5170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34F27F8"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EBD18A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7689EE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506C05DD"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F704A5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11E0E8A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C4A7B6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37EBFBF5"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B29D00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E1E166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34E24F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69B4693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732DA7A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9851CE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2B30AD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14:paraId="0283A6F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93483B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AF156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DD4A9D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24E7D83C"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0FA85A9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8A85A6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A1027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131E2034"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6D5F433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A1C75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B69C10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034BB8E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5C6206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CD56A5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25CF5B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14:paraId="21A9065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B01A268"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C0288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DEBA9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14:paraId="0B4BC7A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C64855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75BC5E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C4E9D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14:paraId="1D1BA38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53736B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3C187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84BB8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0C132F8A"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85E532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5A9E85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2427F1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71376DB" w14:textId="77777777" w:rsidR="00C53BFD" w:rsidRPr="00DA7D58" w:rsidRDefault="00C53BFD" w:rsidP="00C53BFD">
      <w:pPr>
        <w:rPr>
          <w:lang w:val="es-ES_tradnl"/>
        </w:rPr>
      </w:pPr>
    </w:p>
    <w:p w14:paraId="20C39277" w14:textId="77777777" w:rsidR="00C53BFD" w:rsidRPr="00DA7D58" w:rsidRDefault="00C53BFD" w:rsidP="00C53BFD">
      <w:pPr>
        <w:rPr>
          <w:lang w:val="es-ES_tradnl"/>
        </w:rPr>
      </w:pPr>
    </w:p>
    <w:p w14:paraId="09D6B015" w14:textId="77777777" w:rsidR="00C53BFD" w:rsidRPr="00DA7D58" w:rsidRDefault="00C53BFD" w:rsidP="00C53BFD">
      <w:pPr>
        <w:rPr>
          <w:lang w:val="es-ES_tradnl"/>
        </w:rPr>
      </w:pPr>
    </w:p>
    <w:p w14:paraId="0C2DC8BC" w14:textId="77777777" w:rsidR="00C53BFD" w:rsidRPr="00DA7D58" w:rsidRDefault="00C53BFD" w:rsidP="00C53BFD">
      <w:pPr>
        <w:rPr>
          <w:lang w:val="es-ES_tradnl"/>
        </w:rPr>
      </w:pPr>
    </w:p>
    <w:p w14:paraId="537A8320" w14:textId="77777777" w:rsidR="00C53BFD" w:rsidRPr="00DA7D58" w:rsidRDefault="00C53BFD" w:rsidP="00C53BFD">
      <w:pPr>
        <w:rPr>
          <w:lang w:val="es-ES_tradnl"/>
        </w:rPr>
      </w:pPr>
    </w:p>
    <w:p w14:paraId="1E05509F"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6E17896A"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CF2B01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155B25E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4C9A87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2750DB1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63F2A10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14:paraId="3C10FD3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FF907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4256AAF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11E93E8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14:paraId="4DC65333"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2CDF81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2B3B2D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E1DC1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123CD63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C729F5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58E32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0FB26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14:paraId="4879B65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2F2D4E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78DF2C8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24BB8212"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54BC504F"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055249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D69676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FB1D81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14:paraId="13B4CD8B"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761D1F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5EC201A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53C6FBC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5FA3F1CF"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A3E0A5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91F71F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663D9B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277A883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F80721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A662D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32A43D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3FC5D6FF"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22C8ADC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BE7DB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E881B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5B5D897E"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23D5DC5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72B81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0C426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4DD20A6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E7099A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30C2ED8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1E98A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42CEC99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DE5771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179D1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F2DB2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B7CD903"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1218EFA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1AE201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013324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14:paraId="4DD5C020"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F9E0E4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D975B0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8B876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11566E14"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1C38595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8C7ACD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F3F100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5C74CBA0"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BC9BC1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40F15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7707D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6F59ED26"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7B4910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52C22C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93E8AA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14:paraId="0E494E9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7EBCBC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BF49C2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186E3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14:paraId="609EF3F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2D57933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B7D24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0B3FE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032F36D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D01C795"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852873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119BB3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727BE50"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4556DF0B"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0B7912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D483BB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3ABCCCF1" w14:textId="77777777" w:rsidR="00C53BFD" w:rsidRPr="00DA7D58" w:rsidRDefault="00C53BFD" w:rsidP="00C53BFD">
      <w:pPr>
        <w:rPr>
          <w:lang w:val="es-ES_tradnl"/>
        </w:rPr>
      </w:pPr>
    </w:p>
    <w:p w14:paraId="780F1722" w14:textId="77777777" w:rsidR="00C53BFD" w:rsidRPr="00DA7D58" w:rsidRDefault="00C53BFD" w:rsidP="00C53BFD">
      <w:pPr>
        <w:rPr>
          <w:lang w:val="es-ES_tradnl"/>
        </w:rPr>
      </w:pPr>
    </w:p>
    <w:p w14:paraId="75F76E88" w14:textId="77777777" w:rsidR="00C53BFD" w:rsidRPr="00DA7D58" w:rsidRDefault="00C53BFD" w:rsidP="00C53BFD">
      <w:pPr>
        <w:rPr>
          <w:lang w:val="es-ES_tradnl"/>
        </w:rPr>
      </w:pPr>
    </w:p>
    <w:p w14:paraId="305848ED"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7A77E500"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45F266C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F5D4FA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9C5D3C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55B050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3FDC1E0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14:paraId="3048B54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4992CA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6352117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E74575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14:paraId="6BF6EE3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05E14A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4AC0D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2D54CF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593E782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1E3E59"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24AD25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B74571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14:paraId="2CDF0F87"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C95609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19A75F9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50A07EE"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5D9A4DB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4636E4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589A70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CD8A0B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14:paraId="4FB8E49D"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3A553E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88FC11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DF088B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5BF5F74F"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03272D9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10D739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C18515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076A648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1D7715"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36E0AE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A4916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74F79BE2"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179F2F3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0E21B5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D40408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4781D10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5A24131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4FCC85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9ECF4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69894BDF"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A3D8A6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05F48C5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1B861B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37BFF59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3309229"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641B2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073062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7D4D4899"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A3D592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E9208F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436E660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14:paraId="69ECDB74"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18E713E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3B4E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770B56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75961AD0"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EABEE9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4EC336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7DB50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78412377"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1A8F9EE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2CF57F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76D542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05559C3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5FA963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62DF0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113F2C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14:paraId="08BFB35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0563D8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8408B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F4F1AB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14:paraId="04C1956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D5015E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4651E1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63FB2F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155B5E2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18E85C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AF4E4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5AE6F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10847D8"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6D3808D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B8C21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5FFA512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5B8FAEA" w14:textId="77777777" w:rsidR="00C53BFD" w:rsidRPr="00DA7D58" w:rsidRDefault="00C53BFD" w:rsidP="00C53BFD">
      <w:pPr>
        <w:rPr>
          <w:lang w:val="es-ES_tradnl"/>
        </w:rPr>
      </w:pPr>
    </w:p>
    <w:p w14:paraId="347ECDDB" w14:textId="77777777" w:rsidR="00C53BFD" w:rsidRPr="00DA7D58" w:rsidRDefault="00C53BFD" w:rsidP="00C53BFD">
      <w:pPr>
        <w:rPr>
          <w:lang w:val="es-ES_tradnl"/>
        </w:rPr>
      </w:pPr>
    </w:p>
    <w:p w14:paraId="7FAC2525" w14:textId="77777777" w:rsidR="00C53BFD" w:rsidRPr="00DA7D58" w:rsidRDefault="00C53BFD" w:rsidP="00C53BFD">
      <w:pPr>
        <w:rPr>
          <w:lang w:val="es-ES_tradnl"/>
        </w:rPr>
      </w:pPr>
    </w:p>
    <w:p w14:paraId="0A19ED70"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69E76514"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1FB691D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A06C39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308B79A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1C72C7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0102F7C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14:paraId="7A1315E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1D926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22871C9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3460A12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toda la documentación de código desarrollado para el código</w:t>
            </w:r>
          </w:p>
        </w:tc>
      </w:tr>
      <w:tr w:rsidR="00C53BFD" w:rsidRPr="00DA7D58" w14:paraId="54F4129B"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93C3CB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6F25E2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B12A29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12FB0E9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27AB46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867A31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AE7A03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14:paraId="12FC7EB0"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446A9250"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477BE56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71C47D4"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15D4084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B94E459"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A09364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6E74E72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14:paraId="6A2E6EE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24E481D"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10313C7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4BE9FA2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6B7DA446"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126076D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BD074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3CD067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410A56B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4E13EF3D"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DCDE0E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E39234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20EB91FE"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44ACBB9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1A549E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D11DA2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51F6B92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84C861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C1829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CBAB67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52C08BF2"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1295FB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B48B2F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F0660E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5BA82B88"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3FC5951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9F4C71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E86278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49C93BB2"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5D9ADC0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8F8717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E2558B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14:paraId="10F5BBB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80405FD"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668B1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1F28C1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65FEBB12"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3E2FB93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7E078D9"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988F3D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5C08B3CB"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785B7E13"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900854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404ED1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3C388C9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4E6592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3F7D27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550EA4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14:paraId="75C03AC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0768526"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DEEC2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C167CD8"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14:paraId="5BA36E3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6A9C4CC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93AF9D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6905F4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6B0E21F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7C8553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B7A67B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E9A28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51F7D959"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1838D3CC"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7220A4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4FF054F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2C5A1AD4" w14:textId="77777777" w:rsidR="00C53BFD" w:rsidRPr="00DA7D58" w:rsidRDefault="00C53BFD" w:rsidP="00C53BFD">
      <w:pPr>
        <w:rPr>
          <w:lang w:val="es-ES_tradnl"/>
        </w:rPr>
      </w:pPr>
    </w:p>
    <w:p w14:paraId="17C3F549" w14:textId="77777777" w:rsidR="00C53BFD" w:rsidRPr="00DA7D58" w:rsidRDefault="00C53BFD" w:rsidP="00C53BFD">
      <w:pPr>
        <w:rPr>
          <w:lang w:val="es-ES_tradnl"/>
        </w:rPr>
      </w:pPr>
    </w:p>
    <w:p w14:paraId="53A5A2D2" w14:textId="77777777" w:rsidR="00C53BFD" w:rsidRPr="00DA7D58" w:rsidRDefault="00C53BFD" w:rsidP="00C53BFD">
      <w:pPr>
        <w:rPr>
          <w:lang w:val="es-ES_tradnl"/>
        </w:rPr>
      </w:pPr>
    </w:p>
    <w:p w14:paraId="14644010" w14:textId="77777777" w:rsidR="00C53BFD" w:rsidRPr="00DA7D58" w:rsidRDefault="00C53BFD" w:rsidP="00C53BFD">
      <w:pPr>
        <w:rPr>
          <w:lang w:val="es-ES_tradnl"/>
        </w:rPr>
      </w:pPr>
    </w:p>
    <w:p w14:paraId="64FA5D42"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478FA8A9"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73D896B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571A362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239D64C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683090A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2A2AD08E"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14:paraId="71A4958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D462366"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36C8EF4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558F330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14:paraId="5AD3B585"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208AED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22919E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DD3363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315C2FF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6E78B8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BE1911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8701C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14:paraId="42D83A98"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38A82C09"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26AE15E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7F8C424B"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3AB87E49"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C4CC31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27E53C7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204CBB4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14:paraId="65170C2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2D18FE8"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4C8AABD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EF055C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784F5B6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403B219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78498B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4E4604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3582C6A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772CB80"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9F5A6D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0D9E6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31D24C94"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50B204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6E2EF9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B0DF73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3EAB00C3"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6BD0A1C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DDC461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679833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2B9237F8"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1490C6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2A6CF9B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1B5EEA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558DAA23"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379E5C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67013F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4BA2E4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228AE1DA"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36C4ECD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BBEABB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1CCDE9B1"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14:paraId="2778BE4B"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450724A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3E1657A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2CE5C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4668954A"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5E290E6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81A400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2168E9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5C48F548"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35340356"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770D0B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2E03A11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7A6C0758"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75F6AEE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A00B3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DDBF5A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14:paraId="1CF1FB11"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1D62A89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6CEA78C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29496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14:paraId="23FDA772"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0A397E6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AB2732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AF9960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0F27A3F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550D818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22EEBF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D1F26F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427A093C"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EC9DBFF"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2109B85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0CF23222"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5EC11631" w14:textId="77777777" w:rsidR="00C53BFD" w:rsidRPr="00DA7D58" w:rsidRDefault="00C53BFD" w:rsidP="00C53BFD">
      <w:pPr>
        <w:rPr>
          <w:lang w:val="es-ES_tradnl"/>
        </w:rPr>
      </w:pPr>
    </w:p>
    <w:p w14:paraId="307D3603" w14:textId="77777777" w:rsidR="00C53BFD" w:rsidRPr="00DA7D58" w:rsidRDefault="00C53BFD" w:rsidP="00C53BFD">
      <w:pPr>
        <w:rPr>
          <w:lang w:val="es-ES_tradnl"/>
        </w:rPr>
      </w:pPr>
    </w:p>
    <w:p w14:paraId="4E8DCD42" w14:textId="77777777" w:rsidR="00C53BFD" w:rsidRPr="00DA7D58" w:rsidRDefault="00C53BFD" w:rsidP="00C53BFD">
      <w:pPr>
        <w:rPr>
          <w:lang w:val="es-ES_tradnl"/>
        </w:rPr>
      </w:pPr>
    </w:p>
    <w:p w14:paraId="31083159" w14:textId="77777777" w:rsidR="00C53BFD" w:rsidRPr="00DA7D58" w:rsidRDefault="00C53BFD" w:rsidP="00C53BFD">
      <w:pPr>
        <w:rPr>
          <w:lang w:val="es-ES_tradnl"/>
        </w:rPr>
      </w:pPr>
    </w:p>
    <w:p w14:paraId="2259EB0A" w14:textId="77777777" w:rsidR="00C53BFD" w:rsidRPr="00DA7D58" w:rsidRDefault="00C53BFD" w:rsidP="00C53BFD">
      <w:pPr>
        <w:rPr>
          <w:lang w:val="es-ES_tradnl"/>
        </w:rPr>
      </w:pPr>
    </w:p>
    <w:tbl>
      <w:tblPr>
        <w:tblW w:w="9720" w:type="dxa"/>
        <w:tblInd w:w="51" w:type="dxa"/>
        <w:tblCellMar>
          <w:left w:w="70" w:type="dxa"/>
          <w:right w:w="70" w:type="dxa"/>
        </w:tblCellMar>
        <w:tblLook w:val="04A0" w:firstRow="1" w:lastRow="0" w:firstColumn="1" w:lastColumn="0" w:noHBand="0" w:noVBand="1"/>
      </w:tblPr>
      <w:tblGrid>
        <w:gridCol w:w="2400"/>
        <w:gridCol w:w="1200"/>
        <w:gridCol w:w="1320"/>
        <w:gridCol w:w="1200"/>
        <w:gridCol w:w="1200"/>
        <w:gridCol w:w="2400"/>
      </w:tblGrid>
      <w:tr w:rsidR="00C53BFD" w:rsidRPr="00DA7D58" w14:paraId="65DB2C71"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14:paraId="6E9AB1F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3FA9B6E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14:paraId="6CD9BC76"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14:paraId="781FFC3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14:paraId="7E1AD144"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14:paraId="6B6F96F7"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444C5F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14:paraId="7D6A6EB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14:paraId="7725425B"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14:paraId="1565B67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32FF6FF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769E9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3DAF9EA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14:paraId="3CE4197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A16F376"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D86E11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A760680"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14:paraId="4EFDC7A9" w14:textId="7777777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14:paraId="15B2CB1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14:paraId="07253248"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3906A53C" w14:textId="77777777"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14:paraId="10F3C10E"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8E1889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7F410B4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7D5A6C2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14:paraId="07CFF724"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41E211"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14:paraId="648A97EA"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14:paraId="33F2E1D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14:paraId="164C39E9" w14:textId="7777777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14:paraId="5048CC5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3D4CCA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BCC7D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14:paraId="48518170"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05566435"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4F007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D1024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14:paraId="4E21926A" w14:textId="7777777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14:paraId="79DF742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C77436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660797D"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14:paraId="22D1A02C"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78FADCD2"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AF66F3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B1514F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14:paraId="0D968EA4" w14:textId="7777777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5EFA6F0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14:paraId="48835955"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206E545"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14:paraId="1F94D466"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63EAE5B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7CA4C2"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9C96E2F"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4E85FCB5" w14:textId="7777777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14:paraId="2BA4FFEF"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3FB341C"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14:paraId="070B1089"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14:paraId="13C6A08D" w14:textId="7777777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14:paraId="053C9AA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105A58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50ACE47E"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14:paraId="75F1C949" w14:textId="7777777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14:paraId="4609F9F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7C67FA6"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51BC8C3"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14:paraId="24542F99" w14:textId="77777777">
        <w:trPr>
          <w:trHeight w:val="330"/>
        </w:trPr>
        <w:tc>
          <w:tcPr>
            <w:tcW w:w="2400" w:type="dxa"/>
            <w:vMerge/>
            <w:tcBorders>
              <w:top w:val="nil"/>
              <w:left w:val="single" w:sz="12" w:space="0" w:color="auto"/>
              <w:bottom w:val="single" w:sz="12" w:space="0" w:color="000000"/>
              <w:right w:val="single" w:sz="12" w:space="0" w:color="000000"/>
            </w:tcBorders>
            <w:vAlign w:val="center"/>
          </w:tcPr>
          <w:p w14:paraId="57C3FDAA"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14E73E40"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064BC86A"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14:paraId="12E9C697"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CB2D70D"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03F0D8BB"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49B72A9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14:paraId="264206BA"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2D743944"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5EC5B833"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623855D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14:paraId="42091DAF" w14:textId="7777777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14:paraId="4E08DD71"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5242A04"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176CBFD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14:paraId="06729932" w14:textId="7777777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14:paraId="72C49657"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7AC88AA7"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14:paraId="7A7C1D07"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14:paraId="31B36BCF" w14:textId="7777777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14:paraId="756BCC2E" w14:textId="77777777"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14:paraId="438509AE" w14:textId="77777777"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14:paraId="61D1338C" w14:textId="77777777"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14:paraId="4B3BB7E5" w14:textId="77777777"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60370" w14:textId="77777777" w:rsidR="001E63F8" w:rsidRDefault="001E63F8" w:rsidP="005C36FE">
      <w:pPr>
        <w:spacing w:after="0" w:line="240" w:lineRule="auto"/>
      </w:pPr>
      <w:r>
        <w:separator/>
      </w:r>
    </w:p>
  </w:endnote>
  <w:endnote w:type="continuationSeparator" w:id="0">
    <w:p w14:paraId="4A53C02C" w14:textId="77777777" w:rsidR="001E63F8" w:rsidRDefault="001E63F8" w:rsidP="005C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08A88" w14:textId="77777777" w:rsidR="001E63F8" w:rsidRDefault="001E63F8" w:rsidP="005C36FE">
      <w:pPr>
        <w:spacing w:after="0" w:line="240" w:lineRule="auto"/>
      </w:pPr>
      <w:r>
        <w:separator/>
      </w:r>
    </w:p>
  </w:footnote>
  <w:footnote w:type="continuationSeparator" w:id="0">
    <w:p w14:paraId="3C3CB8AD" w14:textId="77777777" w:rsidR="001E63F8" w:rsidRDefault="001E63F8" w:rsidP="005C3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CB20E" w14:textId="77777777" w:rsidR="00DA7D58" w:rsidRDefault="00DA7D58">
    <w:pPr>
      <w:pStyle w:val="Encabezado"/>
    </w:pPr>
    <w:r>
      <w:rPr>
        <w:noProof/>
      </w:rPr>
      <w:drawing>
        <wp:anchor distT="0" distB="0" distL="114300" distR="114300" simplePos="0" relativeHeight="251660288" behindDoc="1" locked="0" layoutInCell="1" allowOverlap="1" wp14:editId="44F5E0A6">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rPr>
      <w:drawing>
        <wp:anchor distT="0" distB="0" distL="114300" distR="114300" simplePos="0" relativeHeight="251659264" behindDoc="0" locked="0" layoutInCell="1" allowOverlap="1" wp14:editId="27B824EF">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517B0" w14:textId="77777777" w:rsidR="00DA7D58" w:rsidRDefault="00DA7D58">
    <w:pPr>
      <w:pStyle w:val="Encabezado"/>
    </w:pPr>
  </w:p>
  <w:p w14:paraId="3C1A742F" w14:textId="77777777" w:rsidR="00DA7D58" w:rsidRDefault="00DA7D58">
    <w:pPr>
      <w:pStyle w:val="Encabezado"/>
    </w:pPr>
  </w:p>
  <w:p w14:paraId="5DE80038" w14:textId="77777777" w:rsidR="00DA7D58" w:rsidRDefault="00DA7D58">
    <w:pPr>
      <w:pStyle w:val="Encabezado"/>
    </w:pPr>
    <w:r>
      <w:rPr>
        <w:noProof/>
      </w:rPr>
      <w:drawing>
        <wp:anchor distT="0" distB="0" distL="114300" distR="114300" simplePos="0" relativeHeight="251663360" behindDoc="1" locked="0" layoutInCell="1" allowOverlap="1" wp14:editId="5E6DBC7D">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rPr>
      <w:drawing>
        <wp:anchor distT="0" distB="0" distL="114300" distR="114300" simplePos="0" relativeHeight="251662336" behindDoc="0" locked="0" layoutInCell="1" allowOverlap="1" wp14:editId="32E4F52E">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A9"/>
    <w:rsid w:val="0000668A"/>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E63F8"/>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84A9B"/>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03C6"/>
    <w:rsid w:val="00F949C6"/>
    <w:rsid w:val="00F968A6"/>
    <w:rsid w:val="00FA21DD"/>
    <w:rsid w:val="00FA3B5F"/>
    <w:rsid w:val="00FD3616"/>
    <w:rsid w:val="00FF0A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A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sie.arizona.edu/sysengr/publishedPapers/famousFailur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1C020-5211-408B-AC6C-350C9BDF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132</Pages>
  <Words>22288</Words>
  <Characters>122590</Characters>
  <Application>Microsoft Office Word</Application>
  <DocSecurity>0</DocSecurity>
  <Lines>1021</Lines>
  <Paragraphs>289</Paragraphs>
  <ScaleCrop>false</ScaleCrop>
  <HeadingPairs>
    <vt:vector size="2" baseType="variant">
      <vt:variant>
        <vt:lpstr>Title</vt:lpstr>
      </vt:variant>
      <vt:variant>
        <vt:i4>1</vt:i4>
      </vt:variant>
    </vt:vector>
  </HeadingPairs>
  <TitlesOfParts>
    <vt:vector size="1" baseType="lpstr">
      <vt:lpstr>DOCUMENTACIÓN REQUERIMIENTOS</vt:lpstr>
    </vt:vector>
  </TitlesOfParts>
  <Company/>
  <LinksUpToDate>false</LinksUpToDate>
  <CharactersWithSpaces>144589</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Nestor Diazgranados</cp:lastModifiedBy>
  <cp:revision>2</cp:revision>
  <dcterms:created xsi:type="dcterms:W3CDTF">2010-04-12T07:48:00Z</dcterms:created>
  <dcterms:modified xsi:type="dcterms:W3CDTF">2010-04-12T07:48:00Z</dcterms:modified>
</cp:coreProperties>
</file>